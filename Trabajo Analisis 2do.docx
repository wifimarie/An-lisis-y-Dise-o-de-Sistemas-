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diagrams/drawing2.xml" ContentType="application/vnd.ms-office.drawingml.diagramDrawing+xml"/>
  <Override PartName="/word/diagrams/colors2.xml" ContentType="application/vnd.openxmlformats-officedocument.drawingml.diagramColors+xml"/>
  <Override PartName="/word/diagrams/quickStyle2.xml" ContentType="application/vnd.openxmlformats-officedocument.drawingml.diagramStyle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b/>
          <w:b/>
          <w:kern w:val="0"/>
          <w:szCs w:val="28"/>
          <w14:ligatures w14:val="none"/>
        </w:rPr>
      </w:pPr>
      <w:r>
        <w:drawing>
          <wp:anchor behindDoc="0" distT="0" distB="0" distL="114300" distR="116205" simplePos="0" locked="0" layoutInCell="1" allowOverlap="1" relativeHeight="20">
            <wp:simplePos x="0" y="0"/>
            <wp:positionH relativeFrom="margin">
              <wp:align>center</wp:align>
            </wp:positionH>
            <wp:positionV relativeFrom="page">
              <wp:posOffset>325755</wp:posOffset>
            </wp:positionV>
            <wp:extent cx="760730" cy="731520"/>
            <wp:effectExtent l="0" t="0" r="0" b="0"/>
            <wp:wrapTopAndBottom/>
            <wp:docPr id="1" name="Imagen 1" descr="T:\Bibliotecas de Windows\Descargas\Logo Ut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:\Bibliotecas de Windows\Descargas\Logo Utes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b/>
          <w:kern w:val="0"/>
          <w:szCs w:val="28"/>
          <w14:ligatures w14:val="none"/>
        </w:rPr>
        <w:t>U</w:t>
      </w:r>
      <w:r>
        <w:rPr>
          <w:rFonts w:eastAsia="Calibri" w:cs="Times New Roman"/>
          <w:b/>
          <w:kern w:val="0"/>
          <w:szCs w:val="28"/>
          <w14:ligatures w14:val="none"/>
        </w:rPr>
        <w:t>NIVERSIDAD TECNOLÓGICA DE SANTIAGO</w:t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UTESA</w:t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kern w:val="0"/>
          <w:sz w:val="4"/>
          <w:szCs w:val="28"/>
          <w14:ligatures w14:val="none"/>
        </w:rPr>
      </w:pPr>
      <w:r>
        <w:rPr>
          <w:rFonts w:eastAsia="Calibri" w:cs="Times New Roman"/>
          <w:kern w:val="0"/>
          <w:sz w:val="4"/>
          <w:szCs w:val="28"/>
          <w14:ligatures w14:val="none"/>
        </w:rPr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b/>
          <w:b/>
          <w:i/>
          <w:i/>
          <w:kern w:val="0"/>
          <w:szCs w:val="28"/>
          <w14:ligatures w14:val="none"/>
        </w:rPr>
      </w:pPr>
      <w:r>
        <w:rPr>
          <w:rFonts w:eastAsia="Calibri" w:cs="Times New Roman"/>
          <w:b/>
          <w:i/>
          <w:kern w:val="0"/>
          <w:szCs w:val="28"/>
          <w14:ligatures w14:val="none"/>
        </w:rPr>
        <w:t>Asignatura:</w:t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Análisis De Sistemas</w:t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kern w:val="0"/>
          <w:sz w:val="2"/>
          <w:szCs w:val="28"/>
          <w14:ligatures w14:val="none"/>
        </w:rPr>
      </w:pPr>
      <w:r>
        <w:rPr>
          <w:rFonts w:eastAsia="Calibri" w:cs="Times New Roman"/>
          <w:kern w:val="0"/>
          <w:sz w:val="2"/>
          <w:szCs w:val="28"/>
          <w14:ligatures w14:val="none"/>
        </w:rPr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b/>
          <w:b/>
          <w:i/>
          <w:i/>
          <w:kern w:val="0"/>
          <w:szCs w:val="28"/>
          <w14:ligatures w14:val="none"/>
        </w:rPr>
      </w:pPr>
      <w:r>
        <w:rPr>
          <w:rFonts w:eastAsia="Calibri" w:cs="Times New Roman"/>
          <w:b/>
          <w:i/>
          <w:kern w:val="0"/>
          <w:szCs w:val="28"/>
          <w14:ligatures w14:val="none"/>
        </w:rPr>
        <w:t>Profesor:</w:t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Ing. Ramón Mota</w:t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b/>
          <w:b/>
          <w:i/>
          <w:i/>
          <w:kern w:val="0"/>
          <w:szCs w:val="28"/>
          <w14:ligatures w14:val="none"/>
        </w:rPr>
      </w:pPr>
      <w:r>
        <w:rPr>
          <w:rFonts w:eastAsia="Calibri" w:cs="Times New Roman"/>
          <w:b/>
          <w:i/>
          <w:kern w:val="0"/>
          <w:szCs w:val="28"/>
          <w14:ligatures w14:val="none"/>
        </w:rPr>
        <w:t>Tema:</w:t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Sistemas de Servicio al Cliente y Archivo del Centro de Atención Primaria Juan XXIII</w:t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b/>
          <w:b/>
          <w:i/>
          <w:i/>
          <w:kern w:val="0"/>
          <w:szCs w:val="28"/>
          <w14:ligatures w14:val="none"/>
        </w:rPr>
      </w:pPr>
      <w:r>
        <w:rPr>
          <w:rFonts w:eastAsia="Calibri" w:cs="Times New Roman"/>
          <w:b/>
          <w:i/>
          <w:kern w:val="0"/>
          <w:szCs w:val="28"/>
          <w14:ligatures w14:val="none"/>
        </w:rPr>
        <w:t>Estudiantes:</w:t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kern w:val="0"/>
          <w:szCs w:val="28"/>
          <w:lang w:val="es-DO"/>
          <w14:ligatures w14:val="none"/>
        </w:rPr>
      </w:pPr>
      <w:r>
        <w:rPr>
          <w:rFonts w:eastAsia="Calibri" w:cs="Times New Roman"/>
          <w:kern w:val="0"/>
          <w:szCs w:val="28"/>
          <w:lang w:val="es-DO"/>
          <w14:ligatures w14:val="none"/>
        </w:rPr>
        <w:t xml:space="preserve">Ana María García </w:t>
        <w:tab/>
        <w:tab/>
        <w:tab/>
        <w:t>2-12-1629</w:t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kern w:val="0"/>
          <w:szCs w:val="28"/>
          <w:lang w:val="es-DO"/>
          <w14:ligatures w14:val="none"/>
        </w:rPr>
      </w:pPr>
      <w:r>
        <w:rPr>
          <w:rFonts w:eastAsia="Calibri" w:cs="Times New Roman"/>
          <w:kern w:val="0"/>
          <w:szCs w:val="28"/>
          <w:lang w:val="es-DO"/>
          <w14:ligatures w14:val="none"/>
        </w:rPr>
        <w:t xml:space="preserve">Pamela Peña Checo </w:t>
        <w:tab/>
        <w:tab/>
        <w:t>2-12-2154</w:t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kern w:val="0"/>
          <w:szCs w:val="28"/>
          <w:lang w:val="es-DO"/>
          <w14:ligatures w14:val="none"/>
        </w:rPr>
      </w:pPr>
      <w:r>
        <w:rPr>
          <w:rFonts w:eastAsia="Calibri" w:cs="Times New Roman"/>
          <w:kern w:val="0"/>
          <w:szCs w:val="28"/>
          <w:lang w:val="es-DO"/>
          <w14:ligatures w14:val="none"/>
        </w:rPr>
        <w:t>Erison De La Cruz Torres</w:t>
        <w:tab/>
        <w:t xml:space="preserve"> </w:t>
        <w:tab/>
        <w:t>1-13-0644</w:t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kern w:val="0"/>
          <w:szCs w:val="28"/>
          <w:lang w:val="es-DO"/>
          <w14:ligatures w14:val="none"/>
        </w:rPr>
      </w:pPr>
      <w:r>
        <w:rPr>
          <w:rFonts w:eastAsia="Calibri" w:cs="Times New Roman"/>
          <w:kern w:val="0"/>
          <w:szCs w:val="28"/>
          <w:lang w:val="es-DO"/>
          <w14:ligatures w14:val="none"/>
        </w:rPr>
        <w:t xml:space="preserve">Perla Minaya Fernández </w:t>
        <w:tab/>
        <w:tab/>
        <w:t>1-13-0606</w:t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:lang w:val="es-DO"/>
          <w14:ligatures w14:val="none"/>
        </w:rPr>
        <w:t xml:space="preserve">Cristian Núñez Mata </w:t>
        <w:tab/>
        <w:tab/>
        <w:t>1-13-2484</w:t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</w:r>
    </w:p>
    <w:p>
      <w:p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b/>
          <w:b/>
          <w:i/>
          <w:i/>
          <w:kern w:val="0"/>
          <w:szCs w:val="28"/>
          <w14:ligatures w14:val="none"/>
        </w:rPr>
      </w:pPr>
      <w:r>
        <w:rPr>
          <w:rFonts w:eastAsia="Calibri" w:cs="Times New Roman"/>
          <w:b/>
          <w:i/>
          <w:kern w:val="0"/>
          <w:szCs w:val="28"/>
          <w14:ligatures w14:val="none"/>
        </w:rPr>
        <w:t>Fecha de Entrega:</w:t>
      </w:r>
    </w:p>
    <w:p>
      <w:pPr>
        <w:sectPr>
          <w:footerReference w:type="default" r:id="rId3"/>
          <w:type w:val="nextPage"/>
          <w:pgSz w:w="12240" w:h="15840"/>
          <w:pgMar w:left="1080" w:right="1080" w:header="0" w:top="1440" w:footer="72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76" w:before="240" w:after="240"/>
        <w:jc w:val="center"/>
        <w:rPr>
          <w:rFonts w:ascii="Calibri" w:hAnsi="Calibri" w:eastAsia="Calibri" w:cs="Times New Roman"/>
          <w:color w:val="FF0000"/>
          <w:kern w:val="0"/>
          <w:szCs w:val="28"/>
          <w14:ligatures w14:val="none"/>
        </w:rPr>
      </w:pPr>
      <w:r>
        <w:rPr>
          <w:rFonts w:eastAsia="Calibri" w:cs="Times New Roman"/>
          <w:color w:val="FF0000"/>
          <w:kern w:val="0"/>
          <w:szCs w:val="28"/>
          <w14:ligatures w14:val="none"/>
        </w:rPr>
        <w:t xml:space="preserve">Jueves, </w:t>
      </w:r>
      <w:bookmarkStart w:id="0" w:name="_GoBack"/>
      <w:bookmarkEnd w:id="0"/>
      <w:r>
        <w:rPr>
          <w:rFonts w:eastAsia="Calibri" w:cs="Times New Roman"/>
          <w:color w:val="FF0000"/>
          <w:kern w:val="0"/>
          <w:szCs w:val="28"/>
          <w14:ligatures w14:val="none"/>
        </w:rPr>
        <w:t>15 de Abril de 2014</w:t>
      </w:r>
    </w:p>
    <w:sdt>
      <w:sdtPr>
        <w:docPartObj>
          <w:docPartGallery w:val="Table of Contents"/>
          <w:docPartUnique w:val="true"/>
        </w:docPartObj>
        <w:id w:val="319854394"/>
      </w:sdtPr>
      <w:sdtContent>
        <w:p>
          <w:pPr>
            <w:pStyle w:val="TOCHeading"/>
            <w:spacing w:lineRule="auto" w:line="276" w:before="240" w:after="240"/>
            <w:jc w:val="both"/>
            <w:rPr/>
          </w:pPr>
          <w:r>
            <w:rPr>
              <w:rFonts w:ascii="Calibri" w:hAnsi="Calibri" w:asciiTheme="minorHAnsi" w:hAnsiTheme="minorHAnsi"/>
              <w:b/>
              <w:color w:val="auto"/>
              <w:sz w:val="28"/>
              <w:szCs w:val="28"/>
              <w:lang w:val="es-ES"/>
            </w:rPr>
            <w:t>Índice</w:t>
          </w:r>
        </w:p>
        <w:p>
          <w:pPr>
            <w:pStyle w:val="Sumario1"/>
            <w:tabs>
              <w:tab w:val="clear" w:pos="720"/>
              <w:tab w:val="left" w:pos="440" w:leader="none"/>
              <w:tab w:val="right" w:pos="10070" w:leader="dot"/>
            </w:tabs>
            <w:rPr>
              <w:rFonts w:cs="" w:cstheme="minorBidi"/>
              <w:sz w:val="22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382477739">
            <w:r>
              <w:rPr>
                <w:webHidden/>
                <w:rStyle w:val="Enlacedelndice"/>
                <w:vanish w:val="false"/>
              </w:rPr>
              <w:t>I.</w:t>
            </w:r>
            <w:r>
              <w:rPr>
                <w:rStyle w:val="Enlacedelndice"/>
                <w:rFonts w:cs="" w:cstheme="minorBidi"/>
                <w:sz w:val="22"/>
              </w:rPr>
              <w:tab/>
            </w:r>
            <w:r>
              <w:rPr>
                <w:rStyle w:val="Enlacedelndice"/>
              </w:rPr>
              <w:t>NARRATIVA GENERAL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_Toc382477739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Información de la Empresa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Personas que nos suministran información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42">
            <w:r>
              <w:rPr>
                <w:webHidden/>
                <w:rStyle w:val="Enlacedelndice"/>
                <w:vanish w:val="false"/>
                <w:lang w:val="es-DO"/>
              </w:rPr>
              <w:t>Metas y Objetivos de la Organización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_Toc382477742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Procedencia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44">
            <w:r>
              <w:rPr>
                <w:webHidden/>
                <w:rStyle w:val="Enlacedelndice"/>
                <w:vanish w:val="false"/>
                <w:lang w:val="es-DO"/>
              </w:rPr>
              <w:t>Organización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_Toc382477744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45">
            <w:r>
              <w:rPr>
                <w:webHidden/>
                <w:rStyle w:val="Enlacedelndice"/>
                <w:vanish w:val="false"/>
                <w:lang w:val="es-DO"/>
              </w:rPr>
              <w:t>Departamentos y Funciones de cada uno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_Toc382477745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46">
            <w:r>
              <w:rPr>
                <w:webHidden/>
                <w:rStyle w:val="Enlacedelndice"/>
                <w:vanish w:val="false"/>
                <w:lang w:val="es-DO"/>
              </w:rPr>
              <w:t>Misión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_Toc382477746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Visión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Valores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880" w:leader="none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49">
            <w:r>
              <w:rPr>
                <w:webHidden/>
                <w:rStyle w:val="Enlacedelndice"/>
                <w:vanish w:val="false"/>
              </w:rPr>
              <w:t>1.1.</w:t>
            </w:r>
            <w:r>
              <w:rPr>
                <w:rStyle w:val="Enlacedelndice"/>
                <w:rFonts w:cs="" w:cstheme="minorBidi"/>
                <w:sz w:val="22"/>
              </w:rPr>
              <w:tab/>
            </w:r>
            <w:r>
              <w:rPr>
                <w:rStyle w:val="Enlacedelndice"/>
              </w:rPr>
              <w:t>Descripción del Hardware y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_Toc382477749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880" w:leader="none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50">
            <w:r>
              <w:rPr>
                <w:webHidden/>
                <w:rStyle w:val="Enlacedelndice"/>
                <w:vanish w:val="false"/>
              </w:rPr>
              <w:t>1.2.</w:t>
            </w:r>
            <w:r>
              <w:rPr>
                <w:rStyle w:val="Enlacedelndice"/>
                <w:rFonts w:cs="" w:cstheme="minorBidi"/>
                <w:sz w:val="22"/>
              </w:rPr>
              <w:tab/>
            </w:r>
            <w:r>
              <w:rPr>
                <w:rStyle w:val="Enlacedelndice"/>
              </w:rPr>
              <w:t>Descripción del Personal y Niveles Educacionales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_Toc382477750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880" w:leader="none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51">
            <w:r>
              <w:rPr>
                <w:webHidden/>
                <w:rStyle w:val="Enlacedelndice"/>
                <w:vanish w:val="false"/>
              </w:rPr>
              <w:t>1.3.</w:t>
            </w:r>
            <w:r>
              <w:rPr>
                <w:rStyle w:val="Enlacedelndice"/>
                <w:rFonts w:cs="" w:cstheme="minorBidi"/>
                <w:sz w:val="22"/>
              </w:rPr>
              <w:tab/>
            </w:r>
            <w:r>
              <w:rPr>
                <w:rStyle w:val="Enlacedelndice"/>
              </w:rPr>
              <w:t>Detalle de las Normas y Procedimientos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_Toc382477751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left" w:pos="440" w:leader="none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52">
            <w:r>
              <w:rPr>
                <w:webHidden/>
                <w:rStyle w:val="Enlacedelndice"/>
                <w:vanish w:val="false"/>
              </w:rPr>
              <w:t>II.</w:t>
            </w:r>
            <w:r>
              <w:rPr>
                <w:rStyle w:val="Enlacedelndice"/>
                <w:rFonts w:cs="" w:cstheme="minorBidi"/>
                <w:sz w:val="22"/>
              </w:rPr>
              <w:tab/>
            </w:r>
            <w:r>
              <w:rPr>
                <w:rStyle w:val="Enlacedelndice"/>
              </w:rPr>
              <w:t>DESCRIPCION DEL SISTEMA ACTUAL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_Toc382477752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880" w:leader="none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53">
            <w:r>
              <w:rPr>
                <w:webHidden/>
                <w:rStyle w:val="Enlacedelndice"/>
                <w:vanish w:val="false"/>
              </w:rPr>
              <w:t>2.1.</w:t>
            </w:r>
            <w:r>
              <w:rPr>
                <w:rStyle w:val="Enlacedelndice"/>
                <w:rFonts w:cs="" w:cstheme="minorBidi"/>
                <w:sz w:val="22"/>
              </w:rPr>
              <w:tab/>
            </w:r>
            <w:r>
              <w:rPr>
                <w:rStyle w:val="Enlacedelndice"/>
              </w:rPr>
              <w:t>Funciones del Sistema Actual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_Toc382477753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880" w:leader="none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54">
            <w:r>
              <w:rPr>
                <w:webHidden/>
                <w:rStyle w:val="Enlacedelndice"/>
                <w:vanish w:val="false"/>
              </w:rPr>
              <w:t>2.2.</w:t>
            </w:r>
            <w:r>
              <w:rPr>
                <w:rStyle w:val="Enlacedelndice"/>
                <w:rFonts w:cs="" w:cstheme="minorBidi"/>
                <w:sz w:val="22"/>
              </w:rPr>
              <w:tab/>
            </w:r>
            <w:r>
              <w:rPr>
                <w:rStyle w:val="Enlacedelndice"/>
              </w:rPr>
              <w:t>Objetivos del Sistema Actual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_Toc382477754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880" w:leader="none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55">
            <w:r>
              <w:rPr>
                <w:webHidden/>
                <w:rStyle w:val="Enlacedelndice"/>
                <w:vanish w:val="false"/>
              </w:rPr>
              <w:t>2.3.</w:t>
            </w:r>
            <w:r>
              <w:rPr>
                <w:rStyle w:val="Enlacedelndice"/>
                <w:rFonts w:cs="" w:cstheme="minorBidi"/>
                <w:sz w:val="22"/>
              </w:rPr>
              <w:tab/>
            </w:r>
            <w:r>
              <w:rPr>
                <w:rStyle w:val="Enlacedelndice"/>
              </w:rPr>
              <w:t>Razones para Desarrollar un Nuevo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_Toc382477755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880" w:leader="none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56">
            <w:r>
              <w:rPr>
                <w:webHidden/>
                <w:rStyle w:val="Enlacedelndice"/>
                <w:vanish w:val="false"/>
              </w:rPr>
              <w:t>2.4.</w:t>
            </w:r>
            <w:r>
              <w:rPr>
                <w:rStyle w:val="Enlacedelndice"/>
                <w:rFonts w:cs="" w:cstheme="minorBidi"/>
                <w:sz w:val="22"/>
              </w:rPr>
              <w:tab/>
            </w:r>
            <w:r>
              <w:rPr>
                <w:rStyle w:val="Enlacedelndice"/>
              </w:rPr>
              <w:t>Determinación de los Requerimientos Básicos del Sistema Actual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_Toc382477756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880" w:leader="none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57">
            <w:r>
              <w:rPr>
                <w:webHidden/>
                <w:rStyle w:val="Enlacedelndice"/>
                <w:vanish w:val="false"/>
              </w:rPr>
              <w:t>2.5.</w:t>
            </w:r>
            <w:r>
              <w:rPr>
                <w:rStyle w:val="Enlacedelndice"/>
                <w:rFonts w:cs="" w:cstheme="minorBidi"/>
                <w:sz w:val="22"/>
              </w:rPr>
              <w:tab/>
            </w:r>
            <w:r>
              <w:rPr>
                <w:rStyle w:val="Enlacedelndice"/>
              </w:rPr>
              <w:t>Límites o Alcances del Sistema.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_Toc382477757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1100" w:leader="none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58">
            <w:r>
              <w:rPr>
                <w:webHidden/>
                <w:rStyle w:val="Enlacedelndice"/>
                <w:vanish w:val="false"/>
              </w:rPr>
              <w:t>2.11.</w:t>
            </w:r>
            <w:r>
              <w:rPr>
                <w:rStyle w:val="Enlacedelndice"/>
                <w:rFonts w:cs="" w:cstheme="minorBidi"/>
                <w:sz w:val="22"/>
              </w:rPr>
              <w:tab/>
            </w:r>
            <w:r>
              <w:rPr>
                <w:rStyle w:val="Enlacedelndice"/>
              </w:rPr>
              <w:t>Entradas del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_Toc382477758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left" w:pos="1100" w:leader="none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59">
            <w:r>
              <w:rPr>
                <w:webHidden/>
                <w:rStyle w:val="Enlacedelndice"/>
                <w:vanish w:val="false"/>
              </w:rPr>
              <w:t>2.12.</w:t>
            </w:r>
            <w:r>
              <w:rPr>
                <w:rStyle w:val="Enlacedelndice"/>
                <w:rFonts w:cs="" w:cstheme="minorBidi"/>
                <w:sz w:val="22"/>
              </w:rPr>
              <w:tab/>
            </w:r>
            <w:r>
              <w:rPr>
                <w:rStyle w:val="Enlacedelndice"/>
              </w:rPr>
              <w:t>Prueba de Factibilidad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_Toc382477759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10070" w:leader="dot"/>
            </w:tabs>
            <w:rPr>
              <w:rFonts w:cs="" w:cstheme="minorBidi"/>
              <w:sz w:val="22"/>
            </w:rPr>
          </w:pPr>
          <w:hyperlink w:anchor="_Toc3824777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_Toc382477760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Diagrama de Flujo del Sistema Actual (Centro de Atención Primaria Juan XVIII)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76" w:before="240" w:after="240"/>
            <w:jc w:val="both"/>
            <w:rPr>
              <w:szCs w:val="28"/>
            </w:rPr>
          </w:pPr>
          <w:r>
            <w:rPr>
              <w:szCs w:val="28"/>
            </w:rPr>
          </w:r>
          <w:r>
            <w:rPr>
              <w:szCs w:val="28"/>
            </w:rPr>
            <w:fldChar w:fldCharType="end"/>
          </w:r>
        </w:p>
        <w:p>
          <w:pPr>
            <w:pStyle w:val="Ttulo1"/>
            <w:numPr>
              <w:ilvl w:val="0"/>
              <w:numId w:val="2"/>
            </w:numPr>
            <w:spacing w:lineRule="auto" w:line="276" w:before="240" w:after="240"/>
            <w:jc w:val="center"/>
            <w:rPr>
              <w:rFonts w:ascii="Calibri" w:hAnsi="Calibri" w:asciiTheme="minorHAnsi" w:hAnsiTheme="minorHAnsi"/>
              <w:sz w:val="28"/>
              <w:szCs w:val="28"/>
            </w:rPr>
          </w:pPr>
          <w:bookmarkStart w:id="1" w:name="_Toc382477739"/>
          <w:r>
            <w:rPr>
              <w:rFonts w:ascii="Calibri" w:hAnsi="Calibri" w:asciiTheme="minorHAnsi" w:hAnsiTheme="minorHAnsi"/>
              <w:sz w:val="28"/>
              <w:szCs w:val="28"/>
            </w:rPr>
            <w:t>NARRATIVA GENERAL</w:t>
          </w:r>
          <w:bookmarkEnd w:id="1"/>
        </w:p>
        <w:p>
          <w:pPr>
            <w:pStyle w:val="Ttulo2"/>
            <w:spacing w:lineRule="auto" w:line="276" w:before="240" w:after="240"/>
            <w:jc w:val="both"/>
            <w:rPr/>
          </w:pPr>
          <w:bookmarkStart w:id="2" w:name="_Toc382477740"/>
          <w:r>
            <w:rPr/>
            <w:t>Información de la Empresa</w:t>
          </w:r>
          <w:bookmarkEnd w:id="2"/>
        </w:p>
        <w:p>
          <w:pPr>
            <w:pStyle w:val="Normal"/>
            <w:spacing w:lineRule="auto" w:line="276" w:before="240" w:after="240"/>
            <w:jc w:val="both"/>
            <w:rPr>
              <w:szCs w:val="28"/>
            </w:rPr>
          </w:pPr>
          <w:r>
            <w:rPr>
              <w:szCs w:val="28"/>
            </w:rPr>
            <w:t>Centro Especializado De Atención Primaria Juan XXIII</w:t>
          </w:r>
        </w:p>
        <w:p>
          <w:pPr>
            <w:pStyle w:val="Normal"/>
            <w:spacing w:lineRule="auto" w:line="276" w:before="240" w:after="240"/>
            <w:jc w:val="both"/>
            <w:rPr>
              <w:szCs w:val="28"/>
            </w:rPr>
          </w:pPr>
          <w:r>
            <w:rPr>
              <w:b/>
              <w:szCs w:val="28"/>
            </w:rPr>
            <w:t>Director</w:t>
          </w:r>
          <w:r>
            <w:rPr>
              <w:szCs w:val="28"/>
            </w:rPr>
            <w:t xml:space="preserve">: Dr. Arismendy Gómez </w:t>
            <w:tab/>
            <w:tab/>
          </w:r>
          <w:r>
            <w:rPr>
              <w:b/>
              <w:szCs w:val="28"/>
            </w:rPr>
            <w:t>Teléfono</w:t>
          </w:r>
          <w:r>
            <w:rPr>
              <w:szCs w:val="28"/>
            </w:rPr>
            <w:t>: 809-226-8990</w:t>
          </w:r>
        </w:p>
        <w:p>
          <w:pPr>
            <w:pStyle w:val="Normal"/>
            <w:spacing w:lineRule="auto" w:line="276" w:before="240" w:after="240"/>
            <w:jc w:val="both"/>
            <w:rPr>
              <w:szCs w:val="28"/>
            </w:rPr>
          </w:pPr>
          <w:r>
            <w:rPr>
              <w:b/>
              <w:szCs w:val="28"/>
            </w:rPr>
            <w:t>Actividad Principal</w:t>
          </w:r>
          <w:r>
            <w:rPr>
              <w:szCs w:val="28"/>
            </w:rPr>
            <w:t>: Centro de atención primaria que ofrece servicios de salud a los habitantes de la Zona Sur de Santiago.</w:t>
          </w:r>
        </w:p>
        <w:p>
          <w:pPr>
            <w:pStyle w:val="Ttulo2"/>
            <w:spacing w:lineRule="auto" w:line="276" w:before="240" w:after="240"/>
            <w:jc w:val="both"/>
            <w:rPr>
              <w:rFonts w:eastAsia="Calibri" w:cs="" w:cstheme="minorBidi" w:eastAsiaTheme="minorHAnsi"/>
              <w:b w:val="false"/>
              <w:b w:val="false"/>
              <w:sz w:val="16"/>
              <w:szCs w:val="28"/>
            </w:rPr>
          </w:pPr>
          <w:r>
            <w:rPr>
              <w:rFonts w:eastAsia="Calibri" w:cs="" w:cstheme="minorBidi" w:eastAsiaTheme="minorHAnsi"/>
              <w:b w:val="false"/>
              <w:sz w:val="16"/>
              <w:szCs w:val="28"/>
            </w:rPr>
          </w:r>
        </w:p>
        <w:p>
          <w:pPr>
            <w:pStyle w:val="Ttulo2"/>
            <w:spacing w:lineRule="auto" w:line="276" w:before="240" w:after="240"/>
            <w:jc w:val="both"/>
            <w:rPr/>
          </w:pPr>
          <w:bookmarkStart w:id="3" w:name="_Toc382477741"/>
          <w:r>
            <w:rPr/>
            <w:t>Personas que nos suministran información</w:t>
          </w:r>
          <w:bookmarkEnd w:id="3"/>
        </w:p>
        <w:p>
          <w:pPr>
            <w:pStyle w:val="Normal"/>
            <w:tabs>
              <w:tab w:val="clear" w:pos="720"/>
              <w:tab w:val="left" w:pos="6105" w:leader="none"/>
            </w:tabs>
            <w:spacing w:lineRule="auto" w:line="276" w:before="240" w:after="240"/>
            <w:jc w:val="both"/>
            <w:rPr>
              <w:szCs w:val="28"/>
            </w:rPr>
          </w:pPr>
          <w:r>
            <w:rPr>
              <w:szCs w:val="28"/>
            </w:rPr>
            <w:t>Rebeca Santana, Encargada de Archivo.</w:t>
          </w:r>
        </w:p>
        <w:p>
          <w:pPr>
            <w:pStyle w:val="Normal"/>
            <w:spacing w:lineRule="auto" w:line="276" w:before="240" w:after="240"/>
            <w:jc w:val="both"/>
            <w:rPr>
              <w:szCs w:val="28"/>
            </w:rPr>
          </w:pPr>
          <w:r>
            <w:rPr>
              <w:szCs w:val="28"/>
            </w:rPr>
            <w:t>Ing. Wilson González, Encargado del Sistema. Cel.: 829-315-1696</w:t>
          </w:r>
        </w:p>
        <w:p>
          <w:pPr>
            <w:pStyle w:val="Normal"/>
            <w:spacing w:lineRule="auto" w:line="276" w:before="240" w:after="240"/>
            <w:jc w:val="both"/>
            <w:rPr>
              <w:sz w:val="16"/>
              <w:szCs w:val="28"/>
            </w:rPr>
          </w:pPr>
          <w:r>
            <w:rPr>
              <w:sz w:val="16"/>
              <w:szCs w:val="28"/>
            </w:rPr>
          </w:r>
        </w:p>
        <w:p>
          <w:pPr>
            <w:pStyle w:val="Ttulo2"/>
            <w:spacing w:lineRule="auto" w:line="276" w:before="240" w:after="240"/>
            <w:jc w:val="both"/>
            <w:rPr>
              <w:lang w:val="es-DO"/>
            </w:rPr>
          </w:pPr>
          <w:bookmarkStart w:id="4" w:name="_Toc382477742"/>
          <w:r>
            <w:rPr>
              <w:lang w:val="es-DO"/>
            </w:rPr>
            <w:t>Metas y Objetivos de la Organización</w:t>
          </w:r>
          <w:bookmarkEnd w:id="4"/>
        </w:p>
        <w:p>
          <w:pPr>
            <w:pStyle w:val="Normal"/>
            <w:numPr>
              <w:ilvl w:val="0"/>
              <w:numId w:val="1"/>
            </w:numPr>
            <w:spacing w:lineRule="auto" w:line="276" w:before="240" w:after="240"/>
            <w:jc w:val="both"/>
            <w:rPr>
              <w:szCs w:val="28"/>
              <w:lang w:val="es-DO"/>
            </w:rPr>
          </w:pPr>
          <w:r>
            <w:rPr>
              <w:szCs w:val="28"/>
              <w:lang w:val="es-DO"/>
            </w:rPr>
            <w:t>Mejorar la calidad de vida de los pobladores bajo área de influencia.</w:t>
          </w:r>
        </w:p>
        <w:p>
          <w:pPr>
            <w:pStyle w:val="Normal"/>
            <w:numPr>
              <w:ilvl w:val="0"/>
              <w:numId w:val="1"/>
            </w:numPr>
            <w:spacing w:lineRule="auto" w:line="276" w:before="240" w:after="240"/>
            <w:jc w:val="both"/>
            <w:rPr>
              <w:szCs w:val="28"/>
              <w:lang w:val="es-DO"/>
            </w:rPr>
          </w:pPr>
          <w:r>
            <w:rPr>
              <w:szCs w:val="28"/>
              <w:lang w:val="es-DO"/>
            </w:rPr>
            <w:t>Servir de modelo en la construcción de un sistema basado en la participación comunitaria como objeto y sujeto del mismo.</w:t>
          </w:r>
        </w:p>
        <w:p>
          <w:pPr>
            <w:pStyle w:val="Normal"/>
            <w:numPr>
              <w:ilvl w:val="0"/>
              <w:numId w:val="1"/>
            </w:numPr>
            <w:spacing w:lineRule="auto" w:line="276" w:before="240" w:after="240"/>
            <w:jc w:val="both"/>
            <w:rPr>
              <w:szCs w:val="28"/>
              <w:lang w:val="es-DO"/>
            </w:rPr>
          </w:pPr>
          <w:r>
            <w:rPr>
              <w:szCs w:val="28"/>
              <w:lang w:val="es-DO"/>
            </w:rPr>
            <w:t>Eficientizar el uso de los recursos humanos y materiales en la ejecución de su trabajo.</w:t>
          </w:r>
        </w:p>
        <w:p>
          <w:pPr>
            <w:pStyle w:val="Normal"/>
            <w:numPr>
              <w:ilvl w:val="0"/>
              <w:numId w:val="1"/>
            </w:numPr>
            <w:spacing w:lineRule="auto" w:line="276" w:before="240" w:after="240"/>
            <w:jc w:val="both"/>
            <w:rPr>
              <w:szCs w:val="28"/>
              <w:lang w:val="es-DO"/>
            </w:rPr>
          </w:pPr>
          <w:r>
            <w:rPr>
              <w:szCs w:val="28"/>
              <w:lang w:val="es-DO"/>
            </w:rPr>
            <w:t>Incrementar el nivel académico de los médicos y enfermeras de la provincia con la implementación de jornadas científicas y publicaciones periódicas.</w:t>
          </w:r>
        </w:p>
        <w:p>
          <w:pPr>
            <w:pStyle w:val="Normal"/>
            <w:numPr>
              <w:ilvl w:val="0"/>
              <w:numId w:val="1"/>
            </w:numPr>
            <w:spacing w:lineRule="auto" w:line="276" w:before="240" w:after="240"/>
            <w:jc w:val="both"/>
            <w:rPr>
              <w:szCs w:val="28"/>
              <w:lang w:val="es-DO"/>
            </w:rPr>
          </w:pPr>
          <w:r>
            <w:rPr>
              <w:szCs w:val="28"/>
              <w:lang w:val="es-DO"/>
            </w:rPr>
            <w:t>Mejorar continuamente la estructura física de la institución para ofrecer mayor confort y mayor servicio, tanto al personal como al paciente.</w:t>
          </w:r>
        </w:p>
        <w:p>
          <w:pPr>
            <w:pStyle w:val="Normal"/>
            <w:numPr>
              <w:ilvl w:val="0"/>
              <w:numId w:val="1"/>
            </w:numPr>
            <w:spacing w:lineRule="auto" w:line="276" w:before="240" w:after="240"/>
            <w:jc w:val="both"/>
            <w:rPr>
              <w:szCs w:val="28"/>
              <w:lang w:val="es-DO"/>
            </w:rPr>
          </w:pPr>
          <w:r>
            <w:rPr>
              <w:szCs w:val="28"/>
              <w:lang w:val="es-DO"/>
            </w:rPr>
            <w:t>Completar los servicios para los que fue concebido el centro y que por causa externas no han podido ser implementados.</w:t>
          </w:r>
        </w:p>
        <w:p>
          <w:pPr>
            <w:pStyle w:val="Ttulo2"/>
            <w:spacing w:lineRule="auto" w:line="276" w:before="240" w:after="240"/>
            <w:jc w:val="both"/>
            <w:rPr/>
          </w:pPr>
          <w:bookmarkStart w:id="5" w:name="_Toc382477743"/>
          <w:r>
            <w:rPr/>
            <w:t>Procedencia</w:t>
          </w:r>
          <w:bookmarkEnd w:id="5"/>
          <w:r>
            <w:rPr/>
            <w:t xml:space="preserve"> 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En los años 1970 existía una gran necesidad de servicios de salud y servicios sanitarios; por lo que empezaron las protestas por servicios como agua, luz, alcantarillado y por la poca accesibilidad a los centros de Salud.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 xml:space="preserve">En el 1985 levantamiento de la comunidad, donde desesperados los habitantes se lanzaron a las calles; cerrando los centros nocturnos y desarmando bandas de delincuentes. 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 xml:space="preserve">En ese tiempo producto de la falta de servicios presentaban muchas enfermedades diarreicas y muertes por complicaciones como deshidratación. 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 xml:space="preserve">En 1985-1990 intervienen las autoridades en conjunto con la PUCMM y aunados a un grupo de 10 mujeres con la Sra. Griselys Martínez a la cabeza, formaron los llamados Hogares de salud que funcionaban como sala de rehidratación oral donde se hidrataban los pacientes hasta que pudieran acceder a un centro de salud. 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 xml:space="preserve">El papel de universidad era educar, el de salud pública era equipar y el de la comunidad era detectar y brindar el servicio. 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Para los años 1990, empezó el llamado a los habitantes a unirse a los grupos de salud y las reuniones se realizaban en la escuela Herminia Pérez; reuniones que se hacían para analizar el porqué de tantas muertes por lo que se pensó en un centro de Salud que ya estaba como consultorio, pero no funcionaba a su totalidad.</w:t>
          </w:r>
        </w:p>
        <w:p>
          <w:pPr>
            <w:sectPr>
              <w:footerReference w:type="default" r:id="rId4"/>
              <w:type w:val="nextPage"/>
              <w:pgSz w:w="12240" w:h="15840"/>
              <w:pgMar w:left="1080" w:right="1080" w:header="0" w:top="1440" w:footer="720" w:bottom="1440" w:gutter="0"/>
              <w:pgNumType w:fmt="decimal"/>
              <w:formProt w:val="false"/>
              <w:textDirection w:val="lrTb"/>
              <w:docGrid w:type="default" w:linePitch="360" w:charSpace="0"/>
            </w:sect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Por lo que la fundación Kelloggs vía PUCMM dona los recursos para construir un centro de salud, un proyecto que duro tres años y que en 1997 se inaugura, el 5 de marzo el CEAS JXXIII, y son reconocidas por salud pública las promotoras de salud de la zona sur, donde los empleados del centro fueron elegidos por la comunidad y se organizaron los trabajos por sectores.</w:t>
          </w:r>
        </w:p>
        <w:p>
          <w:pPr>
            <w:pStyle w:val="Ttulo2"/>
            <w:rPr>
              <w:lang w:val="es-DO"/>
            </w:rPr>
          </w:pPr>
          <w:bookmarkStart w:id="6" w:name="_Toc382477744"/>
          <w:r>
            <w:rPr>
              <w:lang w:val="es-DO"/>
            </w:rPr>
            <w:t>Organización</w:t>
          </w:r>
          <w:bookmarkEnd w:id="6"/>
        </w:p>
        <w:p>
          <w:pPr>
            <w:pStyle w:val="Normal"/>
            <w:spacing w:lineRule="auto" w:line="276" w:before="240" w:after="240"/>
            <w:jc w:val="both"/>
            <w:rPr/>
          </w:pPr>
          <w:r>
            <w:rPr/>
            <w:t>(Copia del Organigrama Centro de Atención Primaria Juan XVIII)</w:t>
          </w:r>
        </w:p>
        <w:p>
          <w:pPr>
            <w:sectPr>
              <w:footerReference w:type="default" r:id="rId10"/>
              <w:type w:val="nextPage"/>
              <w:pgSz w:orient="landscape" w:w="15840" w:h="12240"/>
              <w:pgMar w:left="1417" w:right="1417" w:header="0" w:top="1701" w:footer="576" w:bottom="1701" w:gutter="0"/>
              <w:pgNumType w:fmt="decimal"/>
              <w:formProt w:val="false"/>
              <w:textDirection w:val="lrTb"/>
              <w:docGrid w:type="default" w:linePitch="381" w:charSpace="0"/>
            </w:sectPr>
            <w:pStyle w:val="Normal"/>
            <w:spacing w:lineRule="auto" w:line="276" w:before="240" w:after="240"/>
            <w:jc w:val="both"/>
            <w:rPr/>
          </w:pPr>
          <w:r>
            <w:rPr/>
            <w:drawing>
              <wp:inline distT="0" distB="0" distL="0" distR="0" wp14:anchorId="049A9A65">
                <wp:extent cx="8260080" cy="4267200"/>
                <wp:effectExtent l="57150" t="0" r="8890" b="0"/>
                <wp:docPr id="2" name="Diagram2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5" r:lo="rId6" r:qs="rId7" r:cs="rId8"/>
                  </a:graphicData>
                </a:graphic>
              </wp:inline>
            </w:drawing>
          </w:r>
        </w:p>
        <w:p>
          <w:pPr>
            <w:pStyle w:val="Ttulo2"/>
            <w:rPr>
              <w:lang w:val="es-DO"/>
            </w:rPr>
          </w:pPr>
          <w:bookmarkStart w:id="7" w:name="_Toc382477745"/>
          <w:r>
            <w:rPr>
              <w:lang w:val="es-DO"/>
            </w:rPr>
            <w:t>Departamentos y Funciones de cada uno</w:t>
          </w:r>
          <w:bookmarkEnd w:id="7"/>
        </w:p>
        <w:p>
          <w:pPr>
            <w:pStyle w:val="Normal"/>
            <w:numPr>
              <w:ilvl w:val="0"/>
              <w:numId w:val="3"/>
            </w:numPr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 xml:space="preserve">Dirección Médica: 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Se encarga de dirigir a todos los médicos. En este departamento hay un director que se encarga de todos los médicos.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</w:r>
        </w:p>
        <w:p>
          <w:pPr>
            <w:pStyle w:val="Normal"/>
            <w:numPr>
              <w:ilvl w:val="0"/>
              <w:numId w:val="3"/>
            </w:numPr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Dirección de Enfermería: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Ayuda a los médicos en el tratamiento de los pacientes y suministra medicamentos a los médicos.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</w:r>
        </w:p>
        <w:p>
          <w:pPr>
            <w:pStyle w:val="Normal"/>
            <w:numPr>
              <w:ilvl w:val="0"/>
              <w:numId w:val="3"/>
            </w:numPr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Asistente de Director: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Se encarga de los médicos de la farmacia y da servicio de diagnóstico.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</w:r>
        </w:p>
        <w:p>
          <w:pPr>
            <w:pStyle w:val="Normal"/>
            <w:numPr>
              <w:ilvl w:val="0"/>
              <w:numId w:val="3"/>
            </w:numPr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Administración: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Se encarga de controlar la comida del hospital, nutrición de los empleados y los enfermeros, contabilizar los recursos, controlar el trabajo social y las cajas.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</w:r>
        </w:p>
        <w:p>
          <w:pPr>
            <w:pStyle w:val="Normal"/>
            <w:numPr>
              <w:ilvl w:val="0"/>
              <w:numId w:val="3"/>
            </w:numPr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Sistemas e Información: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Se encarga de la atención de los pacientes y el control de archivos.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</w:r>
        </w:p>
        <w:p>
          <w:pPr>
            <w:pStyle w:val="Normal"/>
            <w:numPr>
              <w:ilvl w:val="0"/>
              <w:numId w:val="3"/>
            </w:numPr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Educación para la Salud:</w:t>
          </w:r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Se encarga de brindar asistencia a la comunidad y educarlos en los aspectos de la salud.</w:t>
          </w:r>
        </w:p>
        <w:p>
          <w:pPr>
            <w:pStyle w:val="Ttulo2"/>
            <w:rPr>
              <w:lang w:val="es-DO"/>
            </w:rPr>
          </w:pPr>
          <w:bookmarkStart w:id="8" w:name="_Toc382477746"/>
          <w:r>
            <w:rPr>
              <w:lang w:val="es-DO"/>
            </w:rPr>
            <w:t>Misión</w:t>
          </w:r>
          <w:bookmarkEnd w:id="8"/>
        </w:p>
        <w:p>
          <w:pPr>
            <w:pStyle w:val="Normal"/>
            <w:spacing w:lineRule="auto" w:line="276" w:before="240" w:after="240"/>
            <w:jc w:val="both"/>
            <w:rPr>
              <w:lang w:val="es-DO"/>
            </w:rPr>
          </w:pPr>
          <w:r>
            <w:rPr>
              <w:lang w:val="es-DO"/>
            </w:rPr>
            <w:t>Crear mecanismos de participación comunitaria y espacios de concentración que rompan con los paradigmas tradicionales de la gestión en salud y superen las fallas visualizadas en el sistema nacional de salud.</w:t>
          </w:r>
        </w:p>
        <w:p>
          <w:pPr>
            <w:pStyle w:val="Normal"/>
            <w:spacing w:lineRule="auto" w:line="276" w:before="240" w:after="240"/>
            <w:jc w:val="both"/>
            <w:rPr/>
          </w:pPr>
          <w:r>
            <w:rPr/>
          </w:r>
        </w:p>
        <w:p>
          <w:pPr>
            <w:pStyle w:val="Ttulo2"/>
            <w:rPr/>
          </w:pPr>
          <w:bookmarkStart w:id="9" w:name="_Toc382477747"/>
          <w:r>
            <w:rPr/>
            <w:t>Visión</w:t>
          </w:r>
          <w:bookmarkEnd w:id="9"/>
        </w:p>
        <w:p>
          <w:pPr>
            <w:pStyle w:val="Normal"/>
            <w:spacing w:lineRule="auto" w:line="276" w:before="240" w:after="240"/>
            <w:jc w:val="both"/>
            <w:rPr/>
          </w:pPr>
          <w:r>
            <w:rPr/>
            <w:t>Ser un modelo de atención orientado a mejorar la calidad de vida de los(as) pobladores(as) de la zona sur de Santiago y que pueda ser replicado en otras comunidades.</w:t>
          </w:r>
        </w:p>
        <w:p>
          <w:pPr>
            <w:pStyle w:val="Normal"/>
            <w:spacing w:lineRule="auto" w:line="276" w:before="240" w:after="240"/>
            <w:jc w:val="both"/>
            <w:rPr/>
          </w:pPr>
          <w:r>
            <w:rPr/>
          </w:r>
        </w:p>
        <w:p>
          <w:pPr>
            <w:pStyle w:val="Ttulo2"/>
            <w:rPr/>
          </w:pPr>
          <w:bookmarkStart w:id="10" w:name="_Toc382477748"/>
          <w:r>
            <w:rPr/>
            <w:t>Valores</w:t>
          </w:r>
          <w:bookmarkEnd w:id="10"/>
          <w:r>
            <w:rPr/>
            <w:t xml:space="preserve"> </w:t>
          </w:r>
        </w:p>
        <w:p>
          <w:pPr>
            <w:pStyle w:val="Normal"/>
            <w:spacing w:lineRule="auto" w:line="276" w:before="240" w:after="240"/>
            <w:jc w:val="both"/>
            <w:rPr/>
          </w:pPr>
          <w:r>
            <w:rPr/>
            <w:t>Eficiencia, compromiso, armonía, equidad, innovación, humanización, respeto.</w:t>
          </w:r>
        </w:p>
        <w:p>
          <w:pPr>
            <w:pStyle w:val="Normal"/>
            <w:spacing w:lineRule="auto" w:line="276" w:before="240" w:after="240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2"/>
            </w:numPr>
            <w:spacing w:lineRule="auto" w:line="276" w:before="240" w:after="240"/>
            <w:ind w:left="0" w:hanging="720"/>
            <w:jc w:val="both"/>
            <w:rPr/>
          </w:pPr>
          <w:bookmarkStart w:id="11" w:name="_Toc382477749"/>
          <w:r>
            <w:rPr/>
            <w:t>Descripción del Hardware y Software</w:t>
          </w:r>
          <w:bookmarkEnd w:id="11"/>
          <w:r>
            <w:rPr/>
            <w:t xml:space="preserve">  </w:t>
          </w:r>
        </w:p>
        <w:p>
          <w:pPr>
            <w:pStyle w:val="Normal"/>
            <w:spacing w:lineRule="auto" w:line="276" w:before="240" w:after="240"/>
            <w:jc w:val="both"/>
            <w:rPr>
              <w:b/>
              <w:b/>
            </w:rPr>
          </w:pPr>
          <w:r>
            <w:rPr>
              <w:b/>
            </w:rPr>
            <w:t xml:space="preserve">Hardware: </w:t>
          </w:r>
        </w:p>
        <w:p>
          <w:pPr>
            <w:pStyle w:val="Normal"/>
            <w:numPr>
              <w:ilvl w:val="0"/>
              <w:numId w:val="3"/>
            </w:numPr>
            <w:spacing w:lineRule="auto" w:line="276" w:before="240" w:after="240"/>
            <w:jc w:val="both"/>
            <w:rPr/>
          </w:pPr>
          <w:r>
            <w:rPr/>
            <w:t>La empresa cuenta con 4 equipos de las mismas características</w:t>
          </w:r>
        </w:p>
      </w:sdtContent>
    </w:sdt>
    <w:tbl>
      <w:tblPr>
        <w:tblStyle w:val="Cuadrculadetablaclara1"/>
        <w:tblW w:w="85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77"/>
        <w:gridCol w:w="4276"/>
      </w:tblGrid>
      <w:tr>
        <w:trPr>
          <w:trHeight w:val="293" w:hRule="atLeast"/>
        </w:trPr>
        <w:tc>
          <w:tcPr>
            <w:tcW w:w="4277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PC</w:t>
            </w:r>
          </w:p>
        </w:tc>
        <w:tc>
          <w:tcPr>
            <w:tcW w:w="4276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Intel Pentium 4</w:t>
            </w:r>
          </w:p>
        </w:tc>
      </w:tr>
      <w:tr>
        <w:trPr>
          <w:trHeight w:val="293" w:hRule="atLeast"/>
        </w:trPr>
        <w:tc>
          <w:tcPr>
            <w:tcW w:w="4277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Procesador</w:t>
            </w:r>
          </w:p>
        </w:tc>
        <w:tc>
          <w:tcPr>
            <w:tcW w:w="4276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b/>
                <w:b/>
              </w:rPr>
            </w:pPr>
            <w:r>
              <w:rPr/>
              <w:t>2.8 GHz Intel.</w:t>
            </w:r>
          </w:p>
        </w:tc>
      </w:tr>
      <w:tr>
        <w:trPr>
          <w:trHeight w:val="306" w:hRule="atLeast"/>
        </w:trPr>
        <w:tc>
          <w:tcPr>
            <w:tcW w:w="4277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Memoria RAM</w:t>
            </w:r>
          </w:p>
        </w:tc>
        <w:tc>
          <w:tcPr>
            <w:tcW w:w="4276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b/>
                <w:b/>
              </w:rPr>
            </w:pPr>
            <w:r>
              <w:rPr/>
              <w:t>DDR 512mb.</w:t>
            </w:r>
          </w:p>
        </w:tc>
      </w:tr>
      <w:tr>
        <w:trPr>
          <w:trHeight w:val="293" w:hRule="atLeast"/>
        </w:trPr>
        <w:tc>
          <w:tcPr>
            <w:tcW w:w="4277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Disco Duro</w:t>
            </w:r>
          </w:p>
        </w:tc>
        <w:tc>
          <w:tcPr>
            <w:tcW w:w="4276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b/>
                <w:b/>
              </w:rPr>
            </w:pPr>
            <w:r>
              <w:rPr/>
              <w:t>80gb SATA.</w:t>
            </w:r>
          </w:p>
        </w:tc>
      </w:tr>
    </w:tbl>
    <w:p>
      <w:pPr>
        <w:pStyle w:val="Normal"/>
        <w:numPr>
          <w:ilvl w:val="0"/>
          <w:numId w:val="3"/>
        </w:numPr>
        <w:spacing w:lineRule="auto" w:line="276" w:before="240" w:after="240"/>
        <w:jc w:val="both"/>
        <w:rPr>
          <w:b/>
          <w:b/>
        </w:rPr>
      </w:pPr>
      <w:r>
        <w:rPr/>
        <w:t>Impresoras: 1.</w:t>
      </w:r>
    </w:p>
    <w:p>
      <w:pPr>
        <w:pStyle w:val="Normal"/>
        <w:numPr>
          <w:ilvl w:val="0"/>
          <w:numId w:val="3"/>
        </w:numPr>
        <w:spacing w:lineRule="auto" w:line="276" w:before="240" w:after="240"/>
        <w:jc w:val="both"/>
        <w:rPr>
          <w:b/>
          <w:b/>
        </w:rPr>
      </w:pPr>
      <w:r>
        <w:rPr/>
        <w:t>Redes: Local, cableada.</w:t>
      </w:r>
    </w:p>
    <w:p>
      <w:pPr>
        <w:pStyle w:val="Normal"/>
        <w:numPr>
          <w:ilvl w:val="0"/>
          <w:numId w:val="3"/>
        </w:numPr>
        <w:spacing w:lineRule="auto" w:line="276" w:before="240" w:after="240"/>
        <w:jc w:val="both"/>
        <w:rPr>
          <w:b/>
          <w:b/>
        </w:rPr>
      </w:pPr>
      <w:r>
        <w:rPr/>
        <w:t>UPS: 4.</w:t>
      </w:r>
    </w:p>
    <w:p>
      <w:pPr>
        <w:pStyle w:val="Normal"/>
        <w:spacing w:lineRule="auto" w:line="276" w:before="240" w:after="240"/>
        <w:jc w:val="both"/>
        <w:rPr>
          <w:b/>
          <w:b/>
        </w:rPr>
      </w:pPr>
      <w:r>
        <w:rPr>
          <w:b/>
        </w:rPr>
        <w:t xml:space="preserve">Software: </w:t>
      </w:r>
    </w:p>
    <w:p>
      <w:pPr>
        <w:pStyle w:val="Normal"/>
        <w:numPr>
          <w:ilvl w:val="0"/>
          <w:numId w:val="4"/>
        </w:numPr>
        <w:spacing w:lineRule="auto" w:line="276" w:before="240" w:after="240"/>
        <w:ind w:left="360" w:hanging="360"/>
        <w:jc w:val="both"/>
        <w:rPr>
          <w:i/>
          <w:i/>
        </w:rPr>
      </w:pPr>
      <w:r>
        <w:rPr>
          <w:i/>
        </w:rPr>
        <w:t xml:space="preserve">Software del Sistema: </w:t>
      </w:r>
    </w:p>
    <w:p>
      <w:pPr>
        <w:pStyle w:val="Normal"/>
        <w:spacing w:lineRule="auto" w:line="276" w:before="240" w:after="240"/>
        <w:ind w:left="480" w:hanging="0"/>
        <w:jc w:val="both"/>
        <w:rPr/>
      </w:pPr>
      <w:r>
        <w:rPr/>
        <w:t>Windows XP SP2 Español.</w:t>
      </w:r>
    </w:p>
    <w:p>
      <w:pPr>
        <w:pStyle w:val="Normal"/>
        <w:numPr>
          <w:ilvl w:val="0"/>
          <w:numId w:val="4"/>
        </w:numPr>
        <w:spacing w:lineRule="auto" w:line="276" w:before="240" w:after="240"/>
        <w:ind w:left="360" w:hanging="360"/>
        <w:jc w:val="both"/>
        <w:rPr>
          <w:i/>
          <w:i/>
        </w:rPr>
      </w:pPr>
      <w:r>
        <w:rPr>
          <w:i/>
        </w:rPr>
        <w:t>Software de Aplicaciones:</w:t>
      </w:r>
    </w:p>
    <w:p>
      <w:pPr>
        <w:pStyle w:val="Normal"/>
        <w:spacing w:lineRule="auto" w:line="276" w:before="240" w:after="240"/>
        <w:ind w:left="360" w:hanging="0"/>
        <w:jc w:val="both"/>
        <w:rPr/>
      </w:pPr>
      <w:r>
        <w:rPr/>
        <w:t>Office 2003.</w:t>
      </w:r>
    </w:p>
    <w:p>
      <w:pPr>
        <w:pStyle w:val="Normal"/>
        <w:spacing w:lineRule="auto" w:line="276" w:before="240" w:after="240"/>
        <w:ind w:left="360" w:hanging="0"/>
        <w:jc w:val="both"/>
        <w:rPr/>
      </w:pPr>
      <w:r>
        <w:rPr/>
        <w:t>Google Chrome.</w:t>
      </w:r>
    </w:p>
    <w:p>
      <w:pPr>
        <w:pStyle w:val="Normal"/>
        <w:spacing w:lineRule="auto" w:line="276" w:before="240" w:after="240"/>
        <w:ind w:left="360" w:hanging="0"/>
        <w:jc w:val="both"/>
        <w:rPr/>
      </w:pPr>
      <w:r>
        <w:rPr/>
        <w:t>FoxPro.</w:t>
      </w:r>
    </w:p>
    <w:p>
      <w:pPr>
        <w:pStyle w:val="Normal"/>
        <w:spacing w:lineRule="auto" w:line="276" w:before="240" w:after="240"/>
        <w:ind w:left="360" w:hanging="0"/>
        <w:jc w:val="both"/>
        <w:rPr/>
      </w:pPr>
      <w:r>
        <w:rPr/>
        <w:t>Avast.</w:t>
      </w:r>
    </w:p>
    <w:p>
      <w:pPr>
        <w:pStyle w:val="Normal"/>
        <w:spacing w:lineRule="auto" w:line="276" w:before="240" w:after="240"/>
        <w:ind w:left="360" w:hanging="0"/>
        <w:jc w:val="both"/>
        <w:rPr/>
      </w:pPr>
      <w:r>
        <w:rPr/>
        <w:t>Centro: Sistema Médico</w:t>
      </w:r>
    </w:p>
    <w:p>
      <w:pPr>
        <w:pStyle w:val="Normal"/>
        <w:spacing w:lineRule="auto" w:line="276" w:before="240" w:after="240"/>
        <w:ind w:left="360" w:hanging="0"/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ind w:left="0" w:hanging="720"/>
        <w:rPr/>
      </w:pPr>
      <w:bookmarkStart w:id="12" w:name="_Toc382477750"/>
      <w:r>
        <w:rPr/>
        <w:t>Descripción del Personal y Niveles Educacionales</w:t>
      </w:r>
      <w:bookmarkEnd w:id="12"/>
    </w:p>
    <w:p>
      <w:pPr>
        <w:pStyle w:val="Normal"/>
        <w:rPr/>
      </w:pPr>
      <w:r>
        <w:rPr/>
      </w:r>
    </w:p>
    <w:p>
      <w:pPr>
        <w:pStyle w:val="Normal"/>
        <w:spacing w:before="0" w:after="240"/>
        <w:rPr/>
      </w:pPr>
      <w:r>
        <w:rPr/>
        <w:t>Personal del Módulo: Archivo y Servicio al Cliente</w:t>
      </w:r>
    </w:p>
    <w:tbl>
      <w:tblPr>
        <w:tblStyle w:val="Tablanormal11"/>
        <w:tblW w:w="94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20" w:noHBand="0" w:lastColumn="0" w:firstColumn="0" w:lastRow="0" w:firstRow="1"/>
      </w:tblPr>
      <w:tblGrid>
        <w:gridCol w:w="3413"/>
        <w:gridCol w:w="3330"/>
        <w:gridCol w:w="269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13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b/>
                <w:b/>
                <w:bCs/>
              </w:rPr>
            </w:pPr>
            <w:r>
              <w:rPr>
                <w:b/>
                <w:bCs/>
              </w:rPr>
              <w:t>Nivel Educacional.</w:t>
            </w:r>
          </w:p>
        </w:tc>
        <w:tc>
          <w:tcPr>
            <w:tcW w:w="269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b/>
                <w:b/>
                <w:bCs/>
              </w:rPr>
            </w:pPr>
            <w:r>
              <w:rPr>
                <w:b/>
                <w:bCs/>
              </w:rPr>
              <w:t>Tipo de Usuario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3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t>Encargada de Archivo</w:t>
            </w:r>
          </w:p>
        </w:tc>
        <w:tc>
          <w:tcPr>
            <w:tcW w:w="33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/>
              <w:rPr/>
            </w:pPr>
            <w:r>
              <w:rPr/>
              <w:t>Técnico</w:t>
            </w:r>
          </w:p>
        </w:tc>
        <w:tc>
          <w:tcPr>
            <w:tcW w:w="269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/>
              <w:rPr/>
            </w:pPr>
            <w:r>
              <w:rPr/>
              <w:t>Administrativo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Secretaria</w:t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Técnico</w:t>
            </w:r>
          </w:p>
        </w:tc>
        <w:tc>
          <w:tcPr>
            <w:tcW w:w="2690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Directo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3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t>Secretaria</w:t>
            </w:r>
          </w:p>
        </w:tc>
        <w:tc>
          <w:tcPr>
            <w:tcW w:w="33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Técnico </w:t>
            </w:r>
          </w:p>
        </w:tc>
        <w:tc>
          <w:tcPr>
            <w:tcW w:w="269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/>
              <w:rPr/>
            </w:pPr>
            <w:r>
              <w:rPr/>
              <w:t>Directo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Secretaria</w:t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Técnico</w:t>
            </w:r>
          </w:p>
        </w:tc>
        <w:tc>
          <w:tcPr>
            <w:tcW w:w="2690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Directo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3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t>Secretaria</w:t>
            </w:r>
          </w:p>
        </w:tc>
        <w:tc>
          <w:tcPr>
            <w:tcW w:w="333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/>
              <w:rPr/>
            </w:pPr>
            <w:r>
              <w:rPr/>
              <w:t>Técnico</w:t>
            </w:r>
          </w:p>
        </w:tc>
        <w:tc>
          <w:tcPr>
            <w:tcW w:w="269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/>
              <w:rPr/>
            </w:pPr>
            <w:r>
              <w:rPr/>
              <w:t>Directo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Secretaria</w:t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Técnico </w:t>
            </w:r>
          </w:p>
        </w:tc>
        <w:tc>
          <w:tcPr>
            <w:tcW w:w="26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Directo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13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t>Secretaria</w:t>
            </w:r>
          </w:p>
        </w:tc>
        <w:tc>
          <w:tcPr>
            <w:tcW w:w="3330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t>Técnico</w:t>
            </w:r>
          </w:p>
        </w:tc>
        <w:tc>
          <w:tcPr>
            <w:tcW w:w="2690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t>Indirecto</w:t>
            </w:r>
          </w:p>
        </w:tc>
      </w:tr>
    </w:tbl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ind w:left="0" w:hanging="720"/>
        <w:rPr/>
      </w:pPr>
      <w:bookmarkStart w:id="13" w:name="_Toc382477751"/>
      <w:r>
        <w:rPr/>
        <w:t>Detalle de las Normas y Procedimientos</w:t>
      </w:r>
      <w:bookmarkEnd w:id="13"/>
    </w:p>
    <w:p>
      <w:pPr>
        <w:pStyle w:val="Normal"/>
        <w:spacing w:lineRule="auto" w:line="276" w:before="240" w:after="240"/>
        <w:jc w:val="both"/>
        <w:rPr>
          <w:szCs w:val="28"/>
        </w:rPr>
      </w:pPr>
      <w:r>
        <w:rPr>
          <w:szCs w:val="28"/>
        </w:rPr>
        <w:t>No existen procedimientos escritos.</w:t>
      </w:r>
    </w:p>
    <w:p>
      <w:pPr>
        <w:pStyle w:val="Ttulo1"/>
        <w:numPr>
          <w:ilvl w:val="0"/>
          <w:numId w:val="2"/>
        </w:numPr>
        <w:spacing w:lineRule="auto" w:line="276" w:before="240" w:after="240"/>
        <w:jc w:val="center"/>
        <w:rPr>
          <w:rStyle w:val="Ttulo1Car"/>
          <w:rFonts w:ascii="Calibri" w:hAnsi="Calibri" w:asciiTheme="minorHAnsi" w:hAnsiTheme="minorHAnsi"/>
          <w:b/>
          <w:b/>
          <w:sz w:val="28"/>
          <w:szCs w:val="28"/>
        </w:rPr>
      </w:pPr>
      <w:bookmarkStart w:id="14" w:name="_Toc382477752"/>
      <w:r>
        <w:rPr>
          <w:rStyle w:val="Ttulo1Car"/>
          <w:rFonts w:ascii="Calibri" w:hAnsi="Calibri" w:asciiTheme="minorHAnsi" w:hAnsiTheme="minorHAnsi"/>
          <w:b/>
          <w:sz w:val="28"/>
          <w:szCs w:val="28"/>
        </w:rPr>
        <w:t>DESCRIPCION DEL SISTEMA ACTUAL</w:t>
      </w:r>
      <w:bookmarkEnd w:id="14"/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276" w:before="40" w:after="240"/>
        <w:ind w:left="0" w:hanging="720"/>
        <w:jc w:val="both"/>
        <w:rPr>
          <w:szCs w:val="28"/>
        </w:rPr>
      </w:pPr>
      <w:bookmarkStart w:id="15" w:name="_Toc382477753"/>
      <w:r>
        <w:rPr>
          <w:szCs w:val="28"/>
        </w:rPr>
        <w:t>Funciones del Sistema Actual</w:t>
      </w:r>
      <w:bookmarkEnd w:id="15"/>
    </w:p>
    <w:p>
      <w:pPr>
        <w:pStyle w:val="ListParagraph"/>
        <w:numPr>
          <w:ilvl w:val="0"/>
          <w:numId w:val="5"/>
        </w:numPr>
        <w:spacing w:lineRule="auto" w:line="276"/>
        <w:ind w:left="360" w:hanging="360"/>
        <w:rPr/>
      </w:pPr>
      <w:r>
        <w:rPr/>
        <w:t>Cuando los pacientes llegan se dirigen a la Sala de Espera y esperan su turno.</w:t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76"/>
        <w:ind w:left="360" w:hanging="360"/>
        <w:rPr/>
      </w:pPr>
      <w:r>
        <w:rPr/>
        <w:t>Luego pasan a Servicio al Cliente donde se verifica si están registrados o no.</w:t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76"/>
        <w:ind w:left="360" w:hanging="360"/>
        <w:rPr/>
      </w:pPr>
      <w:r>
        <w:rPr/>
        <w:t xml:space="preserve"> </w:t>
      </w:r>
      <w:r>
        <w:rPr/>
        <w:t>Si están registrados los pacientes se dirigen a caja. Si no están registrados, se crea un nuevo archivo y pasan a caja a pagar su ticket.</w:t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76"/>
        <w:ind w:left="360" w:hanging="360"/>
        <w:rPr/>
      </w:pPr>
      <w:r>
        <w:rPr/>
        <w:t xml:space="preserve"> </w:t>
      </w:r>
      <w:r>
        <w:rPr/>
        <w:t>Cuando se encuentran en caja, se manda a buscar el expediente del paciente en archivo y con este preparan las consultas del doctor al cual fueron asignados.</w:t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76"/>
        <w:ind w:left="360" w:hanging="360"/>
        <w:rPr/>
      </w:pPr>
      <w:r>
        <w:rPr/>
        <w:t xml:space="preserve"> </w:t>
      </w:r>
      <w:r>
        <w:rPr/>
        <w:t>Cuando el medico llega, los expedientes se envían conjuntamente con una hoja de consulta.</w:t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76"/>
        <w:ind w:left="360" w:hanging="360"/>
        <w:rPr/>
      </w:pPr>
      <w:r>
        <w:rPr/>
        <w:t>Mientras el medico esta en consulta se le agregan nuevas informaciones a los expedientes de los pacientes.</w:t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76"/>
        <w:ind w:left="360" w:hanging="360"/>
        <w:rPr/>
      </w:pPr>
      <w:r>
        <w:rPr/>
        <w:t>Cuando el medico termina la consulta, devuelve los expedientes a archivo, los cuales se archivan nuevamente.</w:t>
      </w:r>
    </w:p>
    <w:p>
      <w:pPr>
        <w:pStyle w:val="Normal"/>
        <w:spacing w:lineRule="auto" w:line="276"/>
        <w:ind w:left="36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76"/>
        <w:ind w:left="360" w:hanging="360"/>
        <w:rPr/>
      </w:pPr>
      <w:r>
        <w:rPr/>
        <w:t>La hoja que devuelve el medico se registra en Estadística y al final del mes se prepara un informe que se envía a Salud Publica.</w:t>
      </w:r>
    </w:p>
    <w:p>
      <w:pPr>
        <w:pStyle w:val="ListParagraph"/>
        <w:spacing w:lineRule="auto" w:line="276"/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360" w:before="40" w:after="240"/>
        <w:ind w:left="0" w:hanging="720"/>
        <w:rPr/>
      </w:pPr>
      <w:bookmarkStart w:id="16" w:name="_Toc382477754"/>
      <w:r>
        <w:rPr/>
        <w:t>Objetivos del Sistema Actual</w:t>
      </w:r>
      <w:bookmarkEnd w:id="16"/>
    </w:p>
    <w:p>
      <w:pPr>
        <w:pStyle w:val="Normal"/>
        <w:numPr>
          <w:ilvl w:val="0"/>
          <w:numId w:val="6"/>
        </w:numPr>
        <w:spacing w:lineRule="auto" w:line="360" w:before="240" w:after="0"/>
        <w:rPr>
          <w:i/>
          <w:i/>
        </w:rPr>
      </w:pPr>
      <w:r>
        <w:rPr>
          <w:i/>
        </w:rPr>
        <w:t>Objetivo General:</w:t>
      </w:r>
    </w:p>
    <w:p>
      <w:pPr>
        <w:pStyle w:val="Normal"/>
        <w:spacing w:lineRule="auto" w:line="360" w:before="240" w:after="0"/>
        <w:ind w:left="720" w:hanging="0"/>
        <w:rPr/>
      </w:pPr>
      <w:r>
        <w:rPr/>
        <w:t>Controlar el Archivo del Área de Servicio al Cliente.</w:t>
      </w:r>
    </w:p>
    <w:p>
      <w:pPr>
        <w:pStyle w:val="Normal"/>
        <w:spacing w:lineRule="auto" w:line="360" w:before="240" w:after="0"/>
        <w:rPr/>
      </w:pPr>
      <w:r>
        <w:rPr/>
      </w:r>
    </w:p>
    <w:p>
      <w:pPr>
        <w:pStyle w:val="Normal"/>
        <w:numPr>
          <w:ilvl w:val="0"/>
          <w:numId w:val="6"/>
        </w:numPr>
        <w:spacing w:lineRule="auto" w:line="360" w:before="240" w:after="0"/>
        <w:rPr>
          <w:i/>
          <w:i/>
        </w:rPr>
      </w:pPr>
      <w:r>
        <w:rPr>
          <w:i/>
        </w:rPr>
        <w:t>Objetivos Específicos:</w:t>
      </w:r>
    </w:p>
    <w:p>
      <w:pPr>
        <w:pStyle w:val="Normal"/>
        <w:numPr>
          <w:ilvl w:val="0"/>
          <w:numId w:val="7"/>
        </w:numPr>
        <w:spacing w:lineRule="auto" w:line="360" w:before="240" w:after="0"/>
        <w:rPr/>
      </w:pPr>
      <w:r>
        <w:rPr/>
        <w:t>Permitir la búsqueda y registro rápido de los pacientes.</w:t>
      </w:r>
    </w:p>
    <w:p>
      <w:pPr>
        <w:pStyle w:val="Normal"/>
        <w:numPr>
          <w:ilvl w:val="0"/>
          <w:numId w:val="7"/>
        </w:numPr>
        <w:spacing w:lineRule="auto" w:line="360" w:before="240" w:after="0"/>
        <w:rPr/>
      </w:pPr>
      <w:r>
        <w:rPr/>
        <w:t>Preparar los expedientes de los pacientes en un tiempo prudente antes de la consulta.</w:t>
      </w:r>
    </w:p>
    <w:p>
      <w:pPr>
        <w:pStyle w:val="Normal"/>
        <w:numPr>
          <w:ilvl w:val="0"/>
          <w:numId w:val="7"/>
        </w:numPr>
        <w:spacing w:lineRule="auto" w:line="360" w:before="240" w:after="0"/>
        <w:rPr/>
      </w:pPr>
      <w:r>
        <w:rPr/>
        <w:t>Llevar las estadísticas de los pacientes con fines de preparar informes para Salud Publica.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360" w:before="40" w:after="240"/>
        <w:ind w:left="0" w:hanging="720"/>
        <w:rPr/>
      </w:pPr>
      <w:bookmarkStart w:id="17" w:name="_Toc382477755"/>
      <w:r>
        <w:rPr/>
        <w:t>Razones para Desarrollar un Nuevo Sistema</w:t>
      </w:r>
      <w:bookmarkEnd w:id="17"/>
    </w:p>
    <w:p>
      <w:pPr>
        <w:pStyle w:val="ListParagraph"/>
        <w:numPr>
          <w:ilvl w:val="0"/>
          <w:numId w:val="6"/>
        </w:numPr>
        <w:spacing w:lineRule="auto" w:line="480" w:before="240" w:after="200"/>
        <w:contextualSpacing/>
        <w:rPr>
          <w:bCs/>
          <w:szCs w:val="28"/>
        </w:rPr>
      </w:pPr>
      <w:r>
        <w:rPr>
          <w:bCs/>
          <w:szCs w:val="28"/>
        </w:rPr>
        <w:t>Mayor rendimiento en el tiempo de trabajo.</w:t>
      </w:r>
    </w:p>
    <w:p>
      <w:pPr>
        <w:pStyle w:val="ListParagraph"/>
        <w:numPr>
          <w:ilvl w:val="0"/>
          <w:numId w:val="6"/>
        </w:numPr>
        <w:spacing w:lineRule="auto" w:line="480" w:before="240" w:after="200"/>
        <w:contextualSpacing/>
        <w:rPr>
          <w:bCs/>
          <w:szCs w:val="28"/>
        </w:rPr>
      </w:pPr>
      <w:r>
        <w:rPr>
          <w:bCs/>
          <w:szCs w:val="28"/>
        </w:rPr>
        <w:t>Evitar errores en la entrada y en el proceso de la información.</w:t>
      </w:r>
    </w:p>
    <w:p>
      <w:pPr>
        <w:pStyle w:val="ListParagraph"/>
        <w:numPr>
          <w:ilvl w:val="0"/>
          <w:numId w:val="6"/>
        </w:numPr>
        <w:spacing w:lineRule="auto" w:line="480" w:before="240" w:after="200"/>
        <w:contextualSpacing/>
        <w:rPr>
          <w:bCs/>
          <w:szCs w:val="28"/>
        </w:rPr>
      </w:pPr>
      <w:r>
        <w:rPr>
          <w:bCs/>
          <w:szCs w:val="28"/>
        </w:rPr>
        <w:t>Mayor seguridad en los datos.</w:t>
      </w:r>
    </w:p>
    <w:p>
      <w:pPr>
        <w:pStyle w:val="ListParagraph"/>
        <w:numPr>
          <w:ilvl w:val="0"/>
          <w:numId w:val="6"/>
        </w:numPr>
        <w:spacing w:lineRule="auto" w:line="480" w:before="240" w:after="200"/>
        <w:contextualSpacing/>
        <w:rPr>
          <w:bCs/>
          <w:szCs w:val="28"/>
        </w:rPr>
      </w:pPr>
      <w:r>
        <w:rPr>
          <w:bCs/>
          <w:szCs w:val="28"/>
        </w:rPr>
        <w:t>Confiabilidad, rapidez y precisión en la búsqueda de la información.</w:t>
      </w:r>
    </w:p>
    <w:p>
      <w:pPr>
        <w:pStyle w:val="ListParagraph"/>
        <w:numPr>
          <w:ilvl w:val="0"/>
          <w:numId w:val="6"/>
        </w:numPr>
        <w:spacing w:lineRule="auto" w:line="480" w:before="240" w:after="200"/>
        <w:contextualSpacing/>
        <w:rPr>
          <w:bCs/>
          <w:szCs w:val="28"/>
        </w:rPr>
      </w:pPr>
      <w:r>
        <w:rPr>
          <w:bCs/>
          <w:szCs w:val="28"/>
        </w:rPr>
        <w:t>Adaptar el sistema a las nuevas tendencias tecnológicas.</w:t>
      </w:r>
    </w:p>
    <w:p>
      <w:pPr>
        <w:pStyle w:val="ListParagraph"/>
        <w:spacing w:lineRule="auto" w:line="480" w:before="240" w:after="200"/>
        <w:contextualSpacing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276" w:before="40" w:after="0"/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276" w:before="40" w:after="240"/>
        <w:ind w:left="0" w:hanging="720"/>
        <w:rPr/>
      </w:pPr>
      <w:bookmarkStart w:id="18" w:name="_Toc382477756"/>
      <w:r>
        <w:rPr/>
        <w:t>Determinación de los Requerimientos Básicos del Sistema Actual</w:t>
      </w:r>
      <w:bookmarkEnd w:id="18"/>
    </w:p>
    <w:p>
      <w:pPr>
        <w:pStyle w:val="Normal"/>
        <w:spacing w:lineRule="auto" w:line="276" w:before="40" w:after="0"/>
        <w:rPr>
          <w:b/>
          <w:b/>
          <w:i/>
          <w:i/>
        </w:rPr>
      </w:pPr>
      <w:r>
        <w:rPr>
          <w:b/>
          <w:i/>
        </w:rPr>
        <w:t>Entrada:</w:t>
      </w:r>
    </w:p>
    <w:p>
      <w:pPr>
        <w:pStyle w:val="Normal"/>
        <w:spacing w:lineRule="auto" w:line="276" w:before="40" w:after="0"/>
        <w:rPr/>
      </w:pPr>
      <w:r>
        <w:rPr/>
        <w:t xml:space="preserve">Se necesita un lector de códigos de barra para leer más rápido el Número de los expedientes. </w:t>
      </w:r>
    </w:p>
    <w:p>
      <w:pPr>
        <w:pStyle w:val="Normal"/>
        <w:spacing w:lineRule="auto" w:line="276" w:before="40" w:after="0"/>
        <w:rPr/>
      </w:pPr>
      <w:r>
        <w:rPr/>
      </w:r>
    </w:p>
    <w:p>
      <w:pPr>
        <w:pStyle w:val="Normal"/>
        <w:spacing w:lineRule="auto" w:line="276" w:before="40" w:after="0"/>
        <w:rPr>
          <w:b/>
          <w:b/>
          <w:i/>
          <w:i/>
        </w:rPr>
      </w:pPr>
      <w:r>
        <w:rPr>
          <w:b/>
          <w:i/>
        </w:rPr>
        <w:t>Proceso:</w:t>
      </w:r>
    </w:p>
    <w:p>
      <w:pPr>
        <w:pStyle w:val="Normal"/>
        <w:spacing w:lineRule="auto" w:line="276" w:before="40" w:after="0"/>
        <w:rPr/>
      </w:pPr>
      <w:r>
        <w:rPr/>
        <w:t>Al momento de registrar un paciente (para que los datos sean más exactos) tener una base de datos de las cedulas de identidad.</w:t>
      </w:r>
    </w:p>
    <w:p>
      <w:pPr>
        <w:pStyle w:val="Normal"/>
        <w:spacing w:lineRule="auto" w:line="276" w:before="40" w:after="0"/>
        <w:rPr/>
      </w:pPr>
      <w:r>
        <w:rPr/>
        <w:t>De manera que al momento de introducir el numero de cedula, se presenten de manera automática todos los datos del pacientes.</w:t>
      </w:r>
    </w:p>
    <w:p>
      <w:pPr>
        <w:pStyle w:val="Normal"/>
        <w:spacing w:lineRule="auto" w:line="276" w:before="40" w:after="0"/>
        <w:rPr>
          <w:b/>
          <w:b/>
          <w:bCs/>
        </w:rPr>
      </w:pPr>
      <w:r>
        <w:rPr>
          <w:b/>
          <w:bCs/>
        </w:rPr>
        <w:t>Entrar al sistema, entrar a inventario (en almacen), se toma un muestra del inventario</w:t>
      </w:r>
    </w:p>
    <w:p>
      <w:pPr>
        <w:pStyle w:val="Normal"/>
        <w:spacing w:lineRule="auto" w:line="276" w:before="40" w:after="0"/>
        <w:rPr/>
      </w:pPr>
      <w:r>
        <w:rPr/>
      </w:r>
    </w:p>
    <w:p>
      <w:pPr>
        <w:pStyle w:val="Normal"/>
        <w:spacing w:lineRule="auto" w:line="276" w:before="40" w:after="0"/>
        <w:rPr>
          <w:b/>
          <w:b/>
          <w:i/>
          <w:i/>
        </w:rPr>
      </w:pPr>
      <w:r>
        <w:rPr>
          <w:b/>
          <w:i/>
        </w:rPr>
        <w:t>Almacenamiento:</w:t>
      </w:r>
    </w:p>
    <w:p>
      <w:pPr>
        <w:pStyle w:val="Normal"/>
        <w:spacing w:lineRule="auto" w:line="276" w:before="40" w:after="0"/>
        <w:rPr/>
      </w:pPr>
      <w:r>
        <w:rPr/>
        <w:t xml:space="preserve">Se necesita una base de datos toda la información de los pacientes. </w:t>
      </w:r>
    </w:p>
    <w:p>
      <w:pPr>
        <w:pStyle w:val="Normal"/>
        <w:spacing w:lineRule="auto" w:line="276" w:before="40" w:after="0"/>
        <w:rPr/>
      </w:pPr>
      <w:r>
        <w:rPr/>
        <w:t>Un servidor donde se aloje la misma.</w:t>
      </w:r>
    </w:p>
    <w:p>
      <w:pPr>
        <w:pStyle w:val="Normal"/>
        <w:spacing w:lineRule="auto" w:line="276" w:before="40" w:after="0"/>
        <w:rPr/>
      </w:pPr>
      <w:r>
        <w:rPr/>
      </w:r>
    </w:p>
    <w:p>
      <w:pPr>
        <w:pStyle w:val="Normal"/>
        <w:spacing w:lineRule="auto" w:line="276" w:before="40" w:after="0"/>
        <w:rPr>
          <w:b/>
          <w:b/>
          <w:i/>
          <w:i/>
        </w:rPr>
      </w:pPr>
      <w:r>
        <w:rPr>
          <w:b/>
          <w:i/>
        </w:rPr>
        <w:t>Salida:</w:t>
      </w:r>
    </w:p>
    <w:p>
      <w:pPr>
        <w:pStyle w:val="Normal"/>
        <w:spacing w:lineRule="auto" w:line="276" w:before="40" w:after="0"/>
        <w:rPr/>
      </w:pPr>
      <w:r>
        <w:rPr/>
        <w:t xml:space="preserve">Hacer que el proceso de estadísticas sea automático. </w:t>
      </w:r>
    </w:p>
    <w:p>
      <w:pPr>
        <w:pStyle w:val="Normal"/>
        <w:spacing w:lineRule="auto" w:line="276" w:before="40" w:after="0"/>
        <w:rPr/>
      </w:pPr>
      <w:r>
        <w:rPr/>
        <w:t xml:space="preserve">El historial médico de los pacientes. </w:t>
      </w:r>
    </w:p>
    <w:p>
      <w:pPr>
        <w:pStyle w:val="Normal"/>
        <w:spacing w:lineRule="auto" w:line="276" w:before="40" w:after="0"/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276" w:before="40" w:after="240"/>
        <w:ind w:left="0" w:hanging="720"/>
        <w:rPr/>
      </w:pPr>
      <w:bookmarkStart w:id="19" w:name="_Toc382477757"/>
      <w:r>
        <w:rPr/>
        <w:t>Límites o Alcances del Sistema.</w:t>
      </w:r>
      <w:bookmarkEnd w:id="19"/>
    </w:p>
    <w:p>
      <w:pPr>
        <w:pStyle w:val="ListParagraph"/>
        <w:numPr>
          <w:ilvl w:val="0"/>
          <w:numId w:val="11"/>
        </w:numPr>
        <w:spacing w:lineRule="auto" w:line="480"/>
        <w:rPr/>
      </w:pPr>
      <w:r>
        <w:rPr/>
        <w:t>Solo sirve para controlar los datos del paciente.</w:t>
      </w:r>
    </w:p>
    <w:p>
      <w:pPr>
        <w:pStyle w:val="ListParagraph"/>
        <w:numPr>
          <w:ilvl w:val="0"/>
          <w:numId w:val="11"/>
        </w:numPr>
        <w:spacing w:lineRule="auto" w:line="480"/>
        <w:rPr/>
      </w:pPr>
      <w:r>
        <w:rPr/>
        <w:t xml:space="preserve">No existe la consulta automatizada </w:t>
      </w:r>
    </w:p>
    <w:p>
      <w:pPr>
        <w:pStyle w:val="ListParagraph"/>
        <w:numPr>
          <w:ilvl w:val="0"/>
          <w:numId w:val="11"/>
        </w:numPr>
        <w:spacing w:lineRule="auto" w:line="480"/>
        <w:rPr/>
      </w:pPr>
      <w:r>
        <w:rPr/>
        <w:t>Al momento de buscar los expedientes el proceso es lento, ya que se buscan manualmente en el Archivo.</w:t>
      </w:r>
    </w:p>
    <w:p>
      <w:pPr>
        <w:pStyle w:val="ListParagraph"/>
        <w:numPr>
          <w:ilvl w:val="0"/>
          <w:numId w:val="11"/>
        </w:numPr>
        <w:spacing w:lineRule="auto" w:line="480"/>
        <w:rPr/>
      </w:pPr>
      <w:r>
        <w:rPr/>
        <w:t>Este sistema no posee una base de datos digital automatizada.</w:t>
      </w:r>
    </w:p>
    <w:p>
      <w:pPr>
        <w:pStyle w:val="ListParagraph"/>
        <w:numPr>
          <w:ilvl w:val="0"/>
          <w:numId w:val="11"/>
        </w:numPr>
        <w:spacing w:lineRule="auto" w:line="480"/>
        <w:rPr/>
      </w:pPr>
      <w:r>
        <w:rPr/>
        <w:t>No hay seguridad en la base de datos.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8"/>
        </w:numPr>
        <w:spacing w:lineRule="auto" w:line="276" w:before="40" w:after="240"/>
        <w:ind w:left="0" w:hanging="720"/>
        <w:rPr/>
      </w:pPr>
      <w:bookmarkStart w:id="20" w:name="_Toc382477758"/>
      <w:r>
        <w:rPr/>
        <w:t>Entradas del Sistema</w:t>
      </w:r>
      <w:bookmarkEnd w:id="20"/>
    </w:p>
    <w:p>
      <w:pPr>
        <w:pStyle w:val="ListParagraph"/>
        <w:numPr>
          <w:ilvl w:val="0"/>
          <w:numId w:val="10"/>
        </w:numPr>
        <w:spacing w:lineRule="auto" w:line="276" w:before="40" w:after="0"/>
        <w:contextualSpacing/>
        <w:rPr>
          <w:i/>
          <w:i/>
        </w:rPr>
      </w:pPr>
      <w:r>
        <w:rPr>
          <w:i/>
        </w:rPr>
        <w:t>Formularios Propuestos:</w:t>
      </w:r>
      <w:r>
        <w:rPr/>
        <w:t xml:space="preserve"> Poseen un formulario con los siguientes datos:</w:t>
      </w:r>
    </w:p>
    <w:tbl>
      <w:tblPr>
        <w:tblStyle w:val="Tablaconcuadrcula"/>
        <w:tblW w:w="1012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78"/>
        <w:gridCol w:w="3692"/>
        <w:gridCol w:w="3552"/>
      </w:tblGrid>
      <w:tr>
        <w:trPr/>
        <w:tc>
          <w:tcPr>
            <w:tcW w:w="28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40" w:after="0"/>
              <w:rPr/>
            </w:pPr>
            <w:r>
              <w:rPr/>
              <w:t>Nombres y Apellidos</w:t>
            </w:r>
          </w:p>
        </w:tc>
        <w:tc>
          <w:tcPr>
            <w:tcW w:w="36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40" w:after="0"/>
              <w:rPr/>
            </w:pPr>
            <w:r>
              <w:rPr/>
              <w:t>Teléfono</w:t>
            </w:r>
          </w:p>
        </w:tc>
        <w:tc>
          <w:tcPr>
            <w:tcW w:w="3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40" w:after="0"/>
              <w:rPr/>
            </w:pPr>
            <w:r>
              <w:rPr/>
              <w:t>Ocupación</w:t>
            </w:r>
          </w:p>
        </w:tc>
      </w:tr>
      <w:tr>
        <w:trPr/>
        <w:tc>
          <w:tcPr>
            <w:tcW w:w="28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40" w:after="0"/>
              <w:rPr/>
            </w:pPr>
            <w:r>
              <w:rPr/>
              <w:t>Nacionalidad</w:t>
            </w:r>
          </w:p>
        </w:tc>
        <w:tc>
          <w:tcPr>
            <w:tcW w:w="36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40" w:after="0"/>
              <w:rPr/>
            </w:pPr>
            <w:r>
              <w:rPr/>
              <w:t>Fecha de Nacimiento</w:t>
            </w:r>
          </w:p>
        </w:tc>
        <w:tc>
          <w:tcPr>
            <w:tcW w:w="3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40" w:after="0"/>
              <w:rPr/>
            </w:pPr>
            <w:r>
              <w:rPr/>
              <w:t>Especialidad</w:t>
            </w:r>
          </w:p>
        </w:tc>
      </w:tr>
      <w:tr>
        <w:trPr/>
        <w:tc>
          <w:tcPr>
            <w:tcW w:w="28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40" w:after="0"/>
              <w:rPr/>
            </w:pPr>
            <w:r>
              <w:rPr/>
              <w:t>Edad</w:t>
            </w:r>
          </w:p>
        </w:tc>
        <w:tc>
          <w:tcPr>
            <w:tcW w:w="36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40" w:after="0"/>
              <w:rPr/>
            </w:pPr>
            <w:r>
              <w:rPr/>
              <w:t>Dirección</w:t>
            </w:r>
          </w:p>
        </w:tc>
        <w:tc>
          <w:tcPr>
            <w:tcW w:w="3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40" w:after="0"/>
              <w:rPr/>
            </w:pPr>
            <w:r>
              <w:rPr/>
              <w:t>Antecedentes Personales</w:t>
            </w:r>
          </w:p>
        </w:tc>
      </w:tr>
      <w:tr>
        <w:trPr/>
        <w:tc>
          <w:tcPr>
            <w:tcW w:w="28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40" w:after="0"/>
              <w:rPr/>
            </w:pPr>
            <w:r>
              <w:rPr/>
              <w:t>Sexo</w:t>
            </w:r>
          </w:p>
        </w:tc>
        <w:tc>
          <w:tcPr>
            <w:tcW w:w="36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40" w:after="0"/>
              <w:rPr>
                <w:u w:val="single"/>
              </w:rPr>
            </w:pPr>
            <w:r>
              <w:rPr/>
              <w:t>Barrio o Sección</w:t>
            </w:r>
          </w:p>
        </w:tc>
        <w:tc>
          <w:tcPr>
            <w:tcW w:w="3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40" w:after="0"/>
              <w:rPr/>
            </w:pPr>
            <w:r>
              <w:rPr/>
              <w:t>Antecedentes Familiares</w:t>
            </w:r>
          </w:p>
        </w:tc>
      </w:tr>
    </w:tbl>
    <w:p>
      <w:pPr>
        <w:pStyle w:val="Normal"/>
        <w:spacing w:lineRule="auto" w:line="276" w:before="40" w:after="0"/>
        <w:ind w:left="720" w:hanging="0"/>
        <w:rPr/>
      </w:pPr>
      <w:r>
        <w:rPr>
          <w:b/>
          <w:bCs/>
        </w:rPr>
        <w:t xml:space="preserve">Descripción del articulo, unidad de medida(peso o características de unidades), cantidades, teoría(en el sistema), cantidades físicas, costo de mercancía (agregando moneda),ubicación (tanto fuera como dentro de la empresa) , </w:t>
      </w:r>
      <w:r>
        <w:rPr>
          <w:b/>
          <w:bCs/>
        </w:rPr>
        <w:t>reporte de inventario agregar parte de codigo</w:t>
      </w:r>
    </w:p>
    <w:p>
      <w:pPr>
        <w:pStyle w:val="ListParagraph"/>
        <w:numPr>
          <w:ilvl w:val="0"/>
          <w:numId w:val="10"/>
        </w:numPr>
        <w:spacing w:lineRule="auto" w:line="276" w:before="40" w:after="0"/>
        <w:contextualSpacing/>
        <w:rPr>
          <w:i/>
          <w:i/>
        </w:rPr>
      </w:pPr>
      <w:r>
        <w:rPr>
          <w:i/>
        </w:rPr>
        <w:t>Documentos Fuentes:</w:t>
      </w:r>
    </w:p>
    <w:p>
      <w:pPr>
        <w:pStyle w:val="Normal"/>
        <w:spacing w:lineRule="auto" w:line="276" w:before="40" w:after="0"/>
        <w:ind w:firstLine="720"/>
        <w:rPr/>
      </w:pPr>
      <w:r>
        <w:rPr/>
        <w:t>Cedula de Identidad</w:t>
      </w:r>
    </w:p>
    <w:p>
      <w:pPr>
        <w:pStyle w:val="Normal"/>
        <w:spacing w:lineRule="auto" w:line="276" w:before="40" w:after="0"/>
        <w:ind w:firstLine="720"/>
        <w:rPr>
          <w:b/>
          <w:b/>
          <w:bCs/>
        </w:rPr>
      </w:pPr>
      <w:r>
        <w:rPr>
          <w:b/>
          <w:bCs/>
        </w:rPr>
        <w:t>INVENTARIO</w:t>
      </w:r>
    </w:p>
    <w:p>
      <w:pPr>
        <w:pStyle w:val="Normal"/>
        <w:spacing w:lineRule="auto" w:line="276" w:before="40" w:after="0"/>
        <w:ind w:firstLine="720"/>
        <w:rPr/>
      </w:pPr>
      <w:r>
        <w:rPr/>
      </w:r>
    </w:p>
    <w:p>
      <w:pPr>
        <w:pStyle w:val="Normal"/>
        <w:spacing w:lineRule="auto" w:line="276" w:before="40" w:after="0"/>
        <w:rPr/>
      </w:pPr>
      <w:r>
        <w:rPr>
          <w:b/>
          <w:bCs/>
        </w:rPr>
        <w:t>puede solicitar o generar el documento desde otro departamento</w:t>
      </w:r>
    </w:p>
    <w:p>
      <w:pPr>
        <w:pStyle w:val="Normal"/>
        <w:spacing w:lineRule="auto" w:line="276" w:before="40" w:after="0"/>
        <w:rPr/>
      </w:pPr>
      <w:r>
        <w:rPr>
          <w:b/>
          <w:bCs/>
        </w:rPr>
        <w:t xml:space="preserve">se planifica una auditoria </w:t>
      </w:r>
    </w:p>
    <w:p>
      <w:pPr>
        <w:pStyle w:val="Normal"/>
        <w:spacing w:lineRule="auto" w:line="276" w:before="40" w:after="0"/>
        <w:rPr/>
      </w:pPr>
      <w:r>
        <w:rPr/>
      </w:r>
    </w:p>
    <w:p>
      <w:pPr>
        <w:pStyle w:val="Ttulo2"/>
        <w:numPr>
          <w:ilvl w:val="1"/>
          <w:numId w:val="8"/>
        </w:numPr>
        <w:spacing w:lineRule="auto" w:line="276" w:before="40" w:after="240"/>
        <w:ind w:left="0" w:hanging="720"/>
        <w:rPr/>
      </w:pPr>
      <w:bookmarkStart w:id="21" w:name="_Toc382477759"/>
      <w:r>
        <w:rPr/>
        <w:t>Prueba de Factibilidad</w:t>
      </w:r>
      <w:bookmarkEnd w:id="21"/>
      <w:r>
        <w:rPr/>
        <w:t xml:space="preserve"> </w:t>
      </w:r>
    </w:p>
    <w:p>
      <w:pPr>
        <w:pStyle w:val="ListParagraph"/>
        <w:numPr>
          <w:ilvl w:val="0"/>
          <w:numId w:val="9"/>
        </w:numPr>
        <w:rPr>
          <w:i/>
          <w:i/>
        </w:rPr>
      </w:pPr>
      <w:r>
        <w:rPr>
          <w:i/>
        </w:rPr>
        <w:t>Técnica</w:t>
      </w:r>
    </w:p>
    <w:p>
      <w:pPr>
        <w:pStyle w:val="Normal"/>
        <w:ind w:left="720" w:hanging="0"/>
        <w:rPr/>
      </w:pPr>
      <w:r>
        <w:rPr/>
        <w:t xml:space="preserve">El sistema actual cumple sus objetivos con los equipos. </w:t>
      </w:r>
    </w:p>
    <w:p>
      <w:pPr>
        <w:pStyle w:val="Normal"/>
        <w:ind w:left="720" w:hanging="0"/>
        <w:rPr/>
      </w:pPr>
      <w:r>
        <w:rPr/>
        <w:t>Para el sistema nuevo se necesita un servidor y la creación de una base de datos para facilitar la búsqueda de la información.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>
          <w:i/>
        </w:rPr>
        <w:t xml:space="preserve">Económica </w:t>
      </w:r>
    </w:p>
    <w:p>
      <w:pPr>
        <w:pStyle w:val="ListParagraph"/>
        <w:rPr/>
      </w:pPr>
      <w:r>
        <w:rPr/>
        <w:t xml:space="preserve">La empresa está dispuesta a proveer los recursos para comprar los equipos necesarios (servidor). Ya que están seguros de que con estos equipos, el sistema va a ser más eficiente y seguro.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9"/>
        </w:numPr>
        <w:rPr>
          <w:i/>
          <w:i/>
        </w:rPr>
      </w:pPr>
      <w:r>
        <w:rPr>
          <w:i/>
        </w:rPr>
        <w:t>Operativa</w:t>
      </w:r>
    </w:p>
    <w:p>
      <w:pPr>
        <w:pStyle w:val="ListParagraph"/>
        <w:rPr/>
      </w:pPr>
      <w:r>
        <w:rPr/>
        <w:t xml:space="preserve">El sistema puede lograr sus objetivos con el personal y procedimientos actuales.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2"/>
        <w:spacing w:lineRule="auto" w:line="276" w:before="40" w:after="240"/>
        <w:rPr>
          <w:b w:val="false"/>
          <w:b w:val="false"/>
          <w:sz w:val="22"/>
        </w:rPr>
      </w:pPr>
      <w:bookmarkStart w:id="22" w:name="_Toc382477760"/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05D30603">
                <wp:simplePos x="0" y="0"/>
                <wp:positionH relativeFrom="column">
                  <wp:posOffset>2406015</wp:posOffset>
                </wp:positionH>
                <wp:positionV relativeFrom="paragraph">
                  <wp:posOffset>340995</wp:posOffset>
                </wp:positionV>
                <wp:extent cx="782320" cy="363220"/>
                <wp:effectExtent l="0" t="0" r="19050" b="19050"/>
                <wp:wrapNone/>
                <wp:docPr id="3" name="Elips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560" cy="3625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Inicio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ipse 3" fillcolor="white" stroked="t" style="position:absolute;margin-left:189.45pt;margin-top:26.85pt;width:61.5pt;height:28.5pt" wp14:anchorId="05D30603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Inicio</w:t>
                      </w:r>
                    </w:p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oval>
            </w:pict>
          </mc:Fallback>
        </mc:AlternateContent>
      </w:r>
      <w:r>
        <w:rPr/>
        <w:t xml:space="preserve">Diagrama de Flujo del Sistema Actual </w:t>
      </w:r>
      <w:r>
        <w:rPr>
          <w:b w:val="false"/>
          <w:sz w:val="22"/>
        </w:rPr>
        <w:t>(Centro de Atención Primaria Juan XVIII)</w:t>
      </w:r>
      <w:bookmarkEnd w:id="22"/>
    </w:p>
    <w:p>
      <w:pPr>
        <w:pStyle w:val="Normal"/>
        <w:rPr>
          <w:sz w:val="22"/>
          <w:szCs w:val="26"/>
        </w:rPr>
      </w:pPr>
      <w:r>
        <w:rPr>
          <w:sz w:val="22"/>
          <w:szCs w:val="26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0" wp14:anchorId="00086512">
                <wp:simplePos x="0" y="0"/>
                <wp:positionH relativeFrom="column">
                  <wp:posOffset>1977390</wp:posOffset>
                </wp:positionH>
                <wp:positionV relativeFrom="paragraph">
                  <wp:posOffset>6908165</wp:posOffset>
                </wp:positionV>
                <wp:extent cx="1647190" cy="275590"/>
                <wp:effectExtent l="0" t="0" r="11430" b="11430"/>
                <wp:wrapNone/>
                <wp:docPr id="5" name="Rectángulo 2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275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Archivar el exped.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14" fillcolor="white" stroked="t" style="position:absolute;margin-left:155.7pt;margin-top:543.95pt;width:129.6pt;height:21.6pt" wp14:anchorId="00086512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Archivar el exped.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 wp14:anchorId="67809AD4">
                <wp:simplePos x="0" y="0"/>
                <wp:positionH relativeFrom="column">
                  <wp:posOffset>2819400</wp:posOffset>
                </wp:positionH>
                <wp:positionV relativeFrom="paragraph">
                  <wp:posOffset>7188835</wp:posOffset>
                </wp:positionV>
                <wp:extent cx="1905" cy="296545"/>
                <wp:effectExtent l="76200" t="0" r="57150" b="47625"/>
                <wp:wrapNone/>
                <wp:docPr id="7" name="Conector recto de flecha 2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 wp14:anchorId="1B8050B9">
                <wp:simplePos x="0" y="0"/>
                <wp:positionH relativeFrom="column">
                  <wp:posOffset>1977390</wp:posOffset>
                </wp:positionH>
                <wp:positionV relativeFrom="paragraph">
                  <wp:posOffset>5841365</wp:posOffset>
                </wp:positionV>
                <wp:extent cx="1647190" cy="275590"/>
                <wp:effectExtent l="0" t="0" r="11430" b="11430"/>
                <wp:wrapNone/>
                <wp:docPr id="8" name="Rectángulo 2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275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Realizar Diagnostico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25" fillcolor="white" stroked="t" style="position:absolute;margin-left:155.7pt;margin-top:459.95pt;width:129.6pt;height:21.6pt" wp14:anchorId="1B8050B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Realizar Diagnostico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 wp14:anchorId="3AFF93FE">
                <wp:simplePos x="0" y="0"/>
                <wp:positionH relativeFrom="column">
                  <wp:posOffset>2406015</wp:posOffset>
                </wp:positionH>
                <wp:positionV relativeFrom="paragraph">
                  <wp:posOffset>7503795</wp:posOffset>
                </wp:positionV>
                <wp:extent cx="782320" cy="363220"/>
                <wp:effectExtent l="0" t="0" r="19050" b="19050"/>
                <wp:wrapNone/>
                <wp:docPr id="10" name="Elipse 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560" cy="3625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Fin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ipse 220" fillcolor="white" stroked="t" style="position:absolute;margin-left:189.45pt;margin-top:590.85pt;width:61.5pt;height:28.5pt" wp14:anchorId="3AFF93FE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Fin</w:t>
                      </w:r>
                    </w:p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 wp14:anchorId="622D43F8">
                <wp:simplePos x="0" y="0"/>
                <wp:positionH relativeFrom="column">
                  <wp:posOffset>2819400</wp:posOffset>
                </wp:positionH>
                <wp:positionV relativeFrom="paragraph">
                  <wp:posOffset>4931410</wp:posOffset>
                </wp:positionV>
                <wp:extent cx="1905" cy="296545"/>
                <wp:effectExtent l="76200" t="0" r="57150" b="47625"/>
                <wp:wrapNone/>
                <wp:docPr id="12" name="Conector recto de flecha 2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 wp14:anchorId="443590DF">
                <wp:simplePos x="0" y="0"/>
                <wp:positionH relativeFrom="column">
                  <wp:posOffset>2819400</wp:posOffset>
                </wp:positionH>
                <wp:positionV relativeFrom="paragraph">
                  <wp:posOffset>5521960</wp:posOffset>
                </wp:positionV>
                <wp:extent cx="1905" cy="296545"/>
                <wp:effectExtent l="76200" t="0" r="57150" b="47625"/>
                <wp:wrapNone/>
                <wp:docPr id="13" name="Conector recto de flecha 2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 wp14:anchorId="37615B08">
                <wp:simplePos x="0" y="0"/>
                <wp:positionH relativeFrom="column">
                  <wp:posOffset>1977390</wp:posOffset>
                </wp:positionH>
                <wp:positionV relativeFrom="paragraph">
                  <wp:posOffset>5241290</wp:posOffset>
                </wp:positionV>
                <wp:extent cx="1647190" cy="275590"/>
                <wp:effectExtent l="0" t="0" r="11430" b="11430"/>
                <wp:wrapNone/>
                <wp:docPr id="14" name="Rectángulo 2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275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Pasar al Medico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23" fillcolor="white" stroked="t" style="position:absolute;margin-left:155.7pt;margin-top:412.7pt;width:129.6pt;height:21.6pt" wp14:anchorId="37615B08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Pasar al Medico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 wp14:anchorId="4EB7F1B1">
                <wp:simplePos x="0" y="0"/>
                <wp:positionH relativeFrom="column">
                  <wp:posOffset>1977390</wp:posOffset>
                </wp:positionH>
                <wp:positionV relativeFrom="paragraph">
                  <wp:posOffset>6317615</wp:posOffset>
                </wp:positionV>
                <wp:extent cx="1647190" cy="275590"/>
                <wp:effectExtent l="0" t="0" r="11430" b="11430"/>
                <wp:wrapNone/>
                <wp:docPr id="16" name="Rectángulo 2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275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LLevar Exped. A Archivo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13" fillcolor="white" stroked="t" style="position:absolute;margin-left:155.7pt;margin-top:497.45pt;width:129.6pt;height:21.6pt" wp14:anchorId="4EB7F1B1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LLevar Exped. A Archivo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690FEEFD">
                <wp:simplePos x="0" y="0"/>
                <wp:positionH relativeFrom="column">
                  <wp:posOffset>1977390</wp:posOffset>
                </wp:positionH>
                <wp:positionV relativeFrom="paragraph">
                  <wp:posOffset>4660265</wp:posOffset>
                </wp:positionV>
                <wp:extent cx="1647190" cy="275590"/>
                <wp:effectExtent l="0" t="0" r="11430" b="11430"/>
                <wp:wrapNone/>
                <wp:docPr id="18" name="Rectángulo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275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Preparar Expediente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5" fillcolor="white" stroked="t" style="position:absolute;margin-left:155.7pt;margin-top:366.95pt;width:129.6pt;height:21.6pt" wp14:anchorId="690FEEFD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Preparar Expediente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24956643">
                <wp:simplePos x="0" y="0"/>
                <wp:positionH relativeFrom="column">
                  <wp:posOffset>1977390</wp:posOffset>
                </wp:positionH>
                <wp:positionV relativeFrom="paragraph">
                  <wp:posOffset>995680</wp:posOffset>
                </wp:positionV>
                <wp:extent cx="1647190" cy="275590"/>
                <wp:effectExtent l="0" t="0" r="11430" b="11430"/>
                <wp:wrapNone/>
                <wp:docPr id="20" name="Rectángul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275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Dirige Sala de Espera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8" fillcolor="white" stroked="t" style="position:absolute;margin-left:155.7pt;margin-top:78.4pt;width:129.6pt;height:21.6pt" wp14:anchorId="24956643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Dirige Sala de Espera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DD3BEE2">
                <wp:simplePos x="0" y="0"/>
                <wp:positionH relativeFrom="column">
                  <wp:posOffset>1977390</wp:posOffset>
                </wp:positionH>
                <wp:positionV relativeFrom="paragraph">
                  <wp:posOffset>440690</wp:posOffset>
                </wp:positionV>
                <wp:extent cx="1647190" cy="275590"/>
                <wp:effectExtent l="0" t="0" r="11430" b="11430"/>
                <wp:wrapNone/>
                <wp:docPr id="22" name="Rectángul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275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El Paciente llega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6" fillcolor="white" stroked="t" style="position:absolute;margin-left:155.7pt;margin-top:34.7pt;width:129.6pt;height:21.6pt" wp14:anchorId="4DD3BEE2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El Paciente llega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5C0F86F">
                <wp:simplePos x="0" y="0"/>
                <wp:positionH relativeFrom="column">
                  <wp:posOffset>2819400</wp:posOffset>
                </wp:positionH>
                <wp:positionV relativeFrom="paragraph">
                  <wp:posOffset>685800</wp:posOffset>
                </wp:positionV>
                <wp:extent cx="1905" cy="296545"/>
                <wp:effectExtent l="76200" t="0" r="57150" b="47625"/>
                <wp:wrapNone/>
                <wp:docPr id="24" name="Conector recto de flech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3AB60371">
                <wp:simplePos x="0" y="0"/>
                <wp:positionH relativeFrom="column">
                  <wp:posOffset>1977390</wp:posOffset>
                </wp:positionH>
                <wp:positionV relativeFrom="paragraph">
                  <wp:posOffset>1557655</wp:posOffset>
                </wp:positionV>
                <wp:extent cx="1647190" cy="275590"/>
                <wp:effectExtent l="0" t="0" r="11430" b="11430"/>
                <wp:wrapNone/>
                <wp:docPr id="25" name="Rectángul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275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Pasa Serv. Al Cliente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0" fillcolor="white" stroked="t" style="position:absolute;margin-left:155.7pt;margin-top:122.65pt;width:129.6pt;height:21.6pt" wp14:anchorId="3AB60371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Pasa Serv. Al Cliente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168DE27A">
                <wp:simplePos x="0" y="0"/>
                <wp:positionH relativeFrom="column">
                  <wp:posOffset>2819400</wp:posOffset>
                </wp:positionH>
                <wp:positionV relativeFrom="paragraph">
                  <wp:posOffset>1264920</wp:posOffset>
                </wp:positionV>
                <wp:extent cx="1905" cy="296545"/>
                <wp:effectExtent l="76200" t="0" r="57150" b="47625"/>
                <wp:wrapNone/>
                <wp:docPr id="27" name="Conector recto de flech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5CEDA780">
                <wp:simplePos x="0" y="0"/>
                <wp:positionH relativeFrom="column">
                  <wp:posOffset>2819400</wp:posOffset>
                </wp:positionH>
                <wp:positionV relativeFrom="paragraph">
                  <wp:posOffset>1838325</wp:posOffset>
                </wp:positionV>
                <wp:extent cx="1905" cy="296545"/>
                <wp:effectExtent l="76200" t="0" r="57150" b="47625"/>
                <wp:wrapNone/>
                <wp:docPr id="28" name="Conector recto de flech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7C6FC30D">
                <wp:simplePos x="0" y="0"/>
                <wp:positionH relativeFrom="column">
                  <wp:posOffset>1986915</wp:posOffset>
                </wp:positionH>
                <wp:positionV relativeFrom="paragraph">
                  <wp:posOffset>2148205</wp:posOffset>
                </wp:positionV>
                <wp:extent cx="1647190" cy="1039495"/>
                <wp:effectExtent l="19050" t="19050" r="30480" b="47625"/>
                <wp:wrapNone/>
                <wp:docPr id="29" name="Romb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10389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Esta Registrado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Rombo 12" fillcolor="white" stroked="t" style="position:absolute;margin-left:156.45pt;margin-top:169.15pt;width:129.6pt;height:81.75pt" wp14:anchorId="7C6FC30D" type="shapetype_4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Esta Registrado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54C3ACF7">
                <wp:simplePos x="0" y="0"/>
                <wp:positionH relativeFrom="column">
                  <wp:posOffset>2819400</wp:posOffset>
                </wp:positionH>
                <wp:positionV relativeFrom="paragraph">
                  <wp:posOffset>3771900</wp:posOffset>
                </wp:positionV>
                <wp:extent cx="1905" cy="296545"/>
                <wp:effectExtent l="76200" t="0" r="57150" b="47625"/>
                <wp:wrapNone/>
                <wp:docPr id="31" name="Conector recto de flech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5C929512">
                <wp:simplePos x="0" y="0"/>
                <wp:positionH relativeFrom="column">
                  <wp:posOffset>2819400</wp:posOffset>
                </wp:positionH>
                <wp:positionV relativeFrom="paragraph">
                  <wp:posOffset>4350385</wp:posOffset>
                </wp:positionV>
                <wp:extent cx="1905" cy="296545"/>
                <wp:effectExtent l="76200" t="0" r="57150" b="47625"/>
                <wp:wrapNone/>
                <wp:docPr id="32" name="Conector recto de flecha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6B090F36">
                <wp:simplePos x="0" y="0"/>
                <wp:positionH relativeFrom="column">
                  <wp:posOffset>1724660</wp:posOffset>
                </wp:positionH>
                <wp:positionV relativeFrom="paragraph">
                  <wp:posOffset>2379345</wp:posOffset>
                </wp:positionV>
                <wp:extent cx="1905" cy="549910"/>
                <wp:effectExtent l="0" t="83820" r="0" b="87630"/>
                <wp:wrapNone/>
                <wp:docPr id="33" name="Conector recto de flecha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0" cy="54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50B27322">
                <wp:simplePos x="0" y="0"/>
                <wp:positionH relativeFrom="column">
                  <wp:posOffset>1977390</wp:posOffset>
                </wp:positionH>
                <wp:positionV relativeFrom="paragraph">
                  <wp:posOffset>4069715</wp:posOffset>
                </wp:positionV>
                <wp:extent cx="1647190" cy="275590"/>
                <wp:effectExtent l="0" t="0" r="11430" b="11430"/>
                <wp:wrapNone/>
                <wp:docPr id="34" name="Rectángul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275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Buscar exped. en Archivo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3" fillcolor="white" stroked="t" style="position:absolute;margin-left:155.7pt;margin-top:320.45pt;width:129.6pt;height:21.6pt" wp14:anchorId="50B27322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Buscar exped. en Archivo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06819D50">
                <wp:simplePos x="0" y="0"/>
                <wp:positionH relativeFrom="column">
                  <wp:posOffset>-190500</wp:posOffset>
                </wp:positionH>
                <wp:positionV relativeFrom="paragraph">
                  <wp:posOffset>2466975</wp:posOffset>
                </wp:positionV>
                <wp:extent cx="1647190" cy="275590"/>
                <wp:effectExtent l="0" t="0" r="11430" b="11430"/>
                <wp:wrapNone/>
                <wp:docPr id="36" name="Rectángul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275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Crear Expediente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4" fillcolor="white" stroked="t" style="position:absolute;margin-left:-15pt;margin-top:194.25pt;width:129.6pt;height:21.6pt" wp14:anchorId="06819D5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Crear Expediente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4E5DA0DC">
                <wp:simplePos x="0" y="0"/>
                <wp:positionH relativeFrom="column">
                  <wp:posOffset>2819400</wp:posOffset>
                </wp:positionH>
                <wp:positionV relativeFrom="paragraph">
                  <wp:posOffset>133350</wp:posOffset>
                </wp:positionV>
                <wp:extent cx="1905" cy="296545"/>
                <wp:effectExtent l="76200" t="0" r="57150" b="47625"/>
                <wp:wrapNone/>
                <wp:docPr id="38" name="Conector recto de flech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7" wp14:anchorId="1ADE1980">
                <wp:simplePos x="0" y="0"/>
                <wp:positionH relativeFrom="column">
                  <wp:posOffset>1567815</wp:posOffset>
                </wp:positionH>
                <wp:positionV relativeFrom="paragraph">
                  <wp:posOffset>2415540</wp:posOffset>
                </wp:positionV>
                <wp:extent cx="382270" cy="239395"/>
                <wp:effectExtent l="0" t="0" r="0" b="9525"/>
                <wp:wrapSquare wrapText="bothSides"/>
                <wp:docPr id="3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" cy="2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123.45pt;margin-top:190.2pt;width:30pt;height:18.75pt" wp14:anchorId="1ADE1980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b/>
                          <w:color w:val="auto"/>
                          <w:sz w:val="22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8" wp14:anchorId="3A9228E0">
                <wp:simplePos x="0" y="0"/>
                <wp:positionH relativeFrom="column">
                  <wp:posOffset>2472055</wp:posOffset>
                </wp:positionH>
                <wp:positionV relativeFrom="paragraph">
                  <wp:posOffset>3137535</wp:posOffset>
                </wp:positionV>
                <wp:extent cx="315595" cy="239395"/>
                <wp:effectExtent l="0" t="0" r="0" b="0"/>
                <wp:wrapSquare wrapText="bothSides"/>
                <wp:docPr id="4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00" cy="2386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Si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194.65pt;margin-top:247.05pt;width:24.75pt;height:18.75pt" wp14:anchorId="3A9228E0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b/>
                          <w:color w:val="auto"/>
                          <w:sz w:val="22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23207C51">
                <wp:simplePos x="0" y="0"/>
                <wp:positionH relativeFrom="column">
                  <wp:posOffset>657225</wp:posOffset>
                </wp:positionH>
                <wp:positionV relativeFrom="paragraph">
                  <wp:posOffset>2742565</wp:posOffset>
                </wp:positionV>
                <wp:extent cx="1905" cy="296545"/>
                <wp:effectExtent l="76200" t="0" r="57150" b="47625"/>
                <wp:wrapNone/>
                <wp:docPr id="43" name="Conector recto de flecha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36FB0A1C">
                <wp:simplePos x="0" y="0"/>
                <wp:positionH relativeFrom="column">
                  <wp:posOffset>647700</wp:posOffset>
                </wp:positionH>
                <wp:positionV relativeFrom="paragraph">
                  <wp:posOffset>3275965</wp:posOffset>
                </wp:positionV>
                <wp:extent cx="1905" cy="296545"/>
                <wp:effectExtent l="76200" t="0" r="57150" b="47625"/>
                <wp:wrapNone/>
                <wp:docPr id="44" name="Conector recto de flecha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6C2AE14C">
                <wp:simplePos x="0" y="0"/>
                <wp:positionH relativeFrom="column">
                  <wp:posOffset>-184785</wp:posOffset>
                </wp:positionH>
                <wp:positionV relativeFrom="paragraph">
                  <wp:posOffset>3014345</wp:posOffset>
                </wp:positionV>
                <wp:extent cx="1647190" cy="275590"/>
                <wp:effectExtent l="0" t="0" r="11430" b="11430"/>
                <wp:wrapNone/>
                <wp:docPr id="45" name="Rectángul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275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Guardar en Archivo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9" fillcolor="white" stroked="t" style="position:absolute;margin-left:-14.55pt;margin-top:237.35pt;width:129.6pt;height:21.6pt" wp14:anchorId="6C2AE14C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Guardar en Archivo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6F006D59">
                <wp:simplePos x="0" y="0"/>
                <wp:positionH relativeFrom="column">
                  <wp:posOffset>443865</wp:posOffset>
                </wp:positionH>
                <wp:positionV relativeFrom="paragraph">
                  <wp:posOffset>3560445</wp:posOffset>
                </wp:positionV>
                <wp:extent cx="428625" cy="410845"/>
                <wp:effectExtent l="0" t="0" r="10795" b="28575"/>
                <wp:wrapNone/>
                <wp:docPr id="47" name="Co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40" cy="41004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Conector 31" fillcolor="white" stroked="t" style="position:absolute;margin-left:34.95pt;margin-top:280.35pt;width:33.65pt;height:32.25pt" wp14:anchorId="6F006D59" type="shapetype_12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 wp14:anchorId="74AF5FE3">
                <wp:simplePos x="0" y="0"/>
                <wp:positionH relativeFrom="column">
                  <wp:posOffset>2819400</wp:posOffset>
                </wp:positionH>
                <wp:positionV relativeFrom="paragraph">
                  <wp:posOffset>3169285</wp:posOffset>
                </wp:positionV>
                <wp:extent cx="1905" cy="296545"/>
                <wp:effectExtent l="76200" t="0" r="57150" b="47625"/>
                <wp:wrapNone/>
                <wp:docPr id="49" name="Conector recto de flecha 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 wp14:anchorId="0D4E62E8">
                <wp:simplePos x="0" y="0"/>
                <wp:positionH relativeFrom="column">
                  <wp:posOffset>1977390</wp:posOffset>
                </wp:positionH>
                <wp:positionV relativeFrom="paragraph">
                  <wp:posOffset>3479165</wp:posOffset>
                </wp:positionV>
                <wp:extent cx="1647190" cy="275590"/>
                <wp:effectExtent l="0" t="0" r="11430" b="11430"/>
                <wp:wrapNone/>
                <wp:docPr id="50" name="Rectángulo 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275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Dirigir a Caja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93" fillcolor="white" stroked="t" style="position:absolute;margin-left:155.7pt;margin-top:273.95pt;width:129.6pt;height:21.6pt" wp14:anchorId="0D4E62E8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Dirigir a Caja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1F8C453F">
                <wp:simplePos x="0" y="0"/>
                <wp:positionH relativeFrom="column">
                  <wp:posOffset>3423285</wp:posOffset>
                </wp:positionH>
                <wp:positionV relativeFrom="paragraph">
                  <wp:posOffset>2814955</wp:posOffset>
                </wp:positionV>
                <wp:extent cx="1905" cy="1007110"/>
                <wp:effectExtent l="0" t="83820" r="0" b="87630"/>
                <wp:wrapNone/>
                <wp:docPr id="52" name="Conector recto de flecha 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0" cy="100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 wp14:anchorId="048247B7">
                <wp:simplePos x="0" y="0"/>
                <wp:positionH relativeFrom="column">
                  <wp:posOffset>3939540</wp:posOffset>
                </wp:positionH>
                <wp:positionV relativeFrom="paragraph">
                  <wp:posOffset>3120390</wp:posOffset>
                </wp:positionV>
                <wp:extent cx="428625" cy="410845"/>
                <wp:effectExtent l="0" t="0" r="10795" b="28575"/>
                <wp:wrapNone/>
                <wp:docPr id="53" name="Conector 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40" cy="41004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nector 195" fillcolor="white" stroked="t" style="position:absolute;margin-left:310.2pt;margin-top:245.7pt;width:33.65pt;height:32.25pt" wp14:anchorId="048247B7" type="shapetype_12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color w:val="000000"/>
                          <w:sz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 wp14:anchorId="3D1B772E">
                <wp:simplePos x="0" y="0"/>
                <wp:positionH relativeFrom="column">
                  <wp:posOffset>2819400</wp:posOffset>
                </wp:positionH>
                <wp:positionV relativeFrom="paragraph">
                  <wp:posOffset>6598285</wp:posOffset>
                </wp:positionV>
                <wp:extent cx="1905" cy="296545"/>
                <wp:effectExtent l="76200" t="0" r="57150" b="47625"/>
                <wp:wrapNone/>
                <wp:docPr id="55" name="Conector recto de flecha 2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95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footerReference w:type="default" r:id="rId11"/>
      <w:type w:val="nextPage"/>
      <w:pgSz w:w="12240" w:h="15840"/>
      <w:pgMar w:left="1701" w:right="1701" w:header="0" w:top="1417" w:footer="576" w:bottom="1417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</w:r>
  </w:p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70490182"/>
    </w:sdtPr>
    <w:sdtContent>
      <w:p>
        <w:pPr>
          <w:pStyle w:val="Piedepgina"/>
          <w:tabs>
            <w:tab w:val="left" w:pos="1140" w:leader="none"/>
            <w:tab w:val="center" w:pos="4680" w:leader="none"/>
            <w:tab w:val="right" w:pos="8838" w:leader="none"/>
            <w:tab w:val="right" w:pos="9360" w:leader="none"/>
          </w:tabs>
          <w:rPr/>
        </w:pPr>
        <w:r>
          <w:rPr/>
          <w:tab/>
          <w:tab/>
          <w:tab/>
        </w:r>
        <w:r>
          <w:rPr>
            <w:b/>
            <w:i/>
          </w:rPr>
          <w:fldChar w:fldCharType="begin"/>
        </w:r>
        <w:r>
          <w:rPr>
            <w:i/>
            <w:b/>
          </w:rPr>
          <w:instrText> PAGE </w:instrText>
        </w:r>
        <w:r>
          <w:rPr>
            <w:i/>
            <w:b/>
          </w:rPr>
          <w:fldChar w:fldCharType="separate"/>
        </w:r>
        <w:r>
          <w:rPr>
            <w:i/>
            <w:b/>
          </w:rPr>
          <w:t>6</w:t>
        </w:r>
        <w:r>
          <w:rPr>
            <w:i/>
            <w:b/>
          </w:rPr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67018182"/>
    </w:sdtPr>
    <w:sdtContent>
      <w:p>
        <w:pPr>
          <w:pStyle w:val="Piedepgina"/>
          <w:tabs>
            <w:tab w:val="left" w:pos="1140" w:leader="none"/>
            <w:tab w:val="center" w:pos="4680" w:leader="none"/>
            <w:tab w:val="right" w:pos="8838" w:leader="none"/>
            <w:tab w:val="right" w:pos="9360" w:leader="none"/>
          </w:tabs>
          <w:rPr/>
        </w:pPr>
        <w:r>
          <w:rPr/>
          <w:tab/>
          <w:tab/>
          <w:tab/>
        </w:r>
        <w:r>
          <w:rPr>
            <w:b/>
            <w:i/>
          </w:rPr>
          <w:fldChar w:fldCharType="begin"/>
        </w:r>
        <w:r>
          <w:rPr>
            <w:i/>
            <w:b/>
          </w:rPr>
          <w:instrText> PAGE </w:instrText>
        </w:r>
        <w:r>
          <w:rPr>
            <w:i/>
            <w:b/>
          </w:rPr>
          <w:fldChar w:fldCharType="separate"/>
        </w:r>
        <w:r>
          <w:rPr>
            <w:i/>
            <w:b/>
          </w:rPr>
          <w:t>9</w:t>
        </w:r>
        <w:r>
          <w:rPr>
            <w:i/>
            <w:b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lvl w:ilvl="0">
      <w:start w:val="2"/>
      <w:numFmt w:val="decimal"/>
      <w:lvlText w:val="%1."/>
      <w:lvlJc w:val="left"/>
      <w:pPr>
        <w:ind w:left="600" w:hanging="600"/>
      </w:pPr>
    </w:lvl>
    <w:lvl w:ilvl="1">
      <w:start w:val="1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96ddd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8"/>
      <w:szCs w:val="22"/>
      <w:lang w:val="es-ES" w:eastAsia="en-US" w:bidi="ar-SA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6900e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3b18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6900e3"/>
    <w:rPr>
      <w:rFonts w:ascii="Calibri Light" w:hAnsi="Calibri Light" w:eastAsia="" w:cs="" w:asciiTheme="majorHAnsi" w:cstheme="majorBidi" w:eastAsiaTheme="majorEastAsia" w:hAnsiTheme="majorHAnsi"/>
      <w:b/>
      <w:sz w:val="32"/>
      <w:szCs w:val="32"/>
      <w:lang w:val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63218"/>
    <w:rPr>
      <w:rFonts w:ascii="Segoe UI" w:hAnsi="Segoe UI" w:cs="Segoe UI"/>
      <w:sz w:val="18"/>
      <w:szCs w:val="1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6b3b18"/>
    <w:rPr>
      <w:rFonts w:eastAsia="" w:cs="" w:cstheme="majorBidi" w:eastAsiaTheme="majorEastAsia"/>
      <w:b/>
      <w:sz w:val="28"/>
      <w:szCs w:val="26"/>
      <w:lang w:val="es-ES"/>
    </w:rPr>
  </w:style>
  <w:style w:type="character" w:styleId="EnlacedeInternet">
    <w:name w:val="Enlace de Internet"/>
    <w:basedOn w:val="DefaultParagraphFont"/>
    <w:uiPriority w:val="99"/>
    <w:unhideWhenUsed/>
    <w:rsid w:val="009705bd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Enlacedelndice">
    <w:name w:val="Enlace del índice"/>
    <w:qFormat/>
    <w:rPr/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b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  <w:b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63218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6e36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9705bd"/>
    <w:pPr>
      <w:spacing w:lineRule="auto" w:line="259"/>
    </w:pPr>
    <w:rPr>
      <w:b w:val="false"/>
      <w:color w:val="2E74B5" w:themeColor="accent1" w:themeShade="bf"/>
      <w:kern w:val="0"/>
      <w:lang w:val="es-US" w:eastAsia="es-US"/>
      <w14:ligatures w14:val="none"/>
    </w:rPr>
  </w:style>
  <w:style w:type="paragraph" w:styleId="Sumario2">
    <w:name w:val="TOC 2"/>
    <w:basedOn w:val="Normal"/>
    <w:next w:val="Normal"/>
    <w:autoRedefine/>
    <w:uiPriority w:val="39"/>
    <w:unhideWhenUsed/>
    <w:rsid w:val="009705bd"/>
    <w:pPr>
      <w:spacing w:lineRule="auto" w:line="259" w:before="0" w:after="100"/>
      <w:ind w:left="220" w:hanging="0"/>
    </w:pPr>
    <w:rPr>
      <w:rFonts w:eastAsia="" w:cs="Times New Roman" w:eastAsiaTheme="minorEastAsia"/>
      <w:kern w:val="0"/>
      <w:lang w:val="es-US" w:eastAsia="es-US"/>
      <w14:ligatures w14:val="none"/>
    </w:rPr>
  </w:style>
  <w:style w:type="paragraph" w:styleId="Sumario1">
    <w:name w:val="TOC 1"/>
    <w:basedOn w:val="Normal"/>
    <w:next w:val="Normal"/>
    <w:autoRedefine/>
    <w:uiPriority w:val="39"/>
    <w:unhideWhenUsed/>
    <w:rsid w:val="009705bd"/>
    <w:pPr>
      <w:spacing w:lineRule="auto" w:line="259" w:before="0" w:after="100"/>
    </w:pPr>
    <w:rPr>
      <w:rFonts w:eastAsia="" w:cs="Times New Roman" w:eastAsiaTheme="minorEastAsia"/>
      <w:kern w:val="0"/>
      <w:lang w:val="es-US" w:eastAsia="es-US"/>
      <w14:ligatures w14:val="none"/>
    </w:rPr>
  </w:style>
  <w:style w:type="paragraph" w:styleId="Sumario3">
    <w:name w:val="TOC 3"/>
    <w:basedOn w:val="Normal"/>
    <w:next w:val="Normal"/>
    <w:autoRedefine/>
    <w:uiPriority w:val="39"/>
    <w:unhideWhenUsed/>
    <w:rsid w:val="009705bd"/>
    <w:pPr>
      <w:spacing w:lineRule="auto" w:line="259" w:before="0" w:after="100"/>
      <w:ind w:left="440" w:hanging="0"/>
    </w:pPr>
    <w:rPr>
      <w:rFonts w:eastAsia="" w:cs="Times New Roman" w:eastAsiaTheme="minorEastAsia"/>
      <w:kern w:val="0"/>
      <w:lang w:val="es-US" w:eastAsia="es-US"/>
      <w14:ligatures w14:val="none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76f2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uiPriority w:val="40"/>
    <w:rsid w:val="00376f24"/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700a49"/>
    <w:rPr>
      <w:lang w:val="es-ES"/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normal11">
    <w:name w:val="Tabla normal 11"/>
    <w:basedOn w:val="Tablanormal"/>
    <w:uiPriority w:val="41"/>
    <w:rsid w:val="00700a49"/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diagramData" Target="diagrams/data2.xml"/><Relationship Id="rId6" Type="http://schemas.openxmlformats.org/officeDocument/2006/relationships/diagramLayout" Target="diagrams/layout2.xml"/><Relationship Id="rId7" Type="http://schemas.openxmlformats.org/officeDocument/2006/relationships/diagramQuickStyle" Target="diagrams/quickStyle2.xml"/><Relationship Id="rId8" Type="http://schemas.openxmlformats.org/officeDocument/2006/relationships/diagramColors" Target="diagrams/colors2.xml"/><Relationship Id="rId9" Type="http://schemas.microsoft.com/office/2007/relationships/diagramDrawing" Target="diagrams/drawing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2.xml><?xml version="1.0" encoding="utf-8"?>
<dgm:dataModel xmlns:dgm="http://schemas.openxmlformats.org/drawingml/2006/diagram" xmlns:a="http://schemas.openxmlformats.org/drawingml/2006/main">
  <dgm:ptLst>
    <dgm:pt modelId="{8ED8DD5C-0422-42C1-AA81-493FB65341FF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DO"/>
        </a:p>
      </dgm:t>
    </dgm:pt>
    <dgm:pt modelId="{0BB8673A-2327-4590-9BFC-63BC86D03F27}">
      <dgm:prSet phldrT="[Text]"/>
      <dgm:spPr/>
      <dgm:t>
        <a:bodyPr/>
        <a:lstStyle/>
        <a:p>
          <a:r>
            <a:rPr lang="es-DO"/>
            <a:t>Junta De Directores.</a:t>
          </a:r>
        </a:p>
      </dgm:t>
    </dgm:pt>
    <dgm:pt modelId="{DEAE5718-239D-4099-A3C0-345821CAA1C1}" type="parTrans" cxnId="{AA4AC4AF-CE3C-4F24-B175-9F1F7C815BD1}">
      <dgm:prSet/>
      <dgm:spPr/>
      <dgm:t>
        <a:bodyPr/>
        <a:lstStyle/>
        <a:p>
          <a:endParaRPr lang="es-DO"/>
        </a:p>
      </dgm:t>
    </dgm:pt>
    <dgm:pt modelId="{C36774AD-7FA3-4860-AFEA-C1C9A4A08C0E}" type="sibTrans" cxnId="{AA4AC4AF-CE3C-4F24-B175-9F1F7C815BD1}">
      <dgm:prSet/>
      <dgm:spPr/>
      <dgm:t>
        <a:bodyPr/>
        <a:lstStyle/>
        <a:p>
          <a:endParaRPr lang="es-DO"/>
        </a:p>
      </dgm:t>
    </dgm:pt>
    <dgm:pt modelId="{2289275E-DC99-421F-A918-4E1014DDEB76}">
      <dgm:prSet phldrT="[Text]"/>
      <dgm:spPr/>
      <dgm:t>
        <a:bodyPr/>
        <a:lstStyle/>
        <a:p>
          <a:r>
            <a:rPr lang="es-DO"/>
            <a:t>Director.</a:t>
          </a:r>
        </a:p>
      </dgm:t>
    </dgm:pt>
    <dgm:pt modelId="{7BEDA91B-2C5F-4098-8ECA-097383314E68}" type="parTrans" cxnId="{EDC5107A-205F-4331-BC40-D68C2CF7CF6B}">
      <dgm:prSet/>
      <dgm:spPr/>
      <dgm:t>
        <a:bodyPr/>
        <a:lstStyle/>
        <a:p>
          <a:endParaRPr lang="es-DO"/>
        </a:p>
      </dgm:t>
    </dgm:pt>
    <dgm:pt modelId="{A11D8326-7A09-4A4C-98E1-BFC484CA96E4}" type="sibTrans" cxnId="{EDC5107A-205F-4331-BC40-D68C2CF7CF6B}">
      <dgm:prSet/>
      <dgm:spPr/>
      <dgm:t>
        <a:bodyPr/>
        <a:lstStyle/>
        <a:p>
          <a:endParaRPr lang="es-DO"/>
        </a:p>
      </dgm:t>
    </dgm:pt>
    <dgm:pt modelId="{DDB0165E-8E34-4FAF-A0C9-7111CB66FC9C}">
      <dgm:prSet/>
      <dgm:spPr/>
      <dgm:t>
        <a:bodyPr/>
        <a:lstStyle/>
        <a:p>
          <a:r>
            <a:rPr lang="es-DO"/>
            <a:t>Consejo Tecnico</a:t>
          </a:r>
        </a:p>
      </dgm:t>
    </dgm:pt>
    <dgm:pt modelId="{19C0ED57-B4BA-42C7-8790-7687DFF8CA54}" type="parTrans" cxnId="{FB5F6AD1-E11C-4966-95B3-4EC3A21631E2}">
      <dgm:prSet/>
      <dgm:spPr/>
      <dgm:t>
        <a:bodyPr/>
        <a:lstStyle/>
        <a:p>
          <a:endParaRPr lang="es-DO"/>
        </a:p>
      </dgm:t>
    </dgm:pt>
    <dgm:pt modelId="{474F9A0E-2738-4714-9226-F6ABFFAA9296}" type="sibTrans" cxnId="{FB5F6AD1-E11C-4966-95B3-4EC3A21631E2}">
      <dgm:prSet/>
      <dgm:spPr/>
      <dgm:t>
        <a:bodyPr/>
        <a:lstStyle/>
        <a:p>
          <a:endParaRPr lang="es-DO"/>
        </a:p>
      </dgm:t>
    </dgm:pt>
    <dgm:pt modelId="{39265419-6305-453F-8CB2-1BEAB8B23C27}">
      <dgm:prSet/>
      <dgm:spPr/>
      <dgm:t>
        <a:bodyPr/>
        <a:lstStyle/>
        <a:p>
          <a:r>
            <a:rPr lang="es-DO"/>
            <a:t>Direccion Medica</a:t>
          </a:r>
        </a:p>
      </dgm:t>
    </dgm:pt>
    <dgm:pt modelId="{7E57D769-C07E-44D4-9DDE-D3E888128215}" type="parTrans" cxnId="{7078E8B4-B642-426B-A71A-6FFA1F1EA785}">
      <dgm:prSet/>
      <dgm:spPr/>
      <dgm:t>
        <a:bodyPr/>
        <a:lstStyle/>
        <a:p>
          <a:endParaRPr lang="es-DO"/>
        </a:p>
      </dgm:t>
    </dgm:pt>
    <dgm:pt modelId="{40AA3688-5DE4-460D-A98C-8D4B111F1C72}" type="sibTrans" cxnId="{7078E8B4-B642-426B-A71A-6FFA1F1EA785}">
      <dgm:prSet/>
      <dgm:spPr/>
      <dgm:t>
        <a:bodyPr/>
        <a:lstStyle/>
        <a:p>
          <a:endParaRPr lang="es-DO"/>
        </a:p>
      </dgm:t>
    </dgm:pt>
    <dgm:pt modelId="{FD6A8F02-8FB5-43C5-8AEB-81693B2666A6}">
      <dgm:prSet/>
      <dgm:spPr/>
      <dgm:t>
        <a:bodyPr/>
        <a:lstStyle/>
        <a:p>
          <a:r>
            <a:rPr lang="es-DO"/>
            <a:t>Asistente Del Director</a:t>
          </a:r>
        </a:p>
      </dgm:t>
    </dgm:pt>
    <dgm:pt modelId="{D57B3C3B-E083-4858-BF09-608C5003969D}" type="parTrans" cxnId="{56202BB0-211C-4DA9-A064-4A22C0F3E889}">
      <dgm:prSet/>
      <dgm:spPr/>
      <dgm:t>
        <a:bodyPr/>
        <a:lstStyle/>
        <a:p>
          <a:endParaRPr lang="es-DO"/>
        </a:p>
      </dgm:t>
    </dgm:pt>
    <dgm:pt modelId="{2D7F8ED8-2540-4060-A7D8-8A4297CF373A}" type="sibTrans" cxnId="{56202BB0-211C-4DA9-A064-4A22C0F3E889}">
      <dgm:prSet/>
      <dgm:spPr/>
      <dgm:t>
        <a:bodyPr/>
        <a:lstStyle/>
        <a:p>
          <a:endParaRPr lang="es-DO"/>
        </a:p>
      </dgm:t>
    </dgm:pt>
    <dgm:pt modelId="{CCCF4DF2-2358-4194-9E7F-B396EFDC7FFF}">
      <dgm:prSet/>
      <dgm:spPr/>
      <dgm:t>
        <a:bodyPr/>
        <a:lstStyle/>
        <a:p>
          <a:r>
            <a:rPr lang="es-DO"/>
            <a:t>Educacion Para Salud</a:t>
          </a:r>
        </a:p>
      </dgm:t>
    </dgm:pt>
    <dgm:pt modelId="{698D5F2D-E072-4ADD-8071-370260CECDAA}" type="parTrans" cxnId="{933AF2AD-AEAC-4491-9577-A346A754353C}">
      <dgm:prSet/>
      <dgm:spPr/>
      <dgm:t>
        <a:bodyPr/>
        <a:lstStyle/>
        <a:p>
          <a:endParaRPr lang="es-DO"/>
        </a:p>
      </dgm:t>
    </dgm:pt>
    <dgm:pt modelId="{F3721AF7-72C8-46A4-B547-6060C63699C7}" type="sibTrans" cxnId="{933AF2AD-AEAC-4491-9577-A346A754353C}">
      <dgm:prSet/>
      <dgm:spPr/>
      <dgm:t>
        <a:bodyPr/>
        <a:lstStyle/>
        <a:p>
          <a:endParaRPr lang="es-DO"/>
        </a:p>
      </dgm:t>
    </dgm:pt>
    <dgm:pt modelId="{429C02B9-5AA9-4794-BA1F-6DB36FDA33A9}">
      <dgm:prSet/>
      <dgm:spPr/>
      <dgm:t>
        <a:bodyPr/>
        <a:lstStyle/>
        <a:p>
          <a:r>
            <a:rPr lang="es-DO"/>
            <a:t>Administracion</a:t>
          </a:r>
        </a:p>
      </dgm:t>
    </dgm:pt>
    <dgm:pt modelId="{060A9462-6CDB-4E15-9612-08BB3D5104B3}" type="parTrans" cxnId="{38D77B9A-A78A-4D88-8541-8C0570044680}">
      <dgm:prSet/>
      <dgm:spPr/>
      <dgm:t>
        <a:bodyPr/>
        <a:lstStyle/>
        <a:p>
          <a:endParaRPr lang="es-DO"/>
        </a:p>
      </dgm:t>
    </dgm:pt>
    <dgm:pt modelId="{83DF576C-9B90-47FB-856C-86B16479F88F}" type="sibTrans" cxnId="{38D77B9A-A78A-4D88-8541-8C0570044680}">
      <dgm:prSet/>
      <dgm:spPr/>
      <dgm:t>
        <a:bodyPr/>
        <a:lstStyle/>
        <a:p>
          <a:endParaRPr lang="es-DO"/>
        </a:p>
      </dgm:t>
    </dgm:pt>
    <dgm:pt modelId="{76594C6A-5870-4375-8582-0FF11CDA5FC4}">
      <dgm:prSet/>
      <dgm:spPr/>
      <dgm:t>
        <a:bodyPr/>
        <a:lstStyle/>
        <a:p>
          <a:r>
            <a:rPr lang="es-DO"/>
            <a:t>Sistema E Informacion</a:t>
          </a:r>
        </a:p>
      </dgm:t>
    </dgm:pt>
    <dgm:pt modelId="{2BA04B3F-7371-4212-8D00-0709B2095BB5}" type="parTrans" cxnId="{DBBA85DF-9FB1-42EB-A4F7-D29BD2635DF1}">
      <dgm:prSet/>
      <dgm:spPr/>
      <dgm:t>
        <a:bodyPr/>
        <a:lstStyle/>
        <a:p>
          <a:endParaRPr lang="es-DO"/>
        </a:p>
      </dgm:t>
    </dgm:pt>
    <dgm:pt modelId="{CEE0E2E1-8548-451A-B413-A1EE6141D65D}" type="sibTrans" cxnId="{DBBA85DF-9FB1-42EB-A4F7-D29BD2635DF1}">
      <dgm:prSet/>
      <dgm:spPr/>
      <dgm:t>
        <a:bodyPr/>
        <a:lstStyle/>
        <a:p>
          <a:endParaRPr lang="es-DO"/>
        </a:p>
      </dgm:t>
    </dgm:pt>
    <dgm:pt modelId="{0228586B-D4D1-4FD1-8EC1-7B5C62D8E8E1}">
      <dgm:prSet/>
      <dgm:spPr/>
      <dgm:t>
        <a:bodyPr/>
        <a:lstStyle/>
        <a:p>
          <a:r>
            <a:rPr lang="es-DO"/>
            <a:t>Direccion Enfermeria</a:t>
          </a:r>
        </a:p>
      </dgm:t>
    </dgm:pt>
    <dgm:pt modelId="{7548D9DB-E1D2-4F3C-88D8-9CDEF4D9535B}" type="parTrans" cxnId="{F236198C-1F07-481C-A446-679AF41B8EA1}">
      <dgm:prSet/>
      <dgm:spPr/>
      <dgm:t>
        <a:bodyPr/>
        <a:lstStyle/>
        <a:p>
          <a:endParaRPr lang="es-DO"/>
        </a:p>
      </dgm:t>
    </dgm:pt>
    <dgm:pt modelId="{D183EA4B-0FC6-43A0-A291-9D0D26DAF1B1}" type="sibTrans" cxnId="{F236198C-1F07-481C-A446-679AF41B8EA1}">
      <dgm:prSet/>
      <dgm:spPr/>
      <dgm:t>
        <a:bodyPr/>
        <a:lstStyle/>
        <a:p>
          <a:endParaRPr lang="es-DO"/>
        </a:p>
      </dgm:t>
    </dgm:pt>
    <dgm:pt modelId="{4AB17517-25F1-468C-B6F6-4CF1F04A1EBC}">
      <dgm:prSet/>
      <dgm:spPr/>
      <dgm:t>
        <a:bodyPr/>
        <a:lstStyle/>
        <a:p>
          <a:r>
            <a:rPr lang="es-DO"/>
            <a:t>Supervisoras</a:t>
          </a:r>
        </a:p>
      </dgm:t>
    </dgm:pt>
    <dgm:pt modelId="{E84CD793-CD2F-4DB2-B2A3-6485DCC16C6B}" type="parTrans" cxnId="{18D0AF7A-E7B7-408F-8360-AC9DA087D27B}">
      <dgm:prSet/>
      <dgm:spPr/>
      <dgm:t>
        <a:bodyPr/>
        <a:lstStyle/>
        <a:p>
          <a:endParaRPr lang="es-DO"/>
        </a:p>
      </dgm:t>
    </dgm:pt>
    <dgm:pt modelId="{AAEF9493-B39F-4F7B-918E-B717A61F2DC2}" type="sibTrans" cxnId="{18D0AF7A-E7B7-408F-8360-AC9DA087D27B}">
      <dgm:prSet/>
      <dgm:spPr/>
      <dgm:t>
        <a:bodyPr/>
        <a:lstStyle/>
        <a:p>
          <a:endParaRPr lang="es-DO"/>
        </a:p>
      </dgm:t>
    </dgm:pt>
    <dgm:pt modelId="{ADB81478-52DF-40EC-BFA5-325FA97D53B1}" type="asst">
      <dgm:prSet/>
      <dgm:spPr/>
      <dgm:t>
        <a:bodyPr/>
        <a:lstStyle/>
        <a:p>
          <a:r>
            <a:rPr lang="es-DO"/>
            <a:t>Farmacia</a:t>
          </a:r>
        </a:p>
      </dgm:t>
    </dgm:pt>
    <dgm:pt modelId="{3E89E4F6-8633-4565-9DA7-8693858EBD70}" type="parTrans" cxnId="{C60011EF-D087-44C4-A520-26E6C645A911}">
      <dgm:prSet/>
      <dgm:spPr/>
      <dgm:t>
        <a:bodyPr/>
        <a:lstStyle/>
        <a:p>
          <a:endParaRPr lang="es-DO"/>
        </a:p>
      </dgm:t>
    </dgm:pt>
    <dgm:pt modelId="{CFE8E50D-2706-4192-9368-56960FBC8800}" type="sibTrans" cxnId="{C60011EF-D087-44C4-A520-26E6C645A911}">
      <dgm:prSet/>
      <dgm:spPr/>
      <dgm:t>
        <a:bodyPr/>
        <a:lstStyle/>
        <a:p>
          <a:endParaRPr lang="es-DO"/>
        </a:p>
      </dgm:t>
    </dgm:pt>
    <dgm:pt modelId="{3D9E79D8-9DDE-46FA-8F1F-528440CC8C63}" type="asst">
      <dgm:prSet/>
      <dgm:spPr/>
      <dgm:t>
        <a:bodyPr/>
        <a:lstStyle/>
        <a:p>
          <a:r>
            <a:rPr lang="es-DO"/>
            <a:t>Servic. De Apoyo DX</a:t>
          </a:r>
        </a:p>
      </dgm:t>
    </dgm:pt>
    <dgm:pt modelId="{4FE22039-6CD7-4255-80E6-76A7A50A4D56}" type="parTrans" cxnId="{7538CD81-972B-4A54-820C-D54BC41C8649}">
      <dgm:prSet/>
      <dgm:spPr/>
      <dgm:t>
        <a:bodyPr/>
        <a:lstStyle/>
        <a:p>
          <a:endParaRPr lang="es-DO"/>
        </a:p>
      </dgm:t>
    </dgm:pt>
    <dgm:pt modelId="{D79C25A7-50EE-4240-A909-89C29036235E}" type="sibTrans" cxnId="{7538CD81-972B-4A54-820C-D54BC41C8649}">
      <dgm:prSet/>
      <dgm:spPr/>
      <dgm:t>
        <a:bodyPr/>
        <a:lstStyle/>
        <a:p>
          <a:endParaRPr lang="es-DO"/>
        </a:p>
      </dgm:t>
    </dgm:pt>
    <dgm:pt modelId="{CFC5DF57-7C21-43E7-9643-742BC6B25E0E}" type="asst">
      <dgm:prSet/>
      <dgm:spPr/>
      <dgm:t>
        <a:bodyPr/>
        <a:lstStyle/>
        <a:p>
          <a:r>
            <a:rPr lang="es-DO"/>
            <a:t>Ginecobstetra</a:t>
          </a:r>
        </a:p>
      </dgm:t>
    </dgm:pt>
    <dgm:pt modelId="{31448AD8-B70E-4A0B-BC49-49D4C4E2CDA7}" type="parTrans" cxnId="{4113ACC6-82B7-4825-9A6A-73339C06D12D}">
      <dgm:prSet/>
      <dgm:spPr/>
      <dgm:t>
        <a:bodyPr/>
        <a:lstStyle/>
        <a:p>
          <a:endParaRPr lang="es-DO"/>
        </a:p>
      </dgm:t>
    </dgm:pt>
    <dgm:pt modelId="{D98CE048-5224-4EC6-858F-6C9B9DFBD1C7}" type="sibTrans" cxnId="{4113ACC6-82B7-4825-9A6A-73339C06D12D}">
      <dgm:prSet/>
      <dgm:spPr/>
      <dgm:t>
        <a:bodyPr/>
        <a:lstStyle/>
        <a:p>
          <a:endParaRPr lang="es-DO"/>
        </a:p>
      </dgm:t>
    </dgm:pt>
    <dgm:pt modelId="{DF608B0D-A2D2-4D68-9F9B-7D69F65AFBD9}" type="asst">
      <dgm:prSet/>
      <dgm:spPr/>
      <dgm:t>
        <a:bodyPr/>
        <a:lstStyle/>
        <a:p>
          <a:r>
            <a:rPr lang="es-DO"/>
            <a:t>Med. Interna</a:t>
          </a:r>
        </a:p>
      </dgm:t>
    </dgm:pt>
    <dgm:pt modelId="{DFDD5F31-EDED-49F4-9399-AF939C278DA9}" type="parTrans" cxnId="{62E74CF0-DD8B-4145-B66F-5D0CA8A05DC1}">
      <dgm:prSet/>
      <dgm:spPr/>
      <dgm:t>
        <a:bodyPr/>
        <a:lstStyle/>
        <a:p>
          <a:endParaRPr lang="es-DO"/>
        </a:p>
      </dgm:t>
    </dgm:pt>
    <dgm:pt modelId="{46E9A825-8CE1-4829-ABFB-1D7E31FCF131}" type="sibTrans" cxnId="{62E74CF0-DD8B-4145-B66F-5D0CA8A05DC1}">
      <dgm:prSet/>
      <dgm:spPr/>
      <dgm:t>
        <a:bodyPr/>
        <a:lstStyle/>
        <a:p>
          <a:endParaRPr lang="es-DO"/>
        </a:p>
      </dgm:t>
    </dgm:pt>
    <dgm:pt modelId="{3D44A5DA-AAEA-4963-9B03-57704EAE40C0}" type="asst">
      <dgm:prSet/>
      <dgm:spPr/>
      <dgm:t>
        <a:bodyPr/>
        <a:lstStyle/>
        <a:p>
          <a:r>
            <a:rPr lang="es-DO"/>
            <a:t>Pediatria</a:t>
          </a:r>
        </a:p>
      </dgm:t>
    </dgm:pt>
    <dgm:pt modelId="{60C73A0D-3295-4393-BC11-34C284B75716}" type="parTrans" cxnId="{9C75D748-24E9-4EFD-B99C-C1E1DE2CCC5D}">
      <dgm:prSet/>
      <dgm:spPr/>
      <dgm:t>
        <a:bodyPr/>
        <a:lstStyle/>
        <a:p>
          <a:endParaRPr lang="es-DO"/>
        </a:p>
      </dgm:t>
    </dgm:pt>
    <dgm:pt modelId="{C9B7C6C9-FCEF-481D-B3AE-41165265CD70}" type="sibTrans" cxnId="{9C75D748-24E9-4EFD-B99C-C1E1DE2CCC5D}">
      <dgm:prSet/>
      <dgm:spPr/>
      <dgm:t>
        <a:bodyPr/>
        <a:lstStyle/>
        <a:p>
          <a:endParaRPr lang="es-DO"/>
        </a:p>
      </dgm:t>
    </dgm:pt>
    <dgm:pt modelId="{66FD7C1D-AF7F-4B59-850B-9D4827808502}" type="asst">
      <dgm:prSet/>
      <dgm:spPr/>
      <dgm:t>
        <a:bodyPr/>
        <a:lstStyle/>
        <a:p>
          <a:r>
            <a:rPr lang="es-DO"/>
            <a:t>Salud Mental</a:t>
          </a:r>
        </a:p>
      </dgm:t>
    </dgm:pt>
    <dgm:pt modelId="{7154BF4F-0C0D-481B-8A7F-10082C6D2ACB}" type="parTrans" cxnId="{01C952AE-75D0-4B21-9582-DCEBB1D6B072}">
      <dgm:prSet/>
      <dgm:spPr/>
      <dgm:t>
        <a:bodyPr/>
        <a:lstStyle/>
        <a:p>
          <a:endParaRPr lang="es-DO"/>
        </a:p>
      </dgm:t>
    </dgm:pt>
    <dgm:pt modelId="{BEB14850-E678-4A97-BBA6-413E04DDB0AF}" type="sibTrans" cxnId="{01C952AE-75D0-4B21-9582-DCEBB1D6B072}">
      <dgm:prSet/>
      <dgm:spPr/>
      <dgm:t>
        <a:bodyPr/>
        <a:lstStyle/>
        <a:p>
          <a:endParaRPr lang="es-DO"/>
        </a:p>
      </dgm:t>
    </dgm:pt>
    <dgm:pt modelId="{8A4BD32F-1032-4826-A14D-3FC7390CB36E}" type="asst">
      <dgm:prSet/>
      <dgm:spPr/>
      <dgm:t>
        <a:bodyPr/>
        <a:lstStyle/>
        <a:p>
          <a:r>
            <a:rPr lang="es-DO"/>
            <a:t>Cirugia</a:t>
          </a:r>
        </a:p>
      </dgm:t>
    </dgm:pt>
    <dgm:pt modelId="{20C0D240-DE0E-4532-A98F-DC9375ECFB3D}" type="parTrans" cxnId="{19029198-2302-40F5-A39D-B2B36F12CDFE}">
      <dgm:prSet/>
      <dgm:spPr/>
      <dgm:t>
        <a:bodyPr/>
        <a:lstStyle/>
        <a:p>
          <a:endParaRPr lang="es-DO"/>
        </a:p>
      </dgm:t>
    </dgm:pt>
    <dgm:pt modelId="{633EB008-D612-4D61-9673-293A20FFDED2}" type="sibTrans" cxnId="{19029198-2302-40F5-A39D-B2B36F12CDFE}">
      <dgm:prSet/>
      <dgm:spPr/>
      <dgm:t>
        <a:bodyPr/>
        <a:lstStyle/>
        <a:p>
          <a:endParaRPr lang="es-DO"/>
        </a:p>
      </dgm:t>
    </dgm:pt>
    <dgm:pt modelId="{527BFF2C-099A-4D88-B66A-16F6C966283C}" type="asst">
      <dgm:prSet/>
      <dgm:spPr/>
      <dgm:t>
        <a:bodyPr/>
        <a:lstStyle/>
        <a:p>
          <a:r>
            <a:rPr lang="es-DO"/>
            <a:t>Urgencias</a:t>
          </a:r>
        </a:p>
      </dgm:t>
    </dgm:pt>
    <dgm:pt modelId="{664619C7-D898-401F-8A9D-5A0CA6D9A831}" type="parTrans" cxnId="{35A09149-4259-414E-8D75-EFA2C58009A5}">
      <dgm:prSet/>
      <dgm:spPr/>
      <dgm:t>
        <a:bodyPr/>
        <a:lstStyle/>
        <a:p>
          <a:endParaRPr lang="es-DO"/>
        </a:p>
      </dgm:t>
    </dgm:pt>
    <dgm:pt modelId="{8D5E97A4-2953-4614-995E-423354E7F632}" type="sibTrans" cxnId="{35A09149-4259-414E-8D75-EFA2C58009A5}">
      <dgm:prSet/>
      <dgm:spPr/>
      <dgm:t>
        <a:bodyPr/>
        <a:lstStyle/>
        <a:p>
          <a:endParaRPr lang="es-DO"/>
        </a:p>
      </dgm:t>
    </dgm:pt>
    <dgm:pt modelId="{DF544B4D-AF8E-4B41-B531-43514E11B6C2}">
      <dgm:prSet/>
      <dgm:spPr/>
      <dgm:t>
        <a:bodyPr/>
        <a:lstStyle/>
        <a:p>
          <a:r>
            <a:rPr lang="es-DO"/>
            <a:t>Trabajo Social</a:t>
          </a:r>
        </a:p>
      </dgm:t>
    </dgm:pt>
    <dgm:pt modelId="{9E9C2445-6359-4BDA-A3E3-4ECF49645BFA}" type="parTrans" cxnId="{A3ABD5CE-94A8-472D-A3DD-C4568DD18CAF}">
      <dgm:prSet/>
      <dgm:spPr/>
      <dgm:t>
        <a:bodyPr/>
        <a:lstStyle/>
        <a:p>
          <a:endParaRPr lang="es-DO"/>
        </a:p>
      </dgm:t>
    </dgm:pt>
    <dgm:pt modelId="{818407E6-9526-46FA-A237-7F7EBF26EE83}" type="sibTrans" cxnId="{A3ABD5CE-94A8-472D-A3DD-C4568DD18CAF}">
      <dgm:prSet/>
      <dgm:spPr/>
      <dgm:t>
        <a:bodyPr/>
        <a:lstStyle/>
        <a:p>
          <a:endParaRPr lang="es-DO"/>
        </a:p>
      </dgm:t>
    </dgm:pt>
    <dgm:pt modelId="{C33962E2-48E1-4DEB-9095-1EB3896DDE7A}">
      <dgm:prSet/>
      <dgm:spPr/>
      <dgm:t>
        <a:bodyPr/>
        <a:lstStyle/>
        <a:p>
          <a:r>
            <a:rPr lang="es-DO"/>
            <a:t>Contabilidad</a:t>
          </a:r>
        </a:p>
      </dgm:t>
    </dgm:pt>
    <dgm:pt modelId="{F03C27AE-ACDF-44D1-AD55-126D12A7D4F5}" type="parTrans" cxnId="{D6CBB663-83E0-4797-820F-1AA09E206CC7}">
      <dgm:prSet/>
      <dgm:spPr/>
      <dgm:t>
        <a:bodyPr/>
        <a:lstStyle/>
        <a:p>
          <a:endParaRPr lang="es-DO"/>
        </a:p>
      </dgm:t>
    </dgm:pt>
    <dgm:pt modelId="{148DA106-1D0B-47B3-8E55-B17B5211C752}" type="sibTrans" cxnId="{D6CBB663-83E0-4797-820F-1AA09E206CC7}">
      <dgm:prSet/>
      <dgm:spPr/>
      <dgm:t>
        <a:bodyPr/>
        <a:lstStyle/>
        <a:p>
          <a:endParaRPr lang="es-DO"/>
        </a:p>
      </dgm:t>
    </dgm:pt>
    <dgm:pt modelId="{A6C48348-DE72-4C2F-8EE8-470BD0E9F09D}">
      <dgm:prSet/>
      <dgm:spPr/>
      <dgm:t>
        <a:bodyPr/>
        <a:lstStyle/>
        <a:p>
          <a:r>
            <a:rPr lang="es-DO"/>
            <a:t>Nutricion</a:t>
          </a:r>
        </a:p>
      </dgm:t>
    </dgm:pt>
    <dgm:pt modelId="{23552644-1223-4BA0-8EA4-D5D8E7A66360}" type="parTrans" cxnId="{6CC53D5A-D134-4C33-9F2E-0D0BF797879F}">
      <dgm:prSet/>
      <dgm:spPr/>
      <dgm:t>
        <a:bodyPr/>
        <a:lstStyle/>
        <a:p>
          <a:endParaRPr lang="es-DO"/>
        </a:p>
      </dgm:t>
    </dgm:pt>
    <dgm:pt modelId="{D26E548F-5417-4E28-A72C-804108358EFC}" type="sibTrans" cxnId="{6CC53D5A-D134-4C33-9F2E-0D0BF797879F}">
      <dgm:prSet/>
      <dgm:spPr/>
      <dgm:t>
        <a:bodyPr/>
        <a:lstStyle/>
        <a:p>
          <a:endParaRPr lang="es-DO"/>
        </a:p>
      </dgm:t>
    </dgm:pt>
    <dgm:pt modelId="{9D5609DF-37AE-4A84-8061-1CD0C38CBA33}">
      <dgm:prSet/>
      <dgm:spPr/>
      <dgm:t>
        <a:bodyPr/>
        <a:lstStyle/>
        <a:p>
          <a:r>
            <a:rPr lang="es-DO"/>
            <a:t>Mantenimiento</a:t>
          </a:r>
        </a:p>
      </dgm:t>
    </dgm:pt>
    <dgm:pt modelId="{4766BC48-955F-42EF-996E-5B371AB3A6E5}" type="parTrans" cxnId="{90FA4F3F-1A7F-4739-8410-630FC70CDB27}">
      <dgm:prSet/>
      <dgm:spPr/>
      <dgm:t>
        <a:bodyPr/>
        <a:lstStyle/>
        <a:p>
          <a:endParaRPr lang="es-DO"/>
        </a:p>
      </dgm:t>
    </dgm:pt>
    <dgm:pt modelId="{ED0A0FF8-11ED-4F03-B8EC-2FA1F734A24D}" type="sibTrans" cxnId="{90FA4F3F-1A7F-4739-8410-630FC70CDB27}">
      <dgm:prSet/>
      <dgm:spPr/>
      <dgm:t>
        <a:bodyPr/>
        <a:lstStyle/>
        <a:p>
          <a:endParaRPr lang="es-DO"/>
        </a:p>
      </dgm:t>
    </dgm:pt>
    <dgm:pt modelId="{2C83BBF6-815E-4A3B-B8CC-7745702C3575}">
      <dgm:prSet/>
      <dgm:spPr/>
      <dgm:t>
        <a:bodyPr/>
        <a:lstStyle/>
        <a:p>
          <a:r>
            <a:rPr lang="es-DO"/>
            <a:t>Caja</a:t>
          </a:r>
        </a:p>
      </dgm:t>
    </dgm:pt>
    <dgm:pt modelId="{BF5687DB-EDFE-4951-81DB-4DBFC17CCD06}" type="parTrans" cxnId="{CE977F2A-1AB0-4BC4-A18D-4F414DCA2FCC}">
      <dgm:prSet/>
      <dgm:spPr/>
      <dgm:t>
        <a:bodyPr/>
        <a:lstStyle/>
        <a:p>
          <a:endParaRPr lang="es-DO"/>
        </a:p>
      </dgm:t>
    </dgm:pt>
    <dgm:pt modelId="{4435BB6C-61F4-4DF7-A914-907B5080DD98}" type="sibTrans" cxnId="{CE977F2A-1AB0-4BC4-A18D-4F414DCA2FCC}">
      <dgm:prSet/>
      <dgm:spPr/>
      <dgm:t>
        <a:bodyPr/>
        <a:lstStyle/>
        <a:p>
          <a:endParaRPr lang="es-DO"/>
        </a:p>
      </dgm:t>
    </dgm:pt>
    <dgm:pt modelId="{C7745107-2FB4-4CD9-AA16-AD58AB10761E}" type="asst">
      <dgm:prSet/>
      <dgm:spPr/>
      <dgm:t>
        <a:bodyPr/>
        <a:lstStyle/>
        <a:p>
          <a:r>
            <a:rPr lang="es-DO"/>
            <a:t>Servicio Al Cliente</a:t>
          </a:r>
        </a:p>
      </dgm:t>
    </dgm:pt>
    <dgm:pt modelId="{948DE844-6A42-4443-A8FF-682571C7D214}" type="parTrans" cxnId="{5F61AA92-4254-40B7-9E22-7AD36BA00D6F}">
      <dgm:prSet/>
      <dgm:spPr/>
      <dgm:t>
        <a:bodyPr/>
        <a:lstStyle/>
        <a:p>
          <a:endParaRPr lang="es-DO"/>
        </a:p>
      </dgm:t>
    </dgm:pt>
    <dgm:pt modelId="{49DCC26A-33D4-4039-AFD3-49E83BF5126E}" type="sibTrans" cxnId="{5F61AA92-4254-40B7-9E22-7AD36BA00D6F}">
      <dgm:prSet/>
      <dgm:spPr/>
      <dgm:t>
        <a:bodyPr/>
        <a:lstStyle/>
        <a:p>
          <a:endParaRPr lang="es-DO"/>
        </a:p>
      </dgm:t>
    </dgm:pt>
    <dgm:pt modelId="{B69E0613-B65F-4BF5-A1E8-F28978E048FC}" type="asst">
      <dgm:prSet/>
      <dgm:spPr/>
      <dgm:t>
        <a:bodyPr/>
        <a:lstStyle/>
        <a:p>
          <a:r>
            <a:rPr lang="es-DO"/>
            <a:t>Archivo</a:t>
          </a:r>
        </a:p>
      </dgm:t>
    </dgm:pt>
    <dgm:pt modelId="{91B1858E-3A56-4CA5-BB31-7EE15CF26373}" type="parTrans" cxnId="{5CDAF8F0-ECED-490D-891D-AAC592B15BEF}">
      <dgm:prSet/>
      <dgm:spPr/>
      <dgm:t>
        <a:bodyPr/>
        <a:lstStyle/>
        <a:p>
          <a:endParaRPr lang="es-DO"/>
        </a:p>
      </dgm:t>
    </dgm:pt>
    <dgm:pt modelId="{B92C0023-4A9C-4D0D-91F6-1622864720D9}" type="sibTrans" cxnId="{5CDAF8F0-ECED-490D-891D-AAC592B15BEF}">
      <dgm:prSet/>
      <dgm:spPr/>
      <dgm:t>
        <a:bodyPr/>
        <a:lstStyle/>
        <a:p>
          <a:endParaRPr lang="es-DO"/>
        </a:p>
      </dgm:t>
    </dgm:pt>
    <dgm:pt modelId="{76B8FBA0-B6B8-4021-BB66-DA8479F20119}">
      <dgm:prSet/>
      <dgm:spPr/>
      <dgm:t>
        <a:bodyPr/>
        <a:lstStyle/>
        <a:p>
          <a:r>
            <a:rPr lang="es-DO"/>
            <a:t>Superv. De Salud</a:t>
          </a:r>
        </a:p>
      </dgm:t>
    </dgm:pt>
    <dgm:pt modelId="{4A174E90-C8F2-49B5-AA83-B4189A63A536}" type="parTrans" cxnId="{CFCD473A-30C6-4444-80ED-E3B3BD90701A}">
      <dgm:prSet/>
      <dgm:spPr/>
      <dgm:t>
        <a:bodyPr/>
        <a:lstStyle/>
        <a:p>
          <a:endParaRPr lang="es-DO"/>
        </a:p>
      </dgm:t>
    </dgm:pt>
    <dgm:pt modelId="{B9A5F286-41FC-4FA4-A196-CD12DCF72AE2}" type="sibTrans" cxnId="{CFCD473A-30C6-4444-80ED-E3B3BD90701A}">
      <dgm:prSet/>
      <dgm:spPr/>
      <dgm:t>
        <a:bodyPr/>
        <a:lstStyle/>
        <a:p>
          <a:endParaRPr lang="es-DO"/>
        </a:p>
      </dgm:t>
    </dgm:pt>
    <dgm:pt modelId="{A5E2A37E-9601-4557-B866-B05A508D0F05}">
      <dgm:prSet/>
      <dgm:spPr/>
      <dgm:t>
        <a:bodyPr/>
        <a:lstStyle/>
        <a:p>
          <a:r>
            <a:rPr lang="es-DO"/>
            <a:t>Auxiiares</a:t>
          </a:r>
        </a:p>
      </dgm:t>
    </dgm:pt>
    <dgm:pt modelId="{8D76D8E1-FAC9-44DE-A155-5A9B17068C06}" type="parTrans" cxnId="{93AD014C-0A5A-4502-A6F0-95871E0DB246}">
      <dgm:prSet/>
      <dgm:spPr/>
      <dgm:t>
        <a:bodyPr/>
        <a:lstStyle/>
        <a:p>
          <a:endParaRPr lang="es-DO"/>
        </a:p>
      </dgm:t>
    </dgm:pt>
    <dgm:pt modelId="{98B9E9E4-E4AF-4DDC-9BE3-D517887BB906}" type="sibTrans" cxnId="{93AD014C-0A5A-4502-A6F0-95871E0DB246}">
      <dgm:prSet/>
      <dgm:spPr/>
      <dgm:t>
        <a:bodyPr/>
        <a:lstStyle/>
        <a:p>
          <a:endParaRPr lang="es-DO"/>
        </a:p>
      </dgm:t>
    </dgm:pt>
    <dgm:pt modelId="{F2985898-A351-4611-B204-93F5ED8B39B8}" type="pres">
      <dgm:prSet presAssocID="{8ED8DD5C-0422-42C1-AA81-493FB65341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91083929-D37D-433B-92B2-00502414CEA3}" type="pres">
      <dgm:prSet presAssocID="{0BB8673A-2327-4590-9BFC-63BC86D03F27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A58A03B-7E2E-490C-BD61-6C95410EC615}" type="pres">
      <dgm:prSet presAssocID="{0BB8673A-2327-4590-9BFC-63BC86D03F27}" presName="rootComposite1" presStyleCnt="0"/>
      <dgm:spPr/>
      <dgm:t>
        <a:bodyPr/>
        <a:lstStyle/>
        <a:p>
          <a:endParaRPr lang="es-ES"/>
        </a:p>
      </dgm:t>
    </dgm:pt>
    <dgm:pt modelId="{586D73F2-3F67-4C19-B5F4-8E8C2E4E23A6}" type="pres">
      <dgm:prSet presAssocID="{0BB8673A-2327-4590-9BFC-63BC86D03F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06B39343-D178-4DA5-AFD3-D6B37F9C967F}" type="pres">
      <dgm:prSet presAssocID="{0BB8673A-2327-4590-9BFC-63BC86D03F27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BCC921F-3E3A-4FB6-BC6E-981F595891B4}" type="pres">
      <dgm:prSet presAssocID="{0BB8673A-2327-4590-9BFC-63BC86D03F27}" presName="hierChild2" presStyleCnt="0"/>
      <dgm:spPr/>
      <dgm:t>
        <a:bodyPr/>
        <a:lstStyle/>
        <a:p>
          <a:endParaRPr lang="es-ES"/>
        </a:p>
      </dgm:t>
    </dgm:pt>
    <dgm:pt modelId="{CAF8F5A2-7285-4D0C-8E7E-012A272FAECF}" type="pres">
      <dgm:prSet presAssocID="{7BEDA91B-2C5F-4098-8ECA-097383314E68}" presName="Name37" presStyleLbl="parChTrans1D2" presStyleIdx="0" presStyleCnt="1"/>
      <dgm:spPr/>
      <dgm:t>
        <a:bodyPr/>
        <a:lstStyle/>
        <a:p>
          <a:endParaRPr lang="es-ES"/>
        </a:p>
      </dgm:t>
    </dgm:pt>
    <dgm:pt modelId="{0C3D3120-50DB-4517-A63D-4019251BDD63}" type="pres">
      <dgm:prSet presAssocID="{2289275E-DC99-421F-A918-4E1014DDEB7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A0CFD85-4CFD-4C61-80E6-51D112A3077B}" type="pres">
      <dgm:prSet presAssocID="{2289275E-DC99-421F-A918-4E1014DDEB76}" presName="rootComposite" presStyleCnt="0"/>
      <dgm:spPr/>
      <dgm:t>
        <a:bodyPr/>
        <a:lstStyle/>
        <a:p>
          <a:endParaRPr lang="es-ES"/>
        </a:p>
      </dgm:t>
    </dgm:pt>
    <dgm:pt modelId="{F60DCBEE-2224-4173-A909-7E0E60715EB1}" type="pres">
      <dgm:prSet presAssocID="{2289275E-DC99-421F-A918-4E1014DDEB76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170801C5-12A8-4C89-9BA4-1C330BD44190}" type="pres">
      <dgm:prSet presAssocID="{2289275E-DC99-421F-A918-4E1014DDEB76}" presName="rootConnector" presStyleLbl="node2" presStyleIdx="0" presStyleCnt="1"/>
      <dgm:spPr/>
      <dgm:t>
        <a:bodyPr/>
        <a:lstStyle/>
        <a:p>
          <a:endParaRPr lang="es-ES"/>
        </a:p>
      </dgm:t>
    </dgm:pt>
    <dgm:pt modelId="{159DEE8C-38E6-40E4-9F94-F9FF42096768}" type="pres">
      <dgm:prSet presAssocID="{2289275E-DC99-421F-A918-4E1014DDEB76}" presName="hierChild4" presStyleCnt="0"/>
      <dgm:spPr/>
      <dgm:t>
        <a:bodyPr/>
        <a:lstStyle/>
        <a:p>
          <a:endParaRPr lang="es-ES"/>
        </a:p>
      </dgm:t>
    </dgm:pt>
    <dgm:pt modelId="{EC6EA68C-E8B4-440E-A7DF-3E997CC8EBFD}" type="pres">
      <dgm:prSet presAssocID="{19C0ED57-B4BA-42C7-8790-7687DFF8CA54}" presName="Name37" presStyleLbl="parChTrans1D3" presStyleIdx="0" presStyleCnt="1"/>
      <dgm:spPr/>
      <dgm:t>
        <a:bodyPr/>
        <a:lstStyle/>
        <a:p>
          <a:endParaRPr lang="es-ES"/>
        </a:p>
      </dgm:t>
    </dgm:pt>
    <dgm:pt modelId="{941D4BAC-27BE-4043-B757-6090AA182456}" type="pres">
      <dgm:prSet presAssocID="{DDB0165E-8E34-4FAF-A0C9-7111CB66FC9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879A271-1251-43D4-861A-BDF8263D79EA}" type="pres">
      <dgm:prSet presAssocID="{DDB0165E-8E34-4FAF-A0C9-7111CB66FC9C}" presName="rootComposite" presStyleCnt="0"/>
      <dgm:spPr/>
      <dgm:t>
        <a:bodyPr/>
        <a:lstStyle/>
        <a:p>
          <a:endParaRPr lang="es-ES"/>
        </a:p>
      </dgm:t>
    </dgm:pt>
    <dgm:pt modelId="{7551A19C-CA22-4E9F-B2E0-514AC512D6FD}" type="pres">
      <dgm:prSet presAssocID="{DDB0165E-8E34-4FAF-A0C9-7111CB66FC9C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9E09A8-D5F9-4483-BB08-6AB82A44CE47}" type="pres">
      <dgm:prSet presAssocID="{DDB0165E-8E34-4FAF-A0C9-7111CB66FC9C}" presName="rootConnector" presStyleLbl="node3" presStyleIdx="0" presStyleCnt="1"/>
      <dgm:spPr/>
      <dgm:t>
        <a:bodyPr/>
        <a:lstStyle/>
        <a:p>
          <a:endParaRPr lang="es-ES"/>
        </a:p>
      </dgm:t>
    </dgm:pt>
    <dgm:pt modelId="{14FC1F3C-97F3-4F3F-97B6-2CE2CB564574}" type="pres">
      <dgm:prSet presAssocID="{DDB0165E-8E34-4FAF-A0C9-7111CB66FC9C}" presName="hierChild4" presStyleCnt="0"/>
      <dgm:spPr/>
      <dgm:t>
        <a:bodyPr/>
        <a:lstStyle/>
        <a:p>
          <a:endParaRPr lang="es-ES"/>
        </a:p>
      </dgm:t>
    </dgm:pt>
    <dgm:pt modelId="{66077B92-280D-4C4B-8E29-56E14174FDB7}" type="pres">
      <dgm:prSet presAssocID="{7E57D769-C07E-44D4-9DDE-D3E888128215}" presName="Name37" presStyleLbl="parChTrans1D4" presStyleIdx="0" presStyleCnt="24"/>
      <dgm:spPr/>
      <dgm:t>
        <a:bodyPr/>
        <a:lstStyle/>
        <a:p>
          <a:endParaRPr lang="es-ES"/>
        </a:p>
      </dgm:t>
    </dgm:pt>
    <dgm:pt modelId="{4A3A8B38-9097-4E55-A445-E6090A20DE36}" type="pres">
      <dgm:prSet presAssocID="{39265419-6305-453F-8CB2-1BEAB8B23C2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DF1214E-BDE1-46AF-A710-61F348BEABCE}" type="pres">
      <dgm:prSet presAssocID="{39265419-6305-453F-8CB2-1BEAB8B23C27}" presName="rootComposite" presStyleCnt="0"/>
      <dgm:spPr/>
      <dgm:t>
        <a:bodyPr/>
        <a:lstStyle/>
        <a:p>
          <a:endParaRPr lang="es-ES"/>
        </a:p>
      </dgm:t>
    </dgm:pt>
    <dgm:pt modelId="{C8B9E5DC-63D5-4B12-BC14-56044E05BA47}" type="pres">
      <dgm:prSet presAssocID="{39265419-6305-453F-8CB2-1BEAB8B23C27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A53F518-2114-4705-9699-59D334152B1D}" type="pres">
      <dgm:prSet presAssocID="{39265419-6305-453F-8CB2-1BEAB8B23C27}" presName="rootConnector" presStyleLbl="node4" presStyleIdx="0" presStyleCnt="14"/>
      <dgm:spPr/>
      <dgm:t>
        <a:bodyPr/>
        <a:lstStyle/>
        <a:p>
          <a:endParaRPr lang="es-ES"/>
        </a:p>
      </dgm:t>
    </dgm:pt>
    <dgm:pt modelId="{07ACB514-FCA9-4AD9-ABC2-432248A74C58}" type="pres">
      <dgm:prSet presAssocID="{39265419-6305-453F-8CB2-1BEAB8B23C27}" presName="hierChild4" presStyleCnt="0"/>
      <dgm:spPr/>
      <dgm:t>
        <a:bodyPr/>
        <a:lstStyle/>
        <a:p>
          <a:endParaRPr lang="es-ES"/>
        </a:p>
      </dgm:t>
    </dgm:pt>
    <dgm:pt modelId="{A81D42DF-3584-4F8A-9CFE-FA60F5DFF675}" type="pres">
      <dgm:prSet presAssocID="{39265419-6305-453F-8CB2-1BEAB8B23C27}" presName="hierChild5" presStyleCnt="0"/>
      <dgm:spPr/>
      <dgm:t>
        <a:bodyPr/>
        <a:lstStyle/>
        <a:p>
          <a:endParaRPr lang="es-ES"/>
        </a:p>
      </dgm:t>
    </dgm:pt>
    <dgm:pt modelId="{D18497F4-12EC-45D3-81E9-A8256F6632A5}" type="pres">
      <dgm:prSet presAssocID="{31448AD8-B70E-4A0B-BC49-49D4C4E2CDA7}" presName="Name111" presStyleLbl="parChTrans1D4" presStyleIdx="1" presStyleCnt="24"/>
      <dgm:spPr/>
      <dgm:t>
        <a:bodyPr/>
        <a:lstStyle/>
        <a:p>
          <a:endParaRPr lang="es-ES"/>
        </a:p>
      </dgm:t>
    </dgm:pt>
    <dgm:pt modelId="{134A3143-A219-46DD-A522-74F7B9FEBBBE}" type="pres">
      <dgm:prSet presAssocID="{CFC5DF57-7C21-43E7-9643-742BC6B25E0E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115E9CA-682D-4003-9467-7C4DF579D32C}" type="pres">
      <dgm:prSet presAssocID="{CFC5DF57-7C21-43E7-9643-742BC6B25E0E}" presName="rootComposite3" presStyleCnt="0"/>
      <dgm:spPr/>
      <dgm:t>
        <a:bodyPr/>
        <a:lstStyle/>
        <a:p>
          <a:endParaRPr lang="es-ES"/>
        </a:p>
      </dgm:t>
    </dgm:pt>
    <dgm:pt modelId="{CC7A70FC-7A3C-487F-B98D-CACED7B858A6}" type="pres">
      <dgm:prSet presAssocID="{CFC5DF57-7C21-43E7-9643-742BC6B25E0E}" presName="rootText3" presStyleLbl="asst4" presStyleIdx="0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2C2D123-1D25-4E0B-8CD2-B380314665E1}" type="pres">
      <dgm:prSet presAssocID="{CFC5DF57-7C21-43E7-9643-742BC6B25E0E}" presName="rootConnector3" presStyleLbl="asst4" presStyleIdx="0" presStyleCnt="10"/>
      <dgm:spPr/>
      <dgm:t>
        <a:bodyPr/>
        <a:lstStyle/>
        <a:p>
          <a:endParaRPr lang="es-ES"/>
        </a:p>
      </dgm:t>
    </dgm:pt>
    <dgm:pt modelId="{3B63C71A-23E5-4BCC-BE2C-7427DA470309}" type="pres">
      <dgm:prSet presAssocID="{CFC5DF57-7C21-43E7-9643-742BC6B25E0E}" presName="hierChild6" presStyleCnt="0"/>
      <dgm:spPr/>
      <dgm:t>
        <a:bodyPr/>
        <a:lstStyle/>
        <a:p>
          <a:endParaRPr lang="es-ES"/>
        </a:p>
      </dgm:t>
    </dgm:pt>
    <dgm:pt modelId="{EE2A716E-E43D-444D-BA7D-433C94FE64B9}" type="pres">
      <dgm:prSet presAssocID="{CFC5DF57-7C21-43E7-9643-742BC6B25E0E}" presName="hierChild7" presStyleCnt="0"/>
      <dgm:spPr/>
      <dgm:t>
        <a:bodyPr/>
        <a:lstStyle/>
        <a:p>
          <a:endParaRPr lang="es-ES"/>
        </a:p>
      </dgm:t>
    </dgm:pt>
    <dgm:pt modelId="{AA3082ED-F6E8-4C60-9F8D-C52C33F27931}" type="pres">
      <dgm:prSet presAssocID="{DFDD5F31-EDED-49F4-9399-AF939C278DA9}" presName="Name111" presStyleLbl="parChTrans1D4" presStyleIdx="2" presStyleCnt="24"/>
      <dgm:spPr/>
      <dgm:t>
        <a:bodyPr/>
        <a:lstStyle/>
        <a:p>
          <a:endParaRPr lang="es-ES"/>
        </a:p>
      </dgm:t>
    </dgm:pt>
    <dgm:pt modelId="{A72F5B7F-F454-4E47-A6F7-112930F2E463}" type="pres">
      <dgm:prSet presAssocID="{DF608B0D-A2D2-4D68-9F9B-7D69F65AFBD9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A68FC88-DFD7-4C5B-BCA0-EF8872735B6E}" type="pres">
      <dgm:prSet presAssocID="{DF608B0D-A2D2-4D68-9F9B-7D69F65AFBD9}" presName="rootComposite3" presStyleCnt="0"/>
      <dgm:spPr/>
      <dgm:t>
        <a:bodyPr/>
        <a:lstStyle/>
        <a:p>
          <a:endParaRPr lang="es-ES"/>
        </a:p>
      </dgm:t>
    </dgm:pt>
    <dgm:pt modelId="{5F89F265-F43F-45F7-BDFA-3597C32B4686}" type="pres">
      <dgm:prSet presAssocID="{DF608B0D-A2D2-4D68-9F9B-7D69F65AFBD9}" presName="rootText3" presStyleLbl="asst4" presStyleIdx="1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A41E07-218D-4897-A81F-711E9A6CE6F7}" type="pres">
      <dgm:prSet presAssocID="{DF608B0D-A2D2-4D68-9F9B-7D69F65AFBD9}" presName="rootConnector3" presStyleLbl="asst4" presStyleIdx="1" presStyleCnt="10"/>
      <dgm:spPr/>
      <dgm:t>
        <a:bodyPr/>
        <a:lstStyle/>
        <a:p>
          <a:endParaRPr lang="es-ES"/>
        </a:p>
      </dgm:t>
    </dgm:pt>
    <dgm:pt modelId="{9D8D36C1-AB9B-4E58-A846-903E325853BF}" type="pres">
      <dgm:prSet presAssocID="{DF608B0D-A2D2-4D68-9F9B-7D69F65AFBD9}" presName="hierChild6" presStyleCnt="0"/>
      <dgm:spPr/>
      <dgm:t>
        <a:bodyPr/>
        <a:lstStyle/>
        <a:p>
          <a:endParaRPr lang="es-ES"/>
        </a:p>
      </dgm:t>
    </dgm:pt>
    <dgm:pt modelId="{5768F4CB-1BD7-43A0-AADE-63420E40C54E}" type="pres">
      <dgm:prSet presAssocID="{DF608B0D-A2D2-4D68-9F9B-7D69F65AFBD9}" presName="hierChild7" presStyleCnt="0"/>
      <dgm:spPr/>
      <dgm:t>
        <a:bodyPr/>
        <a:lstStyle/>
        <a:p>
          <a:endParaRPr lang="es-ES"/>
        </a:p>
      </dgm:t>
    </dgm:pt>
    <dgm:pt modelId="{98B0D901-9A66-4138-8D1C-D499B41F94A3}" type="pres">
      <dgm:prSet presAssocID="{60C73A0D-3295-4393-BC11-34C284B75716}" presName="Name111" presStyleLbl="parChTrans1D4" presStyleIdx="3" presStyleCnt="24"/>
      <dgm:spPr/>
      <dgm:t>
        <a:bodyPr/>
        <a:lstStyle/>
        <a:p>
          <a:endParaRPr lang="es-ES"/>
        </a:p>
      </dgm:t>
    </dgm:pt>
    <dgm:pt modelId="{117B52E5-8761-411F-AFA0-E311AB5AF393}" type="pres">
      <dgm:prSet presAssocID="{3D44A5DA-AAEA-4963-9B03-57704EAE40C0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7325F60-23CA-4CBF-9640-9FA1F8F75CD0}" type="pres">
      <dgm:prSet presAssocID="{3D44A5DA-AAEA-4963-9B03-57704EAE40C0}" presName="rootComposite3" presStyleCnt="0"/>
      <dgm:spPr/>
      <dgm:t>
        <a:bodyPr/>
        <a:lstStyle/>
        <a:p>
          <a:endParaRPr lang="es-ES"/>
        </a:p>
      </dgm:t>
    </dgm:pt>
    <dgm:pt modelId="{8189FE40-0166-4AD4-BEF0-6B6E13E0DD46}" type="pres">
      <dgm:prSet presAssocID="{3D44A5DA-AAEA-4963-9B03-57704EAE40C0}" presName="rootText3" presStyleLbl="asst4" presStyleIdx="2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0B7D3F2-67A8-44E7-8F36-71205972A7A4}" type="pres">
      <dgm:prSet presAssocID="{3D44A5DA-AAEA-4963-9B03-57704EAE40C0}" presName="rootConnector3" presStyleLbl="asst4" presStyleIdx="2" presStyleCnt="10"/>
      <dgm:spPr/>
      <dgm:t>
        <a:bodyPr/>
        <a:lstStyle/>
        <a:p>
          <a:endParaRPr lang="es-ES"/>
        </a:p>
      </dgm:t>
    </dgm:pt>
    <dgm:pt modelId="{B208217C-C3AC-4564-8DE5-834CBED74314}" type="pres">
      <dgm:prSet presAssocID="{3D44A5DA-AAEA-4963-9B03-57704EAE40C0}" presName="hierChild6" presStyleCnt="0"/>
      <dgm:spPr/>
      <dgm:t>
        <a:bodyPr/>
        <a:lstStyle/>
        <a:p>
          <a:endParaRPr lang="es-ES"/>
        </a:p>
      </dgm:t>
    </dgm:pt>
    <dgm:pt modelId="{54AFC6A1-2FD5-4A39-8067-9CF014748E9F}" type="pres">
      <dgm:prSet presAssocID="{3D44A5DA-AAEA-4963-9B03-57704EAE40C0}" presName="hierChild7" presStyleCnt="0"/>
      <dgm:spPr/>
      <dgm:t>
        <a:bodyPr/>
        <a:lstStyle/>
        <a:p>
          <a:endParaRPr lang="es-ES"/>
        </a:p>
      </dgm:t>
    </dgm:pt>
    <dgm:pt modelId="{F1E2088A-F272-40FB-8F70-A1A62FD457A1}" type="pres">
      <dgm:prSet presAssocID="{7154BF4F-0C0D-481B-8A7F-10082C6D2ACB}" presName="Name111" presStyleLbl="parChTrans1D4" presStyleIdx="4" presStyleCnt="24"/>
      <dgm:spPr/>
      <dgm:t>
        <a:bodyPr/>
        <a:lstStyle/>
        <a:p>
          <a:endParaRPr lang="es-ES"/>
        </a:p>
      </dgm:t>
    </dgm:pt>
    <dgm:pt modelId="{03866A7E-8419-4735-857F-EFC622428F70}" type="pres">
      <dgm:prSet presAssocID="{66FD7C1D-AF7F-4B59-850B-9D4827808502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5060805-285E-4DAA-B82A-239D614EDB1B}" type="pres">
      <dgm:prSet presAssocID="{66FD7C1D-AF7F-4B59-850B-9D4827808502}" presName="rootComposite3" presStyleCnt="0"/>
      <dgm:spPr/>
      <dgm:t>
        <a:bodyPr/>
        <a:lstStyle/>
        <a:p>
          <a:endParaRPr lang="es-ES"/>
        </a:p>
      </dgm:t>
    </dgm:pt>
    <dgm:pt modelId="{B64E8B40-FD74-4C3B-BEBD-3BB8A1070C41}" type="pres">
      <dgm:prSet presAssocID="{66FD7C1D-AF7F-4B59-850B-9D4827808502}" presName="rootText3" presStyleLbl="asst4" presStyleIdx="3" presStyleCnt="10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2F8D66BF-ECF5-4D0A-A8A6-D540E5E83F0F}" type="pres">
      <dgm:prSet presAssocID="{66FD7C1D-AF7F-4B59-850B-9D4827808502}" presName="rootConnector3" presStyleLbl="asst4" presStyleIdx="3" presStyleCnt="10"/>
      <dgm:spPr/>
      <dgm:t>
        <a:bodyPr/>
        <a:lstStyle/>
        <a:p>
          <a:endParaRPr lang="es-ES"/>
        </a:p>
      </dgm:t>
    </dgm:pt>
    <dgm:pt modelId="{0DFB7D0A-CA60-44F6-A64D-3F2A540C9D89}" type="pres">
      <dgm:prSet presAssocID="{66FD7C1D-AF7F-4B59-850B-9D4827808502}" presName="hierChild6" presStyleCnt="0"/>
      <dgm:spPr/>
      <dgm:t>
        <a:bodyPr/>
        <a:lstStyle/>
        <a:p>
          <a:endParaRPr lang="es-ES"/>
        </a:p>
      </dgm:t>
    </dgm:pt>
    <dgm:pt modelId="{2F62C95C-6C1C-4E08-BD1D-5E7C6973CF50}" type="pres">
      <dgm:prSet presAssocID="{66FD7C1D-AF7F-4B59-850B-9D4827808502}" presName="hierChild7" presStyleCnt="0"/>
      <dgm:spPr/>
      <dgm:t>
        <a:bodyPr/>
        <a:lstStyle/>
        <a:p>
          <a:endParaRPr lang="es-ES"/>
        </a:p>
      </dgm:t>
    </dgm:pt>
    <dgm:pt modelId="{B7CB7F1F-35F4-4087-AE13-6DB848B4D380}" type="pres">
      <dgm:prSet presAssocID="{20C0D240-DE0E-4532-A98F-DC9375ECFB3D}" presName="Name111" presStyleLbl="parChTrans1D4" presStyleIdx="5" presStyleCnt="24"/>
      <dgm:spPr/>
      <dgm:t>
        <a:bodyPr/>
        <a:lstStyle/>
        <a:p>
          <a:endParaRPr lang="es-ES"/>
        </a:p>
      </dgm:t>
    </dgm:pt>
    <dgm:pt modelId="{8F72867C-5C65-4204-A303-5FE40F450DE1}" type="pres">
      <dgm:prSet presAssocID="{8A4BD32F-1032-4826-A14D-3FC7390CB36E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C2CBC2D-73C5-4BBD-B55E-EB3AA69F771B}" type="pres">
      <dgm:prSet presAssocID="{8A4BD32F-1032-4826-A14D-3FC7390CB36E}" presName="rootComposite3" presStyleCnt="0"/>
      <dgm:spPr/>
      <dgm:t>
        <a:bodyPr/>
        <a:lstStyle/>
        <a:p>
          <a:endParaRPr lang="es-ES"/>
        </a:p>
      </dgm:t>
    </dgm:pt>
    <dgm:pt modelId="{9E45514C-A4DE-4341-8F7F-BA1EF4D5E72D}" type="pres">
      <dgm:prSet presAssocID="{8A4BD32F-1032-4826-A14D-3FC7390CB36E}" presName="rootText3" presStyleLbl="asst4" presStyleIdx="4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898A78-B2AC-4948-815C-4F6BD7031D75}" type="pres">
      <dgm:prSet presAssocID="{8A4BD32F-1032-4826-A14D-3FC7390CB36E}" presName="rootConnector3" presStyleLbl="asst4" presStyleIdx="4" presStyleCnt="10"/>
      <dgm:spPr/>
      <dgm:t>
        <a:bodyPr/>
        <a:lstStyle/>
        <a:p>
          <a:endParaRPr lang="es-ES"/>
        </a:p>
      </dgm:t>
    </dgm:pt>
    <dgm:pt modelId="{2ABF2DD5-CFEF-42B2-B6C2-B23500F0EEFF}" type="pres">
      <dgm:prSet presAssocID="{8A4BD32F-1032-4826-A14D-3FC7390CB36E}" presName="hierChild6" presStyleCnt="0"/>
      <dgm:spPr/>
      <dgm:t>
        <a:bodyPr/>
        <a:lstStyle/>
        <a:p>
          <a:endParaRPr lang="es-ES"/>
        </a:p>
      </dgm:t>
    </dgm:pt>
    <dgm:pt modelId="{2B364812-5CBA-49A0-8845-8C0079A3E5C9}" type="pres">
      <dgm:prSet presAssocID="{8A4BD32F-1032-4826-A14D-3FC7390CB36E}" presName="hierChild7" presStyleCnt="0"/>
      <dgm:spPr/>
      <dgm:t>
        <a:bodyPr/>
        <a:lstStyle/>
        <a:p>
          <a:endParaRPr lang="es-ES"/>
        </a:p>
      </dgm:t>
    </dgm:pt>
    <dgm:pt modelId="{7FF2EC51-DAAC-40CD-8062-BD7DDA413BB8}" type="pres">
      <dgm:prSet presAssocID="{664619C7-D898-401F-8A9D-5A0CA6D9A831}" presName="Name111" presStyleLbl="parChTrans1D4" presStyleIdx="6" presStyleCnt="24"/>
      <dgm:spPr/>
      <dgm:t>
        <a:bodyPr/>
        <a:lstStyle/>
        <a:p>
          <a:endParaRPr lang="es-ES"/>
        </a:p>
      </dgm:t>
    </dgm:pt>
    <dgm:pt modelId="{568ED7EB-53E0-412F-920E-D21A6DD31550}" type="pres">
      <dgm:prSet presAssocID="{527BFF2C-099A-4D88-B66A-16F6C966283C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EDAC543-A0FE-4CCC-82C4-2553BDE25C40}" type="pres">
      <dgm:prSet presAssocID="{527BFF2C-099A-4D88-B66A-16F6C966283C}" presName="rootComposite3" presStyleCnt="0"/>
      <dgm:spPr/>
      <dgm:t>
        <a:bodyPr/>
        <a:lstStyle/>
        <a:p>
          <a:endParaRPr lang="es-ES"/>
        </a:p>
      </dgm:t>
    </dgm:pt>
    <dgm:pt modelId="{D3048BEC-D075-440E-9DF0-8C7805D9C740}" type="pres">
      <dgm:prSet presAssocID="{527BFF2C-099A-4D88-B66A-16F6C966283C}" presName="rootText3" presStyleLbl="asst4" presStyleIdx="5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EAA960-CFFA-48F9-99A4-39DB05601DEB}" type="pres">
      <dgm:prSet presAssocID="{527BFF2C-099A-4D88-B66A-16F6C966283C}" presName="rootConnector3" presStyleLbl="asst4" presStyleIdx="5" presStyleCnt="10"/>
      <dgm:spPr/>
      <dgm:t>
        <a:bodyPr/>
        <a:lstStyle/>
        <a:p>
          <a:endParaRPr lang="es-ES"/>
        </a:p>
      </dgm:t>
    </dgm:pt>
    <dgm:pt modelId="{2911FEA2-EB0F-47A6-8409-F5C0A963EED5}" type="pres">
      <dgm:prSet presAssocID="{527BFF2C-099A-4D88-B66A-16F6C966283C}" presName="hierChild6" presStyleCnt="0"/>
      <dgm:spPr/>
      <dgm:t>
        <a:bodyPr/>
        <a:lstStyle/>
        <a:p>
          <a:endParaRPr lang="es-ES"/>
        </a:p>
      </dgm:t>
    </dgm:pt>
    <dgm:pt modelId="{E200983C-702A-495A-B48A-7D6A19639ED8}" type="pres">
      <dgm:prSet presAssocID="{527BFF2C-099A-4D88-B66A-16F6C966283C}" presName="hierChild7" presStyleCnt="0"/>
      <dgm:spPr/>
      <dgm:t>
        <a:bodyPr/>
        <a:lstStyle/>
        <a:p>
          <a:endParaRPr lang="es-ES"/>
        </a:p>
      </dgm:t>
    </dgm:pt>
    <dgm:pt modelId="{6B34CE22-5E93-49E6-BDF5-8F2B2B8C02DC}" type="pres">
      <dgm:prSet presAssocID="{7548D9DB-E1D2-4F3C-88D8-9CDEF4D9535B}" presName="Name37" presStyleLbl="parChTrans1D4" presStyleIdx="7" presStyleCnt="24"/>
      <dgm:spPr/>
      <dgm:t>
        <a:bodyPr/>
        <a:lstStyle/>
        <a:p>
          <a:endParaRPr lang="es-ES"/>
        </a:p>
      </dgm:t>
    </dgm:pt>
    <dgm:pt modelId="{041E566A-56AC-41CB-8A78-E019E14A35E4}" type="pres">
      <dgm:prSet presAssocID="{0228586B-D4D1-4FD1-8EC1-7B5C62D8E8E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2D02FB7-ACA6-4E7A-918F-3A1F780EDCB0}" type="pres">
      <dgm:prSet presAssocID="{0228586B-D4D1-4FD1-8EC1-7B5C62D8E8E1}" presName="rootComposite" presStyleCnt="0"/>
      <dgm:spPr/>
      <dgm:t>
        <a:bodyPr/>
        <a:lstStyle/>
        <a:p>
          <a:endParaRPr lang="es-ES"/>
        </a:p>
      </dgm:t>
    </dgm:pt>
    <dgm:pt modelId="{8205F81A-2458-4A74-AF73-0583CB3D3644}" type="pres">
      <dgm:prSet presAssocID="{0228586B-D4D1-4FD1-8EC1-7B5C62D8E8E1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217AD4-EBBC-4924-A577-ABDF8C8D445B}" type="pres">
      <dgm:prSet presAssocID="{0228586B-D4D1-4FD1-8EC1-7B5C62D8E8E1}" presName="rootConnector" presStyleLbl="node4" presStyleIdx="1" presStyleCnt="14"/>
      <dgm:spPr/>
      <dgm:t>
        <a:bodyPr/>
        <a:lstStyle/>
        <a:p>
          <a:endParaRPr lang="es-ES"/>
        </a:p>
      </dgm:t>
    </dgm:pt>
    <dgm:pt modelId="{F1AB383B-6351-4CA5-8AD9-21F3FA45CD41}" type="pres">
      <dgm:prSet presAssocID="{0228586B-D4D1-4FD1-8EC1-7B5C62D8E8E1}" presName="hierChild4" presStyleCnt="0"/>
      <dgm:spPr/>
      <dgm:t>
        <a:bodyPr/>
        <a:lstStyle/>
        <a:p>
          <a:endParaRPr lang="es-ES"/>
        </a:p>
      </dgm:t>
    </dgm:pt>
    <dgm:pt modelId="{076521B4-E0F3-4C35-AAC9-81303CD4FFEA}" type="pres">
      <dgm:prSet presAssocID="{E84CD793-CD2F-4DB2-B2A3-6485DCC16C6B}" presName="Name37" presStyleLbl="parChTrans1D4" presStyleIdx="8" presStyleCnt="24"/>
      <dgm:spPr/>
      <dgm:t>
        <a:bodyPr/>
        <a:lstStyle/>
        <a:p>
          <a:endParaRPr lang="es-ES"/>
        </a:p>
      </dgm:t>
    </dgm:pt>
    <dgm:pt modelId="{DB67CEE4-CA79-43CF-BCA0-3F0A96BAC178}" type="pres">
      <dgm:prSet presAssocID="{4AB17517-25F1-468C-B6F6-4CF1F04A1EB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0B9A737-D9AD-443A-A089-701882A5D8D4}" type="pres">
      <dgm:prSet presAssocID="{4AB17517-25F1-468C-B6F6-4CF1F04A1EBC}" presName="rootComposite" presStyleCnt="0"/>
      <dgm:spPr/>
      <dgm:t>
        <a:bodyPr/>
        <a:lstStyle/>
        <a:p>
          <a:endParaRPr lang="es-ES"/>
        </a:p>
      </dgm:t>
    </dgm:pt>
    <dgm:pt modelId="{DBB77AD9-E16F-4A2A-9388-A2D29154CEA0}" type="pres">
      <dgm:prSet presAssocID="{4AB17517-25F1-468C-B6F6-4CF1F04A1EBC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3ADD482F-E643-4F43-AE43-40D202129B87}" type="pres">
      <dgm:prSet presAssocID="{4AB17517-25F1-468C-B6F6-4CF1F04A1EBC}" presName="rootConnector" presStyleLbl="node4" presStyleIdx="2" presStyleCnt="14"/>
      <dgm:spPr/>
      <dgm:t>
        <a:bodyPr/>
        <a:lstStyle/>
        <a:p>
          <a:endParaRPr lang="es-ES"/>
        </a:p>
      </dgm:t>
    </dgm:pt>
    <dgm:pt modelId="{77BAA780-9674-4740-A012-8B723FC058DA}" type="pres">
      <dgm:prSet presAssocID="{4AB17517-25F1-468C-B6F6-4CF1F04A1EBC}" presName="hierChild4" presStyleCnt="0"/>
      <dgm:spPr/>
      <dgm:t>
        <a:bodyPr/>
        <a:lstStyle/>
        <a:p>
          <a:endParaRPr lang="es-ES"/>
        </a:p>
      </dgm:t>
    </dgm:pt>
    <dgm:pt modelId="{1BF514C9-36F1-4463-8EF8-0DD4120DF221}" type="pres">
      <dgm:prSet presAssocID="{8D76D8E1-FAC9-44DE-A155-5A9B17068C06}" presName="Name37" presStyleLbl="parChTrans1D4" presStyleIdx="9" presStyleCnt="24"/>
      <dgm:spPr/>
      <dgm:t>
        <a:bodyPr/>
        <a:lstStyle/>
        <a:p>
          <a:endParaRPr lang="es-ES"/>
        </a:p>
      </dgm:t>
    </dgm:pt>
    <dgm:pt modelId="{E4506A16-F76D-45CE-8E20-ED38DD68A836}" type="pres">
      <dgm:prSet presAssocID="{A5E2A37E-9601-4557-B866-B05A508D0F0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3846E88-72D3-4F43-BE03-76916947B466}" type="pres">
      <dgm:prSet presAssocID="{A5E2A37E-9601-4557-B866-B05A508D0F05}" presName="rootComposite" presStyleCnt="0"/>
      <dgm:spPr/>
      <dgm:t>
        <a:bodyPr/>
        <a:lstStyle/>
        <a:p>
          <a:endParaRPr lang="es-ES"/>
        </a:p>
      </dgm:t>
    </dgm:pt>
    <dgm:pt modelId="{56E24069-A348-406A-BB40-1044B8A801A7}" type="pres">
      <dgm:prSet presAssocID="{A5E2A37E-9601-4557-B866-B05A508D0F05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D4D22DDF-3403-4961-9E76-A1C9C702A837}" type="pres">
      <dgm:prSet presAssocID="{A5E2A37E-9601-4557-B866-B05A508D0F05}" presName="rootConnector" presStyleLbl="node4" presStyleIdx="3" presStyleCnt="14"/>
      <dgm:spPr/>
      <dgm:t>
        <a:bodyPr/>
        <a:lstStyle/>
        <a:p>
          <a:endParaRPr lang="es-ES"/>
        </a:p>
      </dgm:t>
    </dgm:pt>
    <dgm:pt modelId="{F1BA3835-8113-4AAD-9602-C5E7754035C5}" type="pres">
      <dgm:prSet presAssocID="{A5E2A37E-9601-4557-B866-B05A508D0F05}" presName="hierChild4" presStyleCnt="0"/>
      <dgm:spPr/>
      <dgm:t>
        <a:bodyPr/>
        <a:lstStyle/>
        <a:p>
          <a:endParaRPr lang="es-ES"/>
        </a:p>
      </dgm:t>
    </dgm:pt>
    <dgm:pt modelId="{B5943E0A-4A1D-4ACC-9A51-BFEF004C897E}" type="pres">
      <dgm:prSet presAssocID="{A5E2A37E-9601-4557-B866-B05A508D0F05}" presName="hierChild5" presStyleCnt="0"/>
      <dgm:spPr/>
      <dgm:t>
        <a:bodyPr/>
        <a:lstStyle/>
        <a:p>
          <a:endParaRPr lang="es-ES"/>
        </a:p>
      </dgm:t>
    </dgm:pt>
    <dgm:pt modelId="{824581C4-D681-4183-B32C-DFB900A4394D}" type="pres">
      <dgm:prSet presAssocID="{4AB17517-25F1-468C-B6F6-4CF1F04A1EBC}" presName="hierChild5" presStyleCnt="0"/>
      <dgm:spPr/>
      <dgm:t>
        <a:bodyPr/>
        <a:lstStyle/>
        <a:p>
          <a:endParaRPr lang="es-ES"/>
        </a:p>
      </dgm:t>
    </dgm:pt>
    <dgm:pt modelId="{49A113B0-3789-4F65-9FA1-7080F8BCD39E}" type="pres">
      <dgm:prSet presAssocID="{0228586B-D4D1-4FD1-8EC1-7B5C62D8E8E1}" presName="hierChild5" presStyleCnt="0"/>
      <dgm:spPr/>
      <dgm:t>
        <a:bodyPr/>
        <a:lstStyle/>
        <a:p>
          <a:endParaRPr lang="es-ES"/>
        </a:p>
      </dgm:t>
    </dgm:pt>
    <dgm:pt modelId="{5BF9E7F9-FFD5-419E-B8B5-313469CF314E}" type="pres">
      <dgm:prSet presAssocID="{D57B3C3B-E083-4858-BF09-608C5003969D}" presName="Name37" presStyleLbl="parChTrans1D4" presStyleIdx="10" presStyleCnt="24"/>
      <dgm:spPr/>
      <dgm:t>
        <a:bodyPr/>
        <a:lstStyle/>
        <a:p>
          <a:endParaRPr lang="es-ES"/>
        </a:p>
      </dgm:t>
    </dgm:pt>
    <dgm:pt modelId="{F51754AB-1EF6-4931-B5AB-CD0D8D23797A}" type="pres">
      <dgm:prSet presAssocID="{FD6A8F02-8FB5-43C5-8AEB-81693B2666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01C638B-B242-40FC-816A-A2269AD6B1D3}" type="pres">
      <dgm:prSet presAssocID="{FD6A8F02-8FB5-43C5-8AEB-81693B2666A6}" presName="rootComposite" presStyleCnt="0"/>
      <dgm:spPr/>
      <dgm:t>
        <a:bodyPr/>
        <a:lstStyle/>
        <a:p>
          <a:endParaRPr lang="es-ES"/>
        </a:p>
      </dgm:t>
    </dgm:pt>
    <dgm:pt modelId="{6106B56F-AF9B-4966-A6DF-CD98C1B2FA0A}" type="pres">
      <dgm:prSet presAssocID="{FD6A8F02-8FB5-43C5-8AEB-81693B2666A6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3DF27C-2F31-4CD5-A4C6-0A9FEEC3C2DC}" type="pres">
      <dgm:prSet presAssocID="{FD6A8F02-8FB5-43C5-8AEB-81693B2666A6}" presName="rootConnector" presStyleLbl="node4" presStyleIdx="4" presStyleCnt="14"/>
      <dgm:spPr/>
      <dgm:t>
        <a:bodyPr/>
        <a:lstStyle/>
        <a:p>
          <a:endParaRPr lang="es-ES"/>
        </a:p>
      </dgm:t>
    </dgm:pt>
    <dgm:pt modelId="{6B0AF671-F899-403D-9D2E-8761AE732F29}" type="pres">
      <dgm:prSet presAssocID="{FD6A8F02-8FB5-43C5-8AEB-81693B2666A6}" presName="hierChild4" presStyleCnt="0"/>
      <dgm:spPr/>
      <dgm:t>
        <a:bodyPr/>
        <a:lstStyle/>
        <a:p>
          <a:endParaRPr lang="es-ES"/>
        </a:p>
      </dgm:t>
    </dgm:pt>
    <dgm:pt modelId="{0FDAADD8-6715-48EE-B6E9-2B79E2343DED}" type="pres">
      <dgm:prSet presAssocID="{FD6A8F02-8FB5-43C5-8AEB-81693B2666A6}" presName="hierChild5" presStyleCnt="0"/>
      <dgm:spPr/>
      <dgm:t>
        <a:bodyPr/>
        <a:lstStyle/>
        <a:p>
          <a:endParaRPr lang="es-ES"/>
        </a:p>
      </dgm:t>
    </dgm:pt>
    <dgm:pt modelId="{BD0DEDF9-F318-46ED-A8A6-ED6D88D3D2F5}" type="pres">
      <dgm:prSet presAssocID="{3E89E4F6-8633-4565-9DA7-8693858EBD70}" presName="Name111" presStyleLbl="parChTrans1D4" presStyleIdx="11" presStyleCnt="24"/>
      <dgm:spPr/>
      <dgm:t>
        <a:bodyPr/>
        <a:lstStyle/>
        <a:p>
          <a:endParaRPr lang="es-ES"/>
        </a:p>
      </dgm:t>
    </dgm:pt>
    <dgm:pt modelId="{6CC70D05-B60E-4776-97B9-D8AF1E637EC9}" type="pres">
      <dgm:prSet presAssocID="{ADB81478-52DF-40EC-BFA5-325FA97D53B1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A832AD7-B79B-456E-998D-C9A1E6193B17}" type="pres">
      <dgm:prSet presAssocID="{ADB81478-52DF-40EC-BFA5-325FA97D53B1}" presName="rootComposite3" presStyleCnt="0"/>
      <dgm:spPr/>
      <dgm:t>
        <a:bodyPr/>
        <a:lstStyle/>
        <a:p>
          <a:endParaRPr lang="es-ES"/>
        </a:p>
      </dgm:t>
    </dgm:pt>
    <dgm:pt modelId="{041B63D6-9484-4D0A-8A69-DE5E6709E08A}" type="pres">
      <dgm:prSet presAssocID="{ADB81478-52DF-40EC-BFA5-325FA97D53B1}" presName="rootText3" presStyleLbl="asst4" presStyleIdx="6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DDCB76-6BD2-42DC-ACEE-F7F8EEA1F9A4}" type="pres">
      <dgm:prSet presAssocID="{ADB81478-52DF-40EC-BFA5-325FA97D53B1}" presName="rootConnector3" presStyleLbl="asst4" presStyleIdx="6" presStyleCnt="10"/>
      <dgm:spPr/>
      <dgm:t>
        <a:bodyPr/>
        <a:lstStyle/>
        <a:p>
          <a:endParaRPr lang="es-ES"/>
        </a:p>
      </dgm:t>
    </dgm:pt>
    <dgm:pt modelId="{589AA61A-C9F4-4629-93D5-192753CCCB53}" type="pres">
      <dgm:prSet presAssocID="{ADB81478-52DF-40EC-BFA5-325FA97D53B1}" presName="hierChild6" presStyleCnt="0"/>
      <dgm:spPr/>
      <dgm:t>
        <a:bodyPr/>
        <a:lstStyle/>
        <a:p>
          <a:endParaRPr lang="es-ES"/>
        </a:p>
      </dgm:t>
    </dgm:pt>
    <dgm:pt modelId="{A2685C72-8BA6-4EEB-B765-BCDCCCDA43D8}" type="pres">
      <dgm:prSet presAssocID="{ADB81478-52DF-40EC-BFA5-325FA97D53B1}" presName="hierChild7" presStyleCnt="0"/>
      <dgm:spPr/>
      <dgm:t>
        <a:bodyPr/>
        <a:lstStyle/>
        <a:p>
          <a:endParaRPr lang="es-ES"/>
        </a:p>
      </dgm:t>
    </dgm:pt>
    <dgm:pt modelId="{E2991B11-06ED-4CB6-A986-99C5A3D8EEF2}" type="pres">
      <dgm:prSet presAssocID="{4FE22039-6CD7-4255-80E6-76A7A50A4D56}" presName="Name111" presStyleLbl="parChTrans1D4" presStyleIdx="12" presStyleCnt="24"/>
      <dgm:spPr/>
      <dgm:t>
        <a:bodyPr/>
        <a:lstStyle/>
        <a:p>
          <a:endParaRPr lang="es-ES"/>
        </a:p>
      </dgm:t>
    </dgm:pt>
    <dgm:pt modelId="{F9BA7EC9-B231-4A8E-8EE5-EDC04F77E68D}" type="pres">
      <dgm:prSet presAssocID="{3D9E79D8-9DDE-46FA-8F1F-528440CC8C63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CC2E82E-8327-4315-A9A7-CAC459726A02}" type="pres">
      <dgm:prSet presAssocID="{3D9E79D8-9DDE-46FA-8F1F-528440CC8C63}" presName="rootComposite3" presStyleCnt="0"/>
      <dgm:spPr/>
      <dgm:t>
        <a:bodyPr/>
        <a:lstStyle/>
        <a:p>
          <a:endParaRPr lang="es-ES"/>
        </a:p>
      </dgm:t>
    </dgm:pt>
    <dgm:pt modelId="{42686676-4903-4CC0-9202-FAF8D1ED051B}" type="pres">
      <dgm:prSet presAssocID="{3D9E79D8-9DDE-46FA-8F1F-528440CC8C63}" presName="rootText3" presStyleLbl="asst4" presStyleIdx="7" presStyleCnt="10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932CFCA0-1C60-4C0E-9C7E-A83048458C19}" type="pres">
      <dgm:prSet presAssocID="{3D9E79D8-9DDE-46FA-8F1F-528440CC8C63}" presName="rootConnector3" presStyleLbl="asst4" presStyleIdx="7" presStyleCnt="10"/>
      <dgm:spPr/>
      <dgm:t>
        <a:bodyPr/>
        <a:lstStyle/>
        <a:p>
          <a:endParaRPr lang="es-ES"/>
        </a:p>
      </dgm:t>
    </dgm:pt>
    <dgm:pt modelId="{A3343D8A-4620-4DAE-8D1B-F4E7E9D05535}" type="pres">
      <dgm:prSet presAssocID="{3D9E79D8-9DDE-46FA-8F1F-528440CC8C63}" presName="hierChild6" presStyleCnt="0"/>
      <dgm:spPr/>
      <dgm:t>
        <a:bodyPr/>
        <a:lstStyle/>
        <a:p>
          <a:endParaRPr lang="es-ES"/>
        </a:p>
      </dgm:t>
    </dgm:pt>
    <dgm:pt modelId="{C4F064EE-840B-4456-9324-057914E5B6F0}" type="pres">
      <dgm:prSet presAssocID="{3D9E79D8-9DDE-46FA-8F1F-528440CC8C63}" presName="hierChild7" presStyleCnt="0"/>
      <dgm:spPr/>
      <dgm:t>
        <a:bodyPr/>
        <a:lstStyle/>
        <a:p>
          <a:endParaRPr lang="es-ES"/>
        </a:p>
      </dgm:t>
    </dgm:pt>
    <dgm:pt modelId="{53BA7049-58FE-4D9B-A4D1-20F14AE58A0E}" type="pres">
      <dgm:prSet presAssocID="{060A9462-6CDB-4E15-9612-08BB3D5104B3}" presName="Name37" presStyleLbl="parChTrans1D4" presStyleIdx="13" presStyleCnt="24"/>
      <dgm:spPr/>
      <dgm:t>
        <a:bodyPr/>
        <a:lstStyle/>
        <a:p>
          <a:endParaRPr lang="es-ES"/>
        </a:p>
      </dgm:t>
    </dgm:pt>
    <dgm:pt modelId="{B6FD78E5-B629-41C5-9835-8226ECD0D523}" type="pres">
      <dgm:prSet presAssocID="{429C02B9-5AA9-4794-BA1F-6DB36FDA33A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9A8A6B7-099B-4CE7-94B2-16D00610A5B8}" type="pres">
      <dgm:prSet presAssocID="{429C02B9-5AA9-4794-BA1F-6DB36FDA33A9}" presName="rootComposite" presStyleCnt="0"/>
      <dgm:spPr/>
      <dgm:t>
        <a:bodyPr/>
        <a:lstStyle/>
        <a:p>
          <a:endParaRPr lang="es-ES"/>
        </a:p>
      </dgm:t>
    </dgm:pt>
    <dgm:pt modelId="{297861BD-5AD9-4A88-82A2-969D993BBE77}" type="pres">
      <dgm:prSet presAssocID="{429C02B9-5AA9-4794-BA1F-6DB36FDA33A9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ADB6DD-C3EA-4369-AFC6-75758E11C62B}" type="pres">
      <dgm:prSet presAssocID="{429C02B9-5AA9-4794-BA1F-6DB36FDA33A9}" presName="rootConnector" presStyleLbl="node4" presStyleIdx="5" presStyleCnt="14"/>
      <dgm:spPr/>
      <dgm:t>
        <a:bodyPr/>
        <a:lstStyle/>
        <a:p>
          <a:endParaRPr lang="es-ES"/>
        </a:p>
      </dgm:t>
    </dgm:pt>
    <dgm:pt modelId="{5C02BF2C-8FDC-4092-9EC8-5A75895B3ED0}" type="pres">
      <dgm:prSet presAssocID="{429C02B9-5AA9-4794-BA1F-6DB36FDA33A9}" presName="hierChild4" presStyleCnt="0"/>
      <dgm:spPr/>
      <dgm:t>
        <a:bodyPr/>
        <a:lstStyle/>
        <a:p>
          <a:endParaRPr lang="es-ES"/>
        </a:p>
      </dgm:t>
    </dgm:pt>
    <dgm:pt modelId="{BFD680B3-62E8-44E3-8869-400C10AB9349}" type="pres">
      <dgm:prSet presAssocID="{9E9C2445-6359-4BDA-A3E3-4ECF49645BFA}" presName="Name37" presStyleLbl="parChTrans1D4" presStyleIdx="14" presStyleCnt="24"/>
      <dgm:spPr/>
      <dgm:t>
        <a:bodyPr/>
        <a:lstStyle/>
        <a:p>
          <a:endParaRPr lang="es-ES"/>
        </a:p>
      </dgm:t>
    </dgm:pt>
    <dgm:pt modelId="{5E367261-5C30-43C2-9E63-8E3892A9B651}" type="pres">
      <dgm:prSet presAssocID="{DF544B4D-AF8E-4B41-B531-43514E11B6C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02A5462-9815-4BCE-A788-C6ED5BA117A5}" type="pres">
      <dgm:prSet presAssocID="{DF544B4D-AF8E-4B41-B531-43514E11B6C2}" presName="rootComposite" presStyleCnt="0"/>
      <dgm:spPr/>
      <dgm:t>
        <a:bodyPr/>
        <a:lstStyle/>
        <a:p>
          <a:endParaRPr lang="es-ES"/>
        </a:p>
      </dgm:t>
    </dgm:pt>
    <dgm:pt modelId="{CDE12574-FF65-4EBB-A428-186664AD7947}" type="pres">
      <dgm:prSet presAssocID="{DF544B4D-AF8E-4B41-B531-43514E11B6C2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DACAEC-F71A-4AF4-AA14-16032593AA4B}" type="pres">
      <dgm:prSet presAssocID="{DF544B4D-AF8E-4B41-B531-43514E11B6C2}" presName="rootConnector" presStyleLbl="node4" presStyleIdx="6" presStyleCnt="14"/>
      <dgm:spPr/>
      <dgm:t>
        <a:bodyPr/>
        <a:lstStyle/>
        <a:p>
          <a:endParaRPr lang="es-ES"/>
        </a:p>
      </dgm:t>
    </dgm:pt>
    <dgm:pt modelId="{23A5DE82-BFDC-409F-A6C7-5EF14C9E4C83}" type="pres">
      <dgm:prSet presAssocID="{DF544B4D-AF8E-4B41-B531-43514E11B6C2}" presName="hierChild4" presStyleCnt="0"/>
      <dgm:spPr/>
      <dgm:t>
        <a:bodyPr/>
        <a:lstStyle/>
        <a:p>
          <a:endParaRPr lang="es-ES"/>
        </a:p>
      </dgm:t>
    </dgm:pt>
    <dgm:pt modelId="{16FBCFEE-7AE6-490D-8918-9C2BC0B824F6}" type="pres">
      <dgm:prSet presAssocID="{DF544B4D-AF8E-4B41-B531-43514E11B6C2}" presName="hierChild5" presStyleCnt="0"/>
      <dgm:spPr/>
      <dgm:t>
        <a:bodyPr/>
        <a:lstStyle/>
        <a:p>
          <a:endParaRPr lang="es-ES"/>
        </a:p>
      </dgm:t>
    </dgm:pt>
    <dgm:pt modelId="{1540E066-023B-4BCE-873B-EB75AE3926ED}" type="pres">
      <dgm:prSet presAssocID="{F03C27AE-ACDF-44D1-AD55-126D12A7D4F5}" presName="Name37" presStyleLbl="parChTrans1D4" presStyleIdx="15" presStyleCnt="24"/>
      <dgm:spPr/>
      <dgm:t>
        <a:bodyPr/>
        <a:lstStyle/>
        <a:p>
          <a:endParaRPr lang="es-ES"/>
        </a:p>
      </dgm:t>
    </dgm:pt>
    <dgm:pt modelId="{AD77CDEF-982C-40EE-8CD3-6628FAF0215E}" type="pres">
      <dgm:prSet presAssocID="{C33962E2-48E1-4DEB-9095-1EB3896DDE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4E3D9FF-B60F-4C08-91F4-E49F1065A2DD}" type="pres">
      <dgm:prSet presAssocID="{C33962E2-48E1-4DEB-9095-1EB3896DDE7A}" presName="rootComposite" presStyleCnt="0"/>
      <dgm:spPr/>
      <dgm:t>
        <a:bodyPr/>
        <a:lstStyle/>
        <a:p>
          <a:endParaRPr lang="es-ES"/>
        </a:p>
      </dgm:t>
    </dgm:pt>
    <dgm:pt modelId="{DE52D785-67E2-4C64-9938-923A3C5C8251}" type="pres">
      <dgm:prSet presAssocID="{C33962E2-48E1-4DEB-9095-1EB3896DDE7A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A52A141C-8283-4C68-83F1-9710F9D640FD}" type="pres">
      <dgm:prSet presAssocID="{C33962E2-48E1-4DEB-9095-1EB3896DDE7A}" presName="rootConnector" presStyleLbl="node4" presStyleIdx="7" presStyleCnt="14"/>
      <dgm:spPr/>
      <dgm:t>
        <a:bodyPr/>
        <a:lstStyle/>
        <a:p>
          <a:endParaRPr lang="es-ES"/>
        </a:p>
      </dgm:t>
    </dgm:pt>
    <dgm:pt modelId="{7A852023-0D15-4905-83AE-836FA3C2F1BB}" type="pres">
      <dgm:prSet presAssocID="{C33962E2-48E1-4DEB-9095-1EB3896DDE7A}" presName="hierChild4" presStyleCnt="0"/>
      <dgm:spPr/>
      <dgm:t>
        <a:bodyPr/>
        <a:lstStyle/>
        <a:p>
          <a:endParaRPr lang="es-ES"/>
        </a:p>
      </dgm:t>
    </dgm:pt>
    <dgm:pt modelId="{6E7235BA-E64F-4ACF-93DA-53C9A30C0DF0}" type="pres">
      <dgm:prSet presAssocID="{BF5687DB-EDFE-4951-81DB-4DBFC17CCD06}" presName="Name37" presStyleLbl="parChTrans1D4" presStyleIdx="16" presStyleCnt="24"/>
      <dgm:spPr/>
      <dgm:t>
        <a:bodyPr/>
        <a:lstStyle/>
        <a:p>
          <a:endParaRPr lang="es-ES"/>
        </a:p>
      </dgm:t>
    </dgm:pt>
    <dgm:pt modelId="{9BEB1D9E-BC27-4D51-9A08-A3A614ED3D69}" type="pres">
      <dgm:prSet presAssocID="{2C83BBF6-815E-4A3B-B8CC-7745702C357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BE2977A-834C-4C04-AA3B-2BAF71CA6876}" type="pres">
      <dgm:prSet presAssocID="{2C83BBF6-815E-4A3B-B8CC-7745702C3575}" presName="rootComposite" presStyleCnt="0"/>
      <dgm:spPr/>
      <dgm:t>
        <a:bodyPr/>
        <a:lstStyle/>
        <a:p>
          <a:endParaRPr lang="es-ES"/>
        </a:p>
      </dgm:t>
    </dgm:pt>
    <dgm:pt modelId="{D22DF760-EA1F-43A9-999D-ADC33FF3D20C}" type="pres">
      <dgm:prSet presAssocID="{2C83BBF6-815E-4A3B-B8CC-7745702C3575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35AEB2-C6E5-4759-A555-20B1D61185E9}" type="pres">
      <dgm:prSet presAssocID="{2C83BBF6-815E-4A3B-B8CC-7745702C3575}" presName="rootConnector" presStyleLbl="node4" presStyleIdx="8" presStyleCnt="14"/>
      <dgm:spPr/>
      <dgm:t>
        <a:bodyPr/>
        <a:lstStyle/>
        <a:p>
          <a:endParaRPr lang="es-ES"/>
        </a:p>
      </dgm:t>
    </dgm:pt>
    <dgm:pt modelId="{0D8E6F74-E71C-4900-9224-3B84A3CA64C6}" type="pres">
      <dgm:prSet presAssocID="{2C83BBF6-815E-4A3B-B8CC-7745702C3575}" presName="hierChild4" presStyleCnt="0"/>
      <dgm:spPr/>
      <dgm:t>
        <a:bodyPr/>
        <a:lstStyle/>
        <a:p>
          <a:endParaRPr lang="es-ES"/>
        </a:p>
      </dgm:t>
    </dgm:pt>
    <dgm:pt modelId="{4EC0DD26-8961-49FD-AE87-DFD56E9103D2}" type="pres">
      <dgm:prSet presAssocID="{2C83BBF6-815E-4A3B-B8CC-7745702C3575}" presName="hierChild5" presStyleCnt="0"/>
      <dgm:spPr/>
      <dgm:t>
        <a:bodyPr/>
        <a:lstStyle/>
        <a:p>
          <a:endParaRPr lang="es-ES"/>
        </a:p>
      </dgm:t>
    </dgm:pt>
    <dgm:pt modelId="{74C55781-4BAD-4D5F-A841-CA7A28002A63}" type="pres">
      <dgm:prSet presAssocID="{C33962E2-48E1-4DEB-9095-1EB3896DDE7A}" presName="hierChild5" presStyleCnt="0"/>
      <dgm:spPr/>
      <dgm:t>
        <a:bodyPr/>
        <a:lstStyle/>
        <a:p>
          <a:endParaRPr lang="es-ES"/>
        </a:p>
      </dgm:t>
    </dgm:pt>
    <dgm:pt modelId="{BE4A6311-5CD3-4356-B3ED-9AC94378D416}" type="pres">
      <dgm:prSet presAssocID="{23552644-1223-4BA0-8EA4-D5D8E7A66360}" presName="Name37" presStyleLbl="parChTrans1D4" presStyleIdx="17" presStyleCnt="24"/>
      <dgm:spPr/>
      <dgm:t>
        <a:bodyPr/>
        <a:lstStyle/>
        <a:p>
          <a:endParaRPr lang="es-ES"/>
        </a:p>
      </dgm:t>
    </dgm:pt>
    <dgm:pt modelId="{EF69AD55-6CD2-44D8-97C9-572FE527F76B}" type="pres">
      <dgm:prSet presAssocID="{A6C48348-DE72-4C2F-8EE8-470BD0E9F09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C2A2CAC-A3C9-46F5-8733-6F3ECA8E9AC0}" type="pres">
      <dgm:prSet presAssocID="{A6C48348-DE72-4C2F-8EE8-470BD0E9F09D}" presName="rootComposite" presStyleCnt="0"/>
      <dgm:spPr/>
      <dgm:t>
        <a:bodyPr/>
        <a:lstStyle/>
        <a:p>
          <a:endParaRPr lang="es-ES"/>
        </a:p>
      </dgm:t>
    </dgm:pt>
    <dgm:pt modelId="{F7FEEBBF-B116-4681-AD4D-E46CEEDEF000}" type="pres">
      <dgm:prSet presAssocID="{A6C48348-DE72-4C2F-8EE8-470BD0E9F09D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8C1FD8-C2D2-4C10-86B3-22BB8BB9AEE2}" type="pres">
      <dgm:prSet presAssocID="{A6C48348-DE72-4C2F-8EE8-470BD0E9F09D}" presName="rootConnector" presStyleLbl="node4" presStyleIdx="9" presStyleCnt="14"/>
      <dgm:spPr/>
      <dgm:t>
        <a:bodyPr/>
        <a:lstStyle/>
        <a:p>
          <a:endParaRPr lang="es-ES"/>
        </a:p>
      </dgm:t>
    </dgm:pt>
    <dgm:pt modelId="{97EB98A7-11DB-4667-B438-EA8D3F8D77D3}" type="pres">
      <dgm:prSet presAssocID="{A6C48348-DE72-4C2F-8EE8-470BD0E9F09D}" presName="hierChild4" presStyleCnt="0"/>
      <dgm:spPr/>
      <dgm:t>
        <a:bodyPr/>
        <a:lstStyle/>
        <a:p>
          <a:endParaRPr lang="es-ES"/>
        </a:p>
      </dgm:t>
    </dgm:pt>
    <dgm:pt modelId="{5AA81516-E61D-404F-9CB9-8B104F81DBF8}" type="pres">
      <dgm:prSet presAssocID="{A6C48348-DE72-4C2F-8EE8-470BD0E9F09D}" presName="hierChild5" presStyleCnt="0"/>
      <dgm:spPr/>
      <dgm:t>
        <a:bodyPr/>
        <a:lstStyle/>
        <a:p>
          <a:endParaRPr lang="es-ES"/>
        </a:p>
      </dgm:t>
    </dgm:pt>
    <dgm:pt modelId="{3646DB48-26A6-484E-8CB0-C80213AED48D}" type="pres">
      <dgm:prSet presAssocID="{4766BC48-955F-42EF-996E-5B371AB3A6E5}" presName="Name37" presStyleLbl="parChTrans1D4" presStyleIdx="18" presStyleCnt="24"/>
      <dgm:spPr/>
      <dgm:t>
        <a:bodyPr/>
        <a:lstStyle/>
        <a:p>
          <a:endParaRPr lang="es-ES"/>
        </a:p>
      </dgm:t>
    </dgm:pt>
    <dgm:pt modelId="{A5E1F5B1-4CB1-4AE6-9245-5AB0328BED7B}" type="pres">
      <dgm:prSet presAssocID="{9D5609DF-37AE-4A84-8061-1CD0C38CBA3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F0533C0-1DEC-475C-A3A6-1239BD854819}" type="pres">
      <dgm:prSet presAssocID="{9D5609DF-37AE-4A84-8061-1CD0C38CBA33}" presName="rootComposite" presStyleCnt="0"/>
      <dgm:spPr/>
      <dgm:t>
        <a:bodyPr/>
        <a:lstStyle/>
        <a:p>
          <a:endParaRPr lang="es-ES"/>
        </a:p>
      </dgm:t>
    </dgm:pt>
    <dgm:pt modelId="{BD3F4E75-DB3E-4D3B-B57E-D2946A549AC5}" type="pres">
      <dgm:prSet presAssocID="{9D5609DF-37AE-4A84-8061-1CD0C38CBA33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99D4FA8C-A5BF-46F2-AD49-D5FEC95E2098}" type="pres">
      <dgm:prSet presAssocID="{9D5609DF-37AE-4A84-8061-1CD0C38CBA33}" presName="rootConnector" presStyleLbl="node4" presStyleIdx="10" presStyleCnt="14"/>
      <dgm:spPr/>
      <dgm:t>
        <a:bodyPr/>
        <a:lstStyle/>
        <a:p>
          <a:endParaRPr lang="es-ES"/>
        </a:p>
      </dgm:t>
    </dgm:pt>
    <dgm:pt modelId="{EDA8E7FE-5682-48BA-8D89-50D79E8524AA}" type="pres">
      <dgm:prSet presAssocID="{9D5609DF-37AE-4A84-8061-1CD0C38CBA33}" presName="hierChild4" presStyleCnt="0"/>
      <dgm:spPr/>
      <dgm:t>
        <a:bodyPr/>
        <a:lstStyle/>
        <a:p>
          <a:endParaRPr lang="es-ES"/>
        </a:p>
      </dgm:t>
    </dgm:pt>
    <dgm:pt modelId="{89E33B49-5A67-4992-BA3F-4A51BF83C78C}" type="pres">
      <dgm:prSet presAssocID="{9D5609DF-37AE-4A84-8061-1CD0C38CBA33}" presName="hierChild5" presStyleCnt="0"/>
      <dgm:spPr/>
      <dgm:t>
        <a:bodyPr/>
        <a:lstStyle/>
        <a:p>
          <a:endParaRPr lang="es-ES"/>
        </a:p>
      </dgm:t>
    </dgm:pt>
    <dgm:pt modelId="{7764C82B-401C-4972-896C-7884EF312DFB}" type="pres">
      <dgm:prSet presAssocID="{429C02B9-5AA9-4794-BA1F-6DB36FDA33A9}" presName="hierChild5" presStyleCnt="0"/>
      <dgm:spPr/>
      <dgm:t>
        <a:bodyPr/>
        <a:lstStyle/>
        <a:p>
          <a:endParaRPr lang="es-ES"/>
        </a:p>
      </dgm:t>
    </dgm:pt>
    <dgm:pt modelId="{FB8E704F-7F72-4C9A-81B3-9DA0C2BE95DF}" type="pres">
      <dgm:prSet presAssocID="{2BA04B3F-7371-4212-8D00-0709B2095BB5}" presName="Name37" presStyleLbl="parChTrans1D4" presStyleIdx="19" presStyleCnt="24"/>
      <dgm:spPr/>
      <dgm:t>
        <a:bodyPr/>
        <a:lstStyle/>
        <a:p>
          <a:endParaRPr lang="es-ES"/>
        </a:p>
      </dgm:t>
    </dgm:pt>
    <dgm:pt modelId="{AC875B9E-5C04-4FB2-884B-5F5CC43BD642}" type="pres">
      <dgm:prSet presAssocID="{76594C6A-5870-4375-8582-0FF11CDA5FC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DFB5969-AA01-4815-9CC7-67FE156C6E41}" type="pres">
      <dgm:prSet presAssocID="{76594C6A-5870-4375-8582-0FF11CDA5FC4}" presName="rootComposite" presStyleCnt="0"/>
      <dgm:spPr/>
      <dgm:t>
        <a:bodyPr/>
        <a:lstStyle/>
        <a:p>
          <a:endParaRPr lang="es-ES"/>
        </a:p>
      </dgm:t>
    </dgm:pt>
    <dgm:pt modelId="{BB318610-DAA5-4712-B950-A48AC31018DF}" type="pres">
      <dgm:prSet presAssocID="{76594C6A-5870-4375-8582-0FF11CDA5FC4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23B68DD4-CD35-493D-AED9-F3343CD4763F}" type="pres">
      <dgm:prSet presAssocID="{76594C6A-5870-4375-8582-0FF11CDA5FC4}" presName="rootConnector" presStyleLbl="node4" presStyleIdx="11" presStyleCnt="14"/>
      <dgm:spPr/>
      <dgm:t>
        <a:bodyPr/>
        <a:lstStyle/>
        <a:p>
          <a:endParaRPr lang="es-ES"/>
        </a:p>
      </dgm:t>
    </dgm:pt>
    <dgm:pt modelId="{BAF812FC-63C8-4EF2-9297-4DA82FE5471B}" type="pres">
      <dgm:prSet presAssocID="{76594C6A-5870-4375-8582-0FF11CDA5FC4}" presName="hierChild4" presStyleCnt="0"/>
      <dgm:spPr/>
      <dgm:t>
        <a:bodyPr/>
        <a:lstStyle/>
        <a:p>
          <a:endParaRPr lang="es-ES"/>
        </a:p>
      </dgm:t>
    </dgm:pt>
    <dgm:pt modelId="{87DC4A98-6A29-4F54-BE7F-7547578BCCF3}" type="pres">
      <dgm:prSet presAssocID="{76594C6A-5870-4375-8582-0FF11CDA5FC4}" presName="hierChild5" presStyleCnt="0"/>
      <dgm:spPr/>
      <dgm:t>
        <a:bodyPr/>
        <a:lstStyle/>
        <a:p>
          <a:endParaRPr lang="es-ES"/>
        </a:p>
      </dgm:t>
    </dgm:pt>
    <dgm:pt modelId="{B3EF4526-E6C3-4E07-BDF4-76EFCAF3459F}" type="pres">
      <dgm:prSet presAssocID="{948DE844-6A42-4443-A8FF-682571C7D214}" presName="Name111" presStyleLbl="parChTrans1D4" presStyleIdx="20" presStyleCnt="24"/>
      <dgm:spPr/>
      <dgm:t>
        <a:bodyPr/>
        <a:lstStyle/>
        <a:p>
          <a:endParaRPr lang="es-ES"/>
        </a:p>
      </dgm:t>
    </dgm:pt>
    <dgm:pt modelId="{BA08BB68-70F5-4985-A05B-479962160818}" type="pres">
      <dgm:prSet presAssocID="{C7745107-2FB4-4CD9-AA16-AD58AB10761E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F0F7041-2FDC-43F1-B013-A7EE8C5BBD9C}" type="pres">
      <dgm:prSet presAssocID="{C7745107-2FB4-4CD9-AA16-AD58AB10761E}" presName="rootComposite3" presStyleCnt="0"/>
      <dgm:spPr/>
      <dgm:t>
        <a:bodyPr/>
        <a:lstStyle/>
        <a:p>
          <a:endParaRPr lang="es-ES"/>
        </a:p>
      </dgm:t>
    </dgm:pt>
    <dgm:pt modelId="{78DCC123-45ED-4D6B-B8F8-DF5B34C7003A}" type="pres">
      <dgm:prSet presAssocID="{C7745107-2FB4-4CD9-AA16-AD58AB10761E}" presName="rootText3" presStyleLbl="asst4" presStyleIdx="8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FDE86D3-EC77-4018-B3C7-6738522D9FC1}" type="pres">
      <dgm:prSet presAssocID="{C7745107-2FB4-4CD9-AA16-AD58AB10761E}" presName="rootConnector3" presStyleLbl="asst4" presStyleIdx="8" presStyleCnt="10"/>
      <dgm:spPr/>
      <dgm:t>
        <a:bodyPr/>
        <a:lstStyle/>
        <a:p>
          <a:endParaRPr lang="es-ES"/>
        </a:p>
      </dgm:t>
    </dgm:pt>
    <dgm:pt modelId="{3A668BBF-9363-42A2-8FCC-2F2024AA91B3}" type="pres">
      <dgm:prSet presAssocID="{C7745107-2FB4-4CD9-AA16-AD58AB10761E}" presName="hierChild6" presStyleCnt="0"/>
      <dgm:spPr/>
      <dgm:t>
        <a:bodyPr/>
        <a:lstStyle/>
        <a:p>
          <a:endParaRPr lang="es-ES"/>
        </a:p>
      </dgm:t>
    </dgm:pt>
    <dgm:pt modelId="{7D4F0051-D471-4A0B-85DA-07F147549EEE}" type="pres">
      <dgm:prSet presAssocID="{C7745107-2FB4-4CD9-AA16-AD58AB10761E}" presName="hierChild7" presStyleCnt="0"/>
      <dgm:spPr/>
      <dgm:t>
        <a:bodyPr/>
        <a:lstStyle/>
        <a:p>
          <a:endParaRPr lang="es-ES"/>
        </a:p>
      </dgm:t>
    </dgm:pt>
    <dgm:pt modelId="{B7BD27E3-396E-4E70-AD3E-8DE8FCBA0A80}" type="pres">
      <dgm:prSet presAssocID="{91B1858E-3A56-4CA5-BB31-7EE15CF26373}" presName="Name111" presStyleLbl="parChTrans1D4" presStyleIdx="21" presStyleCnt="24"/>
      <dgm:spPr/>
      <dgm:t>
        <a:bodyPr/>
        <a:lstStyle/>
        <a:p>
          <a:endParaRPr lang="es-ES"/>
        </a:p>
      </dgm:t>
    </dgm:pt>
    <dgm:pt modelId="{F0D42DB2-8563-4B19-A4A5-F48153C8C3FF}" type="pres">
      <dgm:prSet presAssocID="{B69E0613-B65F-4BF5-A1E8-F28978E048FC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DE1F96E-C38C-49D5-8210-ABD7F8F09087}" type="pres">
      <dgm:prSet presAssocID="{B69E0613-B65F-4BF5-A1E8-F28978E048FC}" presName="rootComposite3" presStyleCnt="0"/>
      <dgm:spPr/>
      <dgm:t>
        <a:bodyPr/>
        <a:lstStyle/>
        <a:p>
          <a:endParaRPr lang="es-ES"/>
        </a:p>
      </dgm:t>
    </dgm:pt>
    <dgm:pt modelId="{F760202C-CEC1-489D-8177-9DDD536E2915}" type="pres">
      <dgm:prSet presAssocID="{B69E0613-B65F-4BF5-A1E8-F28978E048FC}" presName="rootText3" presStyleLbl="asst4" presStyleIdx="9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2AD0AE1-862D-44EA-B654-17C6BC174679}" type="pres">
      <dgm:prSet presAssocID="{B69E0613-B65F-4BF5-A1E8-F28978E048FC}" presName="rootConnector3" presStyleLbl="asst4" presStyleIdx="9" presStyleCnt="10"/>
      <dgm:spPr/>
      <dgm:t>
        <a:bodyPr/>
        <a:lstStyle/>
        <a:p>
          <a:endParaRPr lang="es-ES"/>
        </a:p>
      </dgm:t>
    </dgm:pt>
    <dgm:pt modelId="{B153C451-47CD-46F4-B4E1-C68F04437019}" type="pres">
      <dgm:prSet presAssocID="{B69E0613-B65F-4BF5-A1E8-F28978E048FC}" presName="hierChild6" presStyleCnt="0"/>
      <dgm:spPr/>
      <dgm:t>
        <a:bodyPr/>
        <a:lstStyle/>
        <a:p>
          <a:endParaRPr lang="es-ES"/>
        </a:p>
      </dgm:t>
    </dgm:pt>
    <dgm:pt modelId="{7C948C7B-4E78-47F7-AAA6-4F004C742A5A}" type="pres">
      <dgm:prSet presAssocID="{B69E0613-B65F-4BF5-A1E8-F28978E048FC}" presName="hierChild7" presStyleCnt="0"/>
      <dgm:spPr/>
      <dgm:t>
        <a:bodyPr/>
        <a:lstStyle/>
        <a:p>
          <a:endParaRPr lang="es-ES"/>
        </a:p>
      </dgm:t>
    </dgm:pt>
    <dgm:pt modelId="{97BD644E-1D09-45F0-AD78-5E9F809CDFCD}" type="pres">
      <dgm:prSet presAssocID="{698D5F2D-E072-4ADD-8071-370260CECDAA}" presName="Name37" presStyleLbl="parChTrans1D4" presStyleIdx="22" presStyleCnt="24"/>
      <dgm:spPr/>
      <dgm:t>
        <a:bodyPr/>
        <a:lstStyle/>
        <a:p>
          <a:endParaRPr lang="es-ES"/>
        </a:p>
      </dgm:t>
    </dgm:pt>
    <dgm:pt modelId="{6564B431-2241-4521-8339-BD6A86507764}" type="pres">
      <dgm:prSet presAssocID="{CCCF4DF2-2358-4194-9E7F-B396EFDC7FF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6B4E8BD-2EE6-40AF-9543-D8156CFEC7B9}" type="pres">
      <dgm:prSet presAssocID="{CCCF4DF2-2358-4194-9E7F-B396EFDC7FFF}" presName="rootComposite" presStyleCnt="0"/>
      <dgm:spPr/>
      <dgm:t>
        <a:bodyPr/>
        <a:lstStyle/>
        <a:p>
          <a:endParaRPr lang="es-ES"/>
        </a:p>
      </dgm:t>
    </dgm:pt>
    <dgm:pt modelId="{8BE20630-F914-4237-A200-646CB00EF2C6}" type="pres">
      <dgm:prSet presAssocID="{CCCF4DF2-2358-4194-9E7F-B396EFDC7FFF}" presName="rootText" presStyleLbl="node4" presStyleIdx="12" presStyleCnt="14" custScaleX="11857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73C86BE-FA26-4BB0-B369-3968F714299E}" type="pres">
      <dgm:prSet presAssocID="{CCCF4DF2-2358-4194-9E7F-B396EFDC7FFF}" presName="rootConnector" presStyleLbl="node4" presStyleIdx="12" presStyleCnt="14"/>
      <dgm:spPr/>
      <dgm:t>
        <a:bodyPr/>
        <a:lstStyle/>
        <a:p>
          <a:endParaRPr lang="es-ES"/>
        </a:p>
      </dgm:t>
    </dgm:pt>
    <dgm:pt modelId="{EF4805D2-6897-4DF4-A89D-27DF3F74A30F}" type="pres">
      <dgm:prSet presAssocID="{CCCF4DF2-2358-4194-9E7F-B396EFDC7FFF}" presName="hierChild4" presStyleCnt="0"/>
      <dgm:spPr/>
      <dgm:t>
        <a:bodyPr/>
        <a:lstStyle/>
        <a:p>
          <a:endParaRPr lang="es-ES"/>
        </a:p>
      </dgm:t>
    </dgm:pt>
    <dgm:pt modelId="{3E03D74F-3CFD-4FAF-B55E-5F0F06EE883B}" type="pres">
      <dgm:prSet presAssocID="{4A174E90-C8F2-49B5-AA83-B4189A63A536}" presName="Name37" presStyleLbl="parChTrans1D4" presStyleIdx="23" presStyleCnt="24"/>
      <dgm:spPr/>
      <dgm:t>
        <a:bodyPr/>
        <a:lstStyle/>
        <a:p>
          <a:endParaRPr lang="es-ES"/>
        </a:p>
      </dgm:t>
    </dgm:pt>
    <dgm:pt modelId="{E935252A-46A5-452B-9EB4-5B786F631A73}" type="pres">
      <dgm:prSet presAssocID="{76B8FBA0-B6B8-4021-BB66-DA8479F2011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30B47A6-8F0E-4DB5-8D4F-08671264C2E9}" type="pres">
      <dgm:prSet presAssocID="{76B8FBA0-B6B8-4021-BB66-DA8479F20119}" presName="rootComposite" presStyleCnt="0"/>
      <dgm:spPr/>
      <dgm:t>
        <a:bodyPr/>
        <a:lstStyle/>
        <a:p>
          <a:endParaRPr lang="es-ES"/>
        </a:p>
      </dgm:t>
    </dgm:pt>
    <dgm:pt modelId="{F6752942-587C-4AB3-B577-39F1613F6CB1}" type="pres">
      <dgm:prSet presAssocID="{76B8FBA0-B6B8-4021-BB66-DA8479F20119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s-DO"/>
        </a:p>
      </dgm:t>
    </dgm:pt>
    <dgm:pt modelId="{6BDB1BA5-1AC7-4EA4-AF6F-4F483A05ABAF}" type="pres">
      <dgm:prSet presAssocID="{76B8FBA0-B6B8-4021-BB66-DA8479F20119}" presName="rootConnector" presStyleLbl="node4" presStyleIdx="13" presStyleCnt="14"/>
      <dgm:spPr/>
      <dgm:t>
        <a:bodyPr/>
        <a:lstStyle/>
        <a:p>
          <a:endParaRPr lang="es-ES"/>
        </a:p>
      </dgm:t>
    </dgm:pt>
    <dgm:pt modelId="{6106BB77-1BA5-4B9A-82E3-70C52436486B}" type="pres">
      <dgm:prSet presAssocID="{76B8FBA0-B6B8-4021-BB66-DA8479F20119}" presName="hierChild4" presStyleCnt="0"/>
      <dgm:spPr/>
      <dgm:t>
        <a:bodyPr/>
        <a:lstStyle/>
        <a:p>
          <a:endParaRPr lang="es-ES"/>
        </a:p>
      </dgm:t>
    </dgm:pt>
    <dgm:pt modelId="{4575FE1F-82A1-4CDD-A8AF-24ECCF1628D6}" type="pres">
      <dgm:prSet presAssocID="{76B8FBA0-B6B8-4021-BB66-DA8479F20119}" presName="hierChild5" presStyleCnt="0"/>
      <dgm:spPr/>
      <dgm:t>
        <a:bodyPr/>
        <a:lstStyle/>
        <a:p>
          <a:endParaRPr lang="es-ES"/>
        </a:p>
      </dgm:t>
    </dgm:pt>
    <dgm:pt modelId="{946DC61A-0D50-47C5-B39E-FF1AA9B80A1C}" type="pres">
      <dgm:prSet presAssocID="{CCCF4DF2-2358-4194-9E7F-B396EFDC7FFF}" presName="hierChild5" presStyleCnt="0"/>
      <dgm:spPr/>
      <dgm:t>
        <a:bodyPr/>
        <a:lstStyle/>
        <a:p>
          <a:endParaRPr lang="es-ES"/>
        </a:p>
      </dgm:t>
    </dgm:pt>
    <dgm:pt modelId="{9A67EFDD-BD8F-4395-B478-435D62199DC7}" type="pres">
      <dgm:prSet presAssocID="{DDB0165E-8E34-4FAF-A0C9-7111CB66FC9C}" presName="hierChild5" presStyleCnt="0"/>
      <dgm:spPr/>
      <dgm:t>
        <a:bodyPr/>
        <a:lstStyle/>
        <a:p>
          <a:endParaRPr lang="es-ES"/>
        </a:p>
      </dgm:t>
    </dgm:pt>
    <dgm:pt modelId="{3AA0A7CC-7BEA-4FF2-BD69-F4B68B455EB5}" type="pres">
      <dgm:prSet presAssocID="{2289275E-DC99-421F-A918-4E1014DDEB76}" presName="hierChild5" presStyleCnt="0"/>
      <dgm:spPr/>
      <dgm:t>
        <a:bodyPr/>
        <a:lstStyle/>
        <a:p>
          <a:endParaRPr lang="es-ES"/>
        </a:p>
      </dgm:t>
    </dgm:pt>
    <dgm:pt modelId="{C04D6228-8E70-48DA-9857-C9ECE62AA81F}" type="pres">
      <dgm:prSet presAssocID="{0BB8673A-2327-4590-9BFC-63BC86D03F27}" presName="hierChild3" presStyleCnt="0"/>
      <dgm:spPr/>
      <dgm:t>
        <a:bodyPr/>
        <a:lstStyle/>
        <a:p>
          <a:endParaRPr lang="es-ES"/>
        </a:p>
      </dgm:t>
    </dgm:pt>
  </dgm:ptLst>
  <dgm:cxnLst>
    <dgm:cxn modelId="{62E74CF0-DD8B-4145-B66F-5D0CA8A05DC1}" srcId="{39265419-6305-453F-8CB2-1BEAB8B23C27}" destId="{DF608B0D-A2D2-4D68-9F9B-7D69F65AFBD9}" srcOrd="1" destOrd="0" parTransId="{DFDD5F31-EDED-49F4-9399-AF939C278DA9}" sibTransId="{46E9A825-8CE1-4829-ABFB-1D7E31FCF131}"/>
    <dgm:cxn modelId="{86F41317-0E05-42FD-A6DC-A3CB5C27988D}" type="presOf" srcId="{7154BF4F-0C0D-481B-8A7F-10082C6D2ACB}" destId="{F1E2088A-F272-40FB-8F70-A1A62FD457A1}" srcOrd="0" destOrd="0" presId="urn:microsoft.com/office/officeart/2005/8/layout/orgChart1"/>
    <dgm:cxn modelId="{FEE80053-60DE-421C-8182-E6951909DE2F}" type="presOf" srcId="{DDB0165E-8E34-4FAF-A0C9-7111CB66FC9C}" destId="{7551A19C-CA22-4E9F-B2E0-514AC512D6FD}" srcOrd="0" destOrd="0" presId="urn:microsoft.com/office/officeart/2005/8/layout/orgChart1"/>
    <dgm:cxn modelId="{01C952AE-75D0-4B21-9582-DCEBB1D6B072}" srcId="{39265419-6305-453F-8CB2-1BEAB8B23C27}" destId="{66FD7C1D-AF7F-4B59-850B-9D4827808502}" srcOrd="3" destOrd="0" parTransId="{7154BF4F-0C0D-481B-8A7F-10082C6D2ACB}" sibTransId="{BEB14850-E678-4A97-BBA6-413E04DDB0AF}"/>
    <dgm:cxn modelId="{4CA0AC32-4105-4602-A0AE-10A69240D642}" type="presOf" srcId="{4766BC48-955F-42EF-996E-5B371AB3A6E5}" destId="{3646DB48-26A6-484E-8CB0-C80213AED48D}" srcOrd="0" destOrd="0" presId="urn:microsoft.com/office/officeart/2005/8/layout/orgChart1"/>
    <dgm:cxn modelId="{BC985DF1-7D42-4697-A0BE-0C71EF1EC346}" type="presOf" srcId="{C33962E2-48E1-4DEB-9095-1EB3896DDE7A}" destId="{DE52D785-67E2-4C64-9938-923A3C5C8251}" srcOrd="0" destOrd="0" presId="urn:microsoft.com/office/officeart/2005/8/layout/orgChart1"/>
    <dgm:cxn modelId="{316798A4-A503-4468-8A21-21859E83C9B7}" type="presOf" srcId="{7BEDA91B-2C5F-4098-8ECA-097383314E68}" destId="{CAF8F5A2-7285-4D0C-8E7E-012A272FAECF}" srcOrd="0" destOrd="0" presId="urn:microsoft.com/office/officeart/2005/8/layout/orgChart1"/>
    <dgm:cxn modelId="{9EE62CFC-1D23-4500-9C86-D115DE498A83}" type="presOf" srcId="{CCCF4DF2-2358-4194-9E7F-B396EFDC7FFF}" destId="{073C86BE-FA26-4BB0-B369-3968F714299E}" srcOrd="1" destOrd="0" presId="urn:microsoft.com/office/officeart/2005/8/layout/orgChart1"/>
    <dgm:cxn modelId="{13F9FC53-835E-4A64-9B26-93A9630A85BF}" type="presOf" srcId="{CFC5DF57-7C21-43E7-9643-742BC6B25E0E}" destId="{CC7A70FC-7A3C-487F-B98D-CACED7B858A6}" srcOrd="0" destOrd="0" presId="urn:microsoft.com/office/officeart/2005/8/layout/orgChart1"/>
    <dgm:cxn modelId="{36A43471-508E-4C13-8BDE-3EC88924FF9C}" type="presOf" srcId="{91B1858E-3A56-4CA5-BB31-7EE15CF26373}" destId="{B7BD27E3-396E-4E70-AD3E-8DE8FCBA0A80}" srcOrd="0" destOrd="0" presId="urn:microsoft.com/office/officeart/2005/8/layout/orgChart1"/>
    <dgm:cxn modelId="{7538CD81-972B-4A54-820C-D54BC41C8649}" srcId="{FD6A8F02-8FB5-43C5-8AEB-81693B2666A6}" destId="{3D9E79D8-9DDE-46FA-8F1F-528440CC8C63}" srcOrd="1" destOrd="0" parTransId="{4FE22039-6CD7-4255-80E6-76A7A50A4D56}" sibTransId="{D79C25A7-50EE-4240-A909-89C29036235E}"/>
    <dgm:cxn modelId="{6406EAA4-6737-4148-9CE1-089C1D94D202}" type="presOf" srcId="{76B8FBA0-B6B8-4021-BB66-DA8479F20119}" destId="{6BDB1BA5-1AC7-4EA4-AF6F-4F483A05ABAF}" srcOrd="1" destOrd="0" presId="urn:microsoft.com/office/officeart/2005/8/layout/orgChart1"/>
    <dgm:cxn modelId="{5CDAF8F0-ECED-490D-891D-AAC592B15BEF}" srcId="{76594C6A-5870-4375-8582-0FF11CDA5FC4}" destId="{B69E0613-B65F-4BF5-A1E8-F28978E048FC}" srcOrd="1" destOrd="0" parTransId="{91B1858E-3A56-4CA5-BB31-7EE15CF26373}" sibTransId="{B92C0023-4A9C-4D0D-91F6-1622864720D9}"/>
    <dgm:cxn modelId="{7D3E9573-5DB0-4643-BD19-1926810DB196}" type="presOf" srcId="{F03C27AE-ACDF-44D1-AD55-126D12A7D4F5}" destId="{1540E066-023B-4BCE-873B-EB75AE3926ED}" srcOrd="0" destOrd="0" presId="urn:microsoft.com/office/officeart/2005/8/layout/orgChart1"/>
    <dgm:cxn modelId="{FC7A61F9-924C-40F6-B911-C2E490278911}" type="presOf" srcId="{ADB81478-52DF-40EC-BFA5-325FA97D53B1}" destId="{5FDDCB76-6BD2-42DC-ACEE-F7F8EEA1F9A4}" srcOrd="1" destOrd="0" presId="urn:microsoft.com/office/officeart/2005/8/layout/orgChart1"/>
    <dgm:cxn modelId="{49D2A86F-91E7-4DFD-B6BD-D394363CB39C}" type="presOf" srcId="{2C83BBF6-815E-4A3B-B8CC-7745702C3575}" destId="{4535AEB2-C6E5-4759-A555-20B1D61185E9}" srcOrd="1" destOrd="0" presId="urn:microsoft.com/office/officeart/2005/8/layout/orgChart1"/>
    <dgm:cxn modelId="{169B9AB3-F6B0-4DC8-91F6-22C4E96FA37D}" type="presOf" srcId="{8A4BD32F-1032-4826-A14D-3FC7390CB36E}" destId="{9E45514C-A4DE-4341-8F7F-BA1EF4D5E72D}" srcOrd="0" destOrd="0" presId="urn:microsoft.com/office/officeart/2005/8/layout/orgChart1"/>
    <dgm:cxn modelId="{6CC53D5A-D134-4C33-9F2E-0D0BF797879F}" srcId="{429C02B9-5AA9-4794-BA1F-6DB36FDA33A9}" destId="{A6C48348-DE72-4C2F-8EE8-470BD0E9F09D}" srcOrd="2" destOrd="0" parTransId="{23552644-1223-4BA0-8EA4-D5D8E7A66360}" sibTransId="{D26E548F-5417-4E28-A72C-804108358EFC}"/>
    <dgm:cxn modelId="{5E210E95-AE0D-4DAE-9120-EDD8E1DBC1A4}" type="presOf" srcId="{8A4BD32F-1032-4826-A14D-3FC7390CB36E}" destId="{A5898A78-B2AC-4948-815C-4F6BD7031D75}" srcOrd="1" destOrd="0" presId="urn:microsoft.com/office/officeart/2005/8/layout/orgChart1"/>
    <dgm:cxn modelId="{B1DC7AEA-2E56-4252-AF36-EA91E2D1AD61}" type="presOf" srcId="{76B8FBA0-B6B8-4021-BB66-DA8479F20119}" destId="{F6752942-587C-4AB3-B577-39F1613F6CB1}" srcOrd="0" destOrd="0" presId="urn:microsoft.com/office/officeart/2005/8/layout/orgChart1"/>
    <dgm:cxn modelId="{35A09149-4259-414E-8D75-EFA2C58009A5}" srcId="{39265419-6305-453F-8CB2-1BEAB8B23C27}" destId="{527BFF2C-099A-4D88-B66A-16F6C966283C}" srcOrd="5" destOrd="0" parTransId="{664619C7-D898-401F-8A9D-5A0CA6D9A831}" sibTransId="{8D5E97A4-2953-4614-995E-423354E7F632}"/>
    <dgm:cxn modelId="{69383AC0-8CA7-4872-A8B1-622A4AC36127}" type="presOf" srcId="{39265419-6305-453F-8CB2-1BEAB8B23C27}" destId="{C8B9E5DC-63D5-4B12-BC14-56044E05BA47}" srcOrd="0" destOrd="0" presId="urn:microsoft.com/office/officeart/2005/8/layout/orgChart1"/>
    <dgm:cxn modelId="{CE977F2A-1AB0-4BC4-A18D-4F414DCA2FCC}" srcId="{C33962E2-48E1-4DEB-9095-1EB3896DDE7A}" destId="{2C83BBF6-815E-4A3B-B8CC-7745702C3575}" srcOrd="0" destOrd="0" parTransId="{BF5687DB-EDFE-4951-81DB-4DBFC17CCD06}" sibTransId="{4435BB6C-61F4-4DF7-A914-907B5080DD98}"/>
    <dgm:cxn modelId="{C3A0B3B2-0EDD-454E-A276-5851721D16DE}" type="presOf" srcId="{DFDD5F31-EDED-49F4-9399-AF939C278DA9}" destId="{AA3082ED-F6E8-4C60-9F8D-C52C33F27931}" srcOrd="0" destOrd="0" presId="urn:microsoft.com/office/officeart/2005/8/layout/orgChart1"/>
    <dgm:cxn modelId="{0D01FDBD-643F-4A35-A9DA-7060194269A9}" type="presOf" srcId="{19C0ED57-B4BA-42C7-8790-7687DFF8CA54}" destId="{EC6EA68C-E8B4-440E-A7DF-3E997CC8EBFD}" srcOrd="0" destOrd="0" presId="urn:microsoft.com/office/officeart/2005/8/layout/orgChart1"/>
    <dgm:cxn modelId="{68C52C71-CA95-440D-85E1-2D27CCD43683}" type="presOf" srcId="{23552644-1223-4BA0-8EA4-D5D8E7A66360}" destId="{BE4A6311-5CD3-4356-B3ED-9AC94378D416}" srcOrd="0" destOrd="0" presId="urn:microsoft.com/office/officeart/2005/8/layout/orgChart1"/>
    <dgm:cxn modelId="{A32DE029-251D-4388-960C-7E93547C70EC}" type="presOf" srcId="{DDB0165E-8E34-4FAF-A0C9-7111CB66FC9C}" destId="{289E09A8-D5F9-4483-BB08-6AB82A44CE47}" srcOrd="1" destOrd="0" presId="urn:microsoft.com/office/officeart/2005/8/layout/orgChart1"/>
    <dgm:cxn modelId="{FCBF0857-978A-4A82-93AE-909393F8A149}" type="presOf" srcId="{B69E0613-B65F-4BF5-A1E8-F28978E048FC}" destId="{D2AD0AE1-862D-44EA-B654-17C6BC174679}" srcOrd="1" destOrd="0" presId="urn:microsoft.com/office/officeart/2005/8/layout/orgChart1"/>
    <dgm:cxn modelId="{3E56DA3C-D772-49B8-9079-E251ABB8B766}" type="presOf" srcId="{76594C6A-5870-4375-8582-0FF11CDA5FC4}" destId="{BB318610-DAA5-4712-B950-A48AC31018DF}" srcOrd="0" destOrd="0" presId="urn:microsoft.com/office/officeart/2005/8/layout/orgChart1"/>
    <dgm:cxn modelId="{16F04FD9-E96C-4D13-859D-DBB78EBC74DD}" type="presOf" srcId="{A5E2A37E-9601-4557-B866-B05A508D0F05}" destId="{D4D22DDF-3403-4961-9E76-A1C9C702A837}" srcOrd="1" destOrd="0" presId="urn:microsoft.com/office/officeart/2005/8/layout/orgChart1"/>
    <dgm:cxn modelId="{FB5F6AD1-E11C-4966-95B3-4EC3A21631E2}" srcId="{2289275E-DC99-421F-A918-4E1014DDEB76}" destId="{DDB0165E-8E34-4FAF-A0C9-7111CB66FC9C}" srcOrd="0" destOrd="0" parTransId="{19C0ED57-B4BA-42C7-8790-7687DFF8CA54}" sibTransId="{474F9A0E-2738-4714-9226-F6ABFFAA9296}"/>
    <dgm:cxn modelId="{9954533A-3450-4BA7-A6D0-8CF80FFB2592}" type="presOf" srcId="{4FE22039-6CD7-4255-80E6-76A7A50A4D56}" destId="{E2991B11-06ED-4CB6-A986-99C5A3D8EEF2}" srcOrd="0" destOrd="0" presId="urn:microsoft.com/office/officeart/2005/8/layout/orgChart1"/>
    <dgm:cxn modelId="{D72B0207-3580-43BB-A488-CDA6311F5EC3}" type="presOf" srcId="{CCCF4DF2-2358-4194-9E7F-B396EFDC7FFF}" destId="{8BE20630-F914-4237-A200-646CB00EF2C6}" srcOrd="0" destOrd="0" presId="urn:microsoft.com/office/officeart/2005/8/layout/orgChart1"/>
    <dgm:cxn modelId="{5787C7A0-025A-4F52-BD42-E4C2FD201342}" type="presOf" srcId="{D57B3C3B-E083-4858-BF09-608C5003969D}" destId="{5BF9E7F9-FFD5-419E-B8B5-313469CF314E}" srcOrd="0" destOrd="0" presId="urn:microsoft.com/office/officeart/2005/8/layout/orgChart1"/>
    <dgm:cxn modelId="{A7BCBA14-A927-48D7-8D69-7C12390509C9}" type="presOf" srcId="{66FD7C1D-AF7F-4B59-850B-9D4827808502}" destId="{B64E8B40-FD74-4C3B-BEBD-3BB8A1070C41}" srcOrd="0" destOrd="0" presId="urn:microsoft.com/office/officeart/2005/8/layout/orgChart1"/>
    <dgm:cxn modelId="{A3ABD5CE-94A8-472D-A3DD-C4568DD18CAF}" srcId="{429C02B9-5AA9-4794-BA1F-6DB36FDA33A9}" destId="{DF544B4D-AF8E-4B41-B531-43514E11B6C2}" srcOrd="0" destOrd="0" parTransId="{9E9C2445-6359-4BDA-A3E3-4ECF49645BFA}" sibTransId="{818407E6-9526-46FA-A237-7F7EBF26EE83}"/>
    <dgm:cxn modelId="{A17A6579-0762-4257-9C6E-FC5E4B02126F}" type="presOf" srcId="{ADB81478-52DF-40EC-BFA5-325FA97D53B1}" destId="{041B63D6-9484-4D0A-8A69-DE5E6709E08A}" srcOrd="0" destOrd="0" presId="urn:microsoft.com/office/officeart/2005/8/layout/orgChart1"/>
    <dgm:cxn modelId="{4113ACC6-82B7-4825-9A6A-73339C06D12D}" srcId="{39265419-6305-453F-8CB2-1BEAB8B23C27}" destId="{CFC5DF57-7C21-43E7-9643-742BC6B25E0E}" srcOrd="0" destOrd="0" parTransId="{31448AD8-B70E-4A0B-BC49-49D4C4E2CDA7}" sibTransId="{D98CE048-5224-4EC6-858F-6C9B9DFBD1C7}"/>
    <dgm:cxn modelId="{93AD014C-0A5A-4502-A6F0-95871E0DB246}" srcId="{4AB17517-25F1-468C-B6F6-4CF1F04A1EBC}" destId="{A5E2A37E-9601-4557-B866-B05A508D0F05}" srcOrd="0" destOrd="0" parTransId="{8D76D8E1-FAC9-44DE-A155-5A9B17068C06}" sibTransId="{98B9E9E4-E4AF-4DDC-9BE3-D517887BB906}"/>
    <dgm:cxn modelId="{10BCBF74-E7AA-4468-837D-971F6FBE0F0C}" type="presOf" srcId="{2289275E-DC99-421F-A918-4E1014DDEB76}" destId="{170801C5-12A8-4C89-9BA4-1C330BD44190}" srcOrd="1" destOrd="0" presId="urn:microsoft.com/office/officeart/2005/8/layout/orgChart1"/>
    <dgm:cxn modelId="{6241C6E7-B582-4430-A027-70082DB51B36}" type="presOf" srcId="{A6C48348-DE72-4C2F-8EE8-470BD0E9F09D}" destId="{F7FEEBBF-B116-4681-AD4D-E46CEEDEF000}" srcOrd="0" destOrd="0" presId="urn:microsoft.com/office/officeart/2005/8/layout/orgChart1"/>
    <dgm:cxn modelId="{9159AA88-21D6-4E17-87A1-FA3C9C197FBE}" type="presOf" srcId="{DF608B0D-A2D2-4D68-9F9B-7D69F65AFBD9}" destId="{5F89F265-F43F-45F7-BDFA-3597C32B4686}" srcOrd="0" destOrd="0" presId="urn:microsoft.com/office/officeart/2005/8/layout/orgChart1"/>
    <dgm:cxn modelId="{C8983683-0EB5-4149-84D6-B43DA59BA5BF}" type="presOf" srcId="{FD6A8F02-8FB5-43C5-8AEB-81693B2666A6}" destId="{423DF27C-2F31-4CD5-A4C6-0A9FEEC3C2DC}" srcOrd="1" destOrd="0" presId="urn:microsoft.com/office/officeart/2005/8/layout/orgChart1"/>
    <dgm:cxn modelId="{D01E1674-C836-4EFB-A52E-A3F4A9946904}" type="presOf" srcId="{2289275E-DC99-421F-A918-4E1014DDEB76}" destId="{F60DCBEE-2224-4173-A909-7E0E60715EB1}" srcOrd="0" destOrd="0" presId="urn:microsoft.com/office/officeart/2005/8/layout/orgChart1"/>
    <dgm:cxn modelId="{2ABA6987-56E2-4752-9EC5-2FE4C5C49F61}" type="presOf" srcId="{4AB17517-25F1-468C-B6F6-4CF1F04A1EBC}" destId="{DBB77AD9-E16F-4A2A-9388-A2D29154CEA0}" srcOrd="0" destOrd="0" presId="urn:microsoft.com/office/officeart/2005/8/layout/orgChart1"/>
    <dgm:cxn modelId="{EDC5107A-205F-4331-BC40-D68C2CF7CF6B}" srcId="{0BB8673A-2327-4590-9BFC-63BC86D03F27}" destId="{2289275E-DC99-421F-A918-4E1014DDEB76}" srcOrd="0" destOrd="0" parTransId="{7BEDA91B-2C5F-4098-8ECA-097383314E68}" sibTransId="{A11D8326-7A09-4A4C-98E1-BFC484CA96E4}"/>
    <dgm:cxn modelId="{56202BB0-211C-4DA9-A064-4A22C0F3E889}" srcId="{DDB0165E-8E34-4FAF-A0C9-7111CB66FC9C}" destId="{FD6A8F02-8FB5-43C5-8AEB-81693B2666A6}" srcOrd="2" destOrd="0" parTransId="{D57B3C3B-E083-4858-BF09-608C5003969D}" sibTransId="{2D7F8ED8-2540-4060-A7D8-8A4297CF373A}"/>
    <dgm:cxn modelId="{09266F63-8814-41E8-B04A-F2D41045532E}" type="presOf" srcId="{31448AD8-B70E-4A0B-BC49-49D4C4E2CDA7}" destId="{D18497F4-12EC-45D3-81E9-A8256F6632A5}" srcOrd="0" destOrd="0" presId="urn:microsoft.com/office/officeart/2005/8/layout/orgChart1"/>
    <dgm:cxn modelId="{88A23F01-FFBD-4205-94F2-57493730A75E}" type="presOf" srcId="{DF544B4D-AF8E-4B41-B531-43514E11B6C2}" destId="{3CDACAEC-F71A-4AF4-AA14-16032593AA4B}" srcOrd="1" destOrd="0" presId="urn:microsoft.com/office/officeart/2005/8/layout/orgChart1"/>
    <dgm:cxn modelId="{8863A9B6-316B-400A-889A-D870A8EFF77E}" type="presOf" srcId="{698D5F2D-E072-4ADD-8071-370260CECDAA}" destId="{97BD644E-1D09-45F0-AD78-5E9F809CDFCD}" srcOrd="0" destOrd="0" presId="urn:microsoft.com/office/officeart/2005/8/layout/orgChart1"/>
    <dgm:cxn modelId="{AA4AC4AF-CE3C-4F24-B175-9F1F7C815BD1}" srcId="{8ED8DD5C-0422-42C1-AA81-493FB65341FF}" destId="{0BB8673A-2327-4590-9BFC-63BC86D03F27}" srcOrd="0" destOrd="0" parTransId="{DEAE5718-239D-4099-A3C0-345821CAA1C1}" sibTransId="{C36774AD-7FA3-4860-AFEA-C1C9A4A08C0E}"/>
    <dgm:cxn modelId="{9065B63A-AFEE-462E-8398-A88889764383}" type="presOf" srcId="{948DE844-6A42-4443-A8FF-682571C7D214}" destId="{B3EF4526-E6C3-4E07-BDF4-76EFCAF3459F}" srcOrd="0" destOrd="0" presId="urn:microsoft.com/office/officeart/2005/8/layout/orgChart1"/>
    <dgm:cxn modelId="{933AF2AD-AEAC-4491-9577-A346A754353C}" srcId="{DDB0165E-8E34-4FAF-A0C9-7111CB66FC9C}" destId="{CCCF4DF2-2358-4194-9E7F-B396EFDC7FFF}" srcOrd="5" destOrd="0" parTransId="{698D5F2D-E072-4ADD-8071-370260CECDAA}" sibTransId="{F3721AF7-72C8-46A4-B547-6060C63699C7}"/>
    <dgm:cxn modelId="{831C1D51-9732-461A-8791-1448F1EF0A5E}" type="presOf" srcId="{3D44A5DA-AAEA-4963-9B03-57704EAE40C0}" destId="{80B7D3F2-67A8-44E7-8F36-71205972A7A4}" srcOrd="1" destOrd="0" presId="urn:microsoft.com/office/officeart/2005/8/layout/orgChart1"/>
    <dgm:cxn modelId="{A4247D88-3ADB-450A-81EA-93182CD36AF8}" type="presOf" srcId="{E84CD793-CD2F-4DB2-B2A3-6485DCC16C6B}" destId="{076521B4-E0F3-4C35-AAC9-81303CD4FFEA}" srcOrd="0" destOrd="0" presId="urn:microsoft.com/office/officeart/2005/8/layout/orgChart1"/>
    <dgm:cxn modelId="{725D2A83-8714-42D0-846B-25ED7BE33543}" type="presOf" srcId="{060A9462-6CDB-4E15-9612-08BB3D5104B3}" destId="{53BA7049-58FE-4D9B-A4D1-20F14AE58A0E}" srcOrd="0" destOrd="0" presId="urn:microsoft.com/office/officeart/2005/8/layout/orgChart1"/>
    <dgm:cxn modelId="{0F8A7F71-8879-4B76-8B6B-B5BEF90AAFB9}" type="presOf" srcId="{66FD7C1D-AF7F-4B59-850B-9D4827808502}" destId="{2F8D66BF-ECF5-4D0A-A8A6-D540E5E83F0F}" srcOrd="1" destOrd="0" presId="urn:microsoft.com/office/officeart/2005/8/layout/orgChart1"/>
    <dgm:cxn modelId="{7F83525D-83F4-44D9-9669-74DD683B83E3}" type="presOf" srcId="{A5E2A37E-9601-4557-B866-B05A508D0F05}" destId="{56E24069-A348-406A-BB40-1044B8A801A7}" srcOrd="0" destOrd="0" presId="urn:microsoft.com/office/officeart/2005/8/layout/orgChart1"/>
    <dgm:cxn modelId="{4DBC8F1C-598D-439E-8C9D-A7025FA4E7CD}" type="presOf" srcId="{4AB17517-25F1-468C-B6F6-4CF1F04A1EBC}" destId="{3ADD482F-E643-4F43-AE43-40D202129B87}" srcOrd="1" destOrd="0" presId="urn:microsoft.com/office/officeart/2005/8/layout/orgChart1"/>
    <dgm:cxn modelId="{D9755C8A-3822-4FDE-BB3D-2917E0E58448}" type="presOf" srcId="{0BB8673A-2327-4590-9BFC-63BC86D03F27}" destId="{06B39343-D178-4DA5-AFD3-D6B37F9C967F}" srcOrd="1" destOrd="0" presId="urn:microsoft.com/office/officeart/2005/8/layout/orgChart1"/>
    <dgm:cxn modelId="{4D4CB2D7-7234-4D85-B29B-07B66AF6442A}" type="presOf" srcId="{0228586B-D4D1-4FD1-8EC1-7B5C62D8E8E1}" destId="{B4217AD4-EBBC-4924-A577-ABDF8C8D445B}" srcOrd="1" destOrd="0" presId="urn:microsoft.com/office/officeart/2005/8/layout/orgChart1"/>
    <dgm:cxn modelId="{B7C30F77-D55A-4D34-8F9A-8FB8F1844FB8}" type="presOf" srcId="{20C0D240-DE0E-4532-A98F-DC9375ECFB3D}" destId="{B7CB7F1F-35F4-4087-AE13-6DB848B4D380}" srcOrd="0" destOrd="0" presId="urn:microsoft.com/office/officeart/2005/8/layout/orgChart1"/>
    <dgm:cxn modelId="{04943BE0-CDDE-43CC-8786-2EB6F9BC74F9}" type="presOf" srcId="{0228586B-D4D1-4FD1-8EC1-7B5C62D8E8E1}" destId="{8205F81A-2458-4A74-AF73-0583CB3D3644}" srcOrd="0" destOrd="0" presId="urn:microsoft.com/office/officeart/2005/8/layout/orgChart1"/>
    <dgm:cxn modelId="{3EA20E8A-5919-4E4E-91EB-A4ADC3A4B1D0}" type="presOf" srcId="{0BB8673A-2327-4590-9BFC-63BC86D03F27}" destId="{586D73F2-3F67-4C19-B5F4-8E8C2E4E23A6}" srcOrd="0" destOrd="0" presId="urn:microsoft.com/office/officeart/2005/8/layout/orgChart1"/>
    <dgm:cxn modelId="{E14FCCE0-30C3-45C8-A742-2F72070C898A}" type="presOf" srcId="{C33962E2-48E1-4DEB-9095-1EB3896DDE7A}" destId="{A52A141C-8283-4C68-83F1-9710F9D640FD}" srcOrd="1" destOrd="0" presId="urn:microsoft.com/office/officeart/2005/8/layout/orgChart1"/>
    <dgm:cxn modelId="{E601A98A-8333-4482-9F88-96A63BBA35A4}" type="presOf" srcId="{DF608B0D-A2D2-4D68-9F9B-7D69F65AFBD9}" destId="{9DA41E07-218D-4897-A81F-711E9A6CE6F7}" srcOrd="1" destOrd="0" presId="urn:microsoft.com/office/officeart/2005/8/layout/orgChart1"/>
    <dgm:cxn modelId="{E84EA12A-413D-4404-A923-BA067D41D8F5}" type="presOf" srcId="{FD6A8F02-8FB5-43C5-8AEB-81693B2666A6}" destId="{6106B56F-AF9B-4966-A6DF-CD98C1B2FA0A}" srcOrd="0" destOrd="0" presId="urn:microsoft.com/office/officeart/2005/8/layout/orgChart1"/>
    <dgm:cxn modelId="{FFD86567-9E8D-4087-B059-E7B27A4A399B}" type="presOf" srcId="{8D76D8E1-FAC9-44DE-A155-5A9B17068C06}" destId="{1BF514C9-36F1-4463-8EF8-0DD4120DF221}" srcOrd="0" destOrd="0" presId="urn:microsoft.com/office/officeart/2005/8/layout/orgChart1"/>
    <dgm:cxn modelId="{D6CBB663-83E0-4797-820F-1AA09E206CC7}" srcId="{429C02B9-5AA9-4794-BA1F-6DB36FDA33A9}" destId="{C33962E2-48E1-4DEB-9095-1EB3896DDE7A}" srcOrd="1" destOrd="0" parTransId="{F03C27AE-ACDF-44D1-AD55-126D12A7D4F5}" sibTransId="{148DA106-1D0B-47B3-8E55-B17B5211C752}"/>
    <dgm:cxn modelId="{CD225743-261E-4233-93CD-C7BA95947811}" type="presOf" srcId="{3D9E79D8-9DDE-46FA-8F1F-528440CC8C63}" destId="{932CFCA0-1C60-4C0E-9C7E-A83048458C19}" srcOrd="1" destOrd="0" presId="urn:microsoft.com/office/officeart/2005/8/layout/orgChart1"/>
    <dgm:cxn modelId="{C60011EF-D087-44C4-A520-26E6C645A911}" srcId="{FD6A8F02-8FB5-43C5-8AEB-81693B2666A6}" destId="{ADB81478-52DF-40EC-BFA5-325FA97D53B1}" srcOrd="0" destOrd="0" parTransId="{3E89E4F6-8633-4565-9DA7-8693858EBD70}" sibTransId="{CFE8E50D-2706-4192-9368-56960FBC8800}"/>
    <dgm:cxn modelId="{9CD1C2B9-768C-4A0D-8802-FF3627E33A5F}" type="presOf" srcId="{3D44A5DA-AAEA-4963-9B03-57704EAE40C0}" destId="{8189FE40-0166-4AD4-BEF0-6B6E13E0DD46}" srcOrd="0" destOrd="0" presId="urn:microsoft.com/office/officeart/2005/8/layout/orgChart1"/>
    <dgm:cxn modelId="{7078E8B4-B642-426B-A71A-6FFA1F1EA785}" srcId="{DDB0165E-8E34-4FAF-A0C9-7111CB66FC9C}" destId="{39265419-6305-453F-8CB2-1BEAB8B23C27}" srcOrd="0" destOrd="0" parTransId="{7E57D769-C07E-44D4-9DDE-D3E888128215}" sibTransId="{40AA3688-5DE4-460D-A98C-8D4B111F1C72}"/>
    <dgm:cxn modelId="{6B1FFF9C-10A2-4E72-ABEC-3D6AC03A36B7}" type="presOf" srcId="{60C73A0D-3295-4393-BC11-34C284B75716}" destId="{98B0D901-9A66-4138-8D1C-D499B41F94A3}" srcOrd="0" destOrd="0" presId="urn:microsoft.com/office/officeart/2005/8/layout/orgChart1"/>
    <dgm:cxn modelId="{E94DE976-56DA-4F34-9FA8-0B624EF5416D}" type="presOf" srcId="{664619C7-D898-401F-8A9D-5A0CA6D9A831}" destId="{7FF2EC51-DAAC-40CD-8062-BD7DDA413BB8}" srcOrd="0" destOrd="0" presId="urn:microsoft.com/office/officeart/2005/8/layout/orgChart1"/>
    <dgm:cxn modelId="{BC1438AD-4D83-46C8-8B30-CC88A7AD19EC}" type="presOf" srcId="{429C02B9-5AA9-4794-BA1F-6DB36FDA33A9}" destId="{F0ADB6DD-C3EA-4369-AFC6-75758E11C62B}" srcOrd="1" destOrd="0" presId="urn:microsoft.com/office/officeart/2005/8/layout/orgChart1"/>
    <dgm:cxn modelId="{692B0899-C585-484F-8755-4F07D8ECF23C}" type="presOf" srcId="{A6C48348-DE72-4C2F-8EE8-470BD0E9F09D}" destId="{928C1FD8-C2D2-4C10-86B3-22BB8BB9AEE2}" srcOrd="1" destOrd="0" presId="urn:microsoft.com/office/officeart/2005/8/layout/orgChart1"/>
    <dgm:cxn modelId="{66DFF04A-19A7-4FCF-A63B-A742091754EE}" type="presOf" srcId="{2BA04B3F-7371-4212-8D00-0709B2095BB5}" destId="{FB8E704F-7F72-4C9A-81B3-9DA0C2BE95DF}" srcOrd="0" destOrd="0" presId="urn:microsoft.com/office/officeart/2005/8/layout/orgChart1"/>
    <dgm:cxn modelId="{DBBA85DF-9FB1-42EB-A4F7-D29BD2635DF1}" srcId="{DDB0165E-8E34-4FAF-A0C9-7111CB66FC9C}" destId="{76594C6A-5870-4375-8582-0FF11CDA5FC4}" srcOrd="4" destOrd="0" parTransId="{2BA04B3F-7371-4212-8D00-0709B2095BB5}" sibTransId="{CEE0E2E1-8548-451A-B413-A1EE6141D65D}"/>
    <dgm:cxn modelId="{8A9B204C-982E-4E73-ABED-F986603F748C}" type="presOf" srcId="{3D9E79D8-9DDE-46FA-8F1F-528440CC8C63}" destId="{42686676-4903-4CC0-9202-FAF8D1ED051B}" srcOrd="0" destOrd="0" presId="urn:microsoft.com/office/officeart/2005/8/layout/orgChart1"/>
    <dgm:cxn modelId="{69105F75-B312-453E-871C-30E6D8EBB13D}" type="presOf" srcId="{4A174E90-C8F2-49B5-AA83-B4189A63A536}" destId="{3E03D74F-3CFD-4FAF-B55E-5F0F06EE883B}" srcOrd="0" destOrd="0" presId="urn:microsoft.com/office/officeart/2005/8/layout/orgChart1"/>
    <dgm:cxn modelId="{1C4039EF-F6B5-4F17-AEEF-A8A4FC3A1641}" type="presOf" srcId="{2C83BBF6-815E-4A3B-B8CC-7745702C3575}" destId="{D22DF760-EA1F-43A9-999D-ADC33FF3D20C}" srcOrd="0" destOrd="0" presId="urn:microsoft.com/office/officeart/2005/8/layout/orgChart1"/>
    <dgm:cxn modelId="{9DEFE5CE-D457-4358-9FF9-1AC40BDE7BC3}" type="presOf" srcId="{527BFF2C-099A-4D88-B66A-16F6C966283C}" destId="{F0EAA960-CFFA-48F9-99A4-39DB05601DEB}" srcOrd="1" destOrd="0" presId="urn:microsoft.com/office/officeart/2005/8/layout/orgChart1"/>
    <dgm:cxn modelId="{38D77B9A-A78A-4D88-8541-8C0570044680}" srcId="{DDB0165E-8E34-4FAF-A0C9-7111CB66FC9C}" destId="{429C02B9-5AA9-4794-BA1F-6DB36FDA33A9}" srcOrd="3" destOrd="0" parTransId="{060A9462-6CDB-4E15-9612-08BB3D5104B3}" sibTransId="{83DF576C-9B90-47FB-856C-86B16479F88F}"/>
    <dgm:cxn modelId="{18D0AF7A-E7B7-408F-8360-AC9DA087D27B}" srcId="{0228586B-D4D1-4FD1-8EC1-7B5C62D8E8E1}" destId="{4AB17517-25F1-468C-B6F6-4CF1F04A1EBC}" srcOrd="0" destOrd="0" parTransId="{E84CD793-CD2F-4DB2-B2A3-6485DCC16C6B}" sibTransId="{AAEF9493-B39F-4F7B-918E-B717A61F2DC2}"/>
    <dgm:cxn modelId="{BCC8DE84-F9EE-48B3-A113-4EBC7678EE46}" type="presOf" srcId="{9D5609DF-37AE-4A84-8061-1CD0C38CBA33}" destId="{BD3F4E75-DB3E-4D3B-B57E-D2946A549AC5}" srcOrd="0" destOrd="0" presId="urn:microsoft.com/office/officeart/2005/8/layout/orgChart1"/>
    <dgm:cxn modelId="{317D8995-991B-4963-8F8C-191358AD6383}" type="presOf" srcId="{7548D9DB-E1D2-4F3C-88D8-9CDEF4D9535B}" destId="{6B34CE22-5E93-49E6-BDF5-8F2B2B8C02DC}" srcOrd="0" destOrd="0" presId="urn:microsoft.com/office/officeart/2005/8/layout/orgChart1"/>
    <dgm:cxn modelId="{F43E1462-EAEB-4483-99C5-CBD8B23A6F50}" type="presOf" srcId="{7E57D769-C07E-44D4-9DDE-D3E888128215}" destId="{66077B92-280D-4C4B-8E29-56E14174FDB7}" srcOrd="0" destOrd="0" presId="urn:microsoft.com/office/officeart/2005/8/layout/orgChart1"/>
    <dgm:cxn modelId="{19029198-2302-40F5-A39D-B2B36F12CDFE}" srcId="{39265419-6305-453F-8CB2-1BEAB8B23C27}" destId="{8A4BD32F-1032-4826-A14D-3FC7390CB36E}" srcOrd="4" destOrd="0" parTransId="{20C0D240-DE0E-4532-A98F-DC9375ECFB3D}" sibTransId="{633EB008-D612-4D61-9673-293A20FFDED2}"/>
    <dgm:cxn modelId="{8E527983-CB06-4D55-B56E-58EA4AE2DBA2}" type="presOf" srcId="{DF544B4D-AF8E-4B41-B531-43514E11B6C2}" destId="{CDE12574-FF65-4EBB-A428-186664AD7947}" srcOrd="0" destOrd="0" presId="urn:microsoft.com/office/officeart/2005/8/layout/orgChart1"/>
    <dgm:cxn modelId="{D126D3B4-C36A-4080-96A7-5801ED55B0E9}" type="presOf" srcId="{C7745107-2FB4-4CD9-AA16-AD58AB10761E}" destId="{78DCC123-45ED-4D6B-B8F8-DF5B34C7003A}" srcOrd="0" destOrd="0" presId="urn:microsoft.com/office/officeart/2005/8/layout/orgChart1"/>
    <dgm:cxn modelId="{26756E45-8D93-4B72-8646-89BE3274B6F5}" type="presOf" srcId="{76594C6A-5870-4375-8582-0FF11CDA5FC4}" destId="{23B68DD4-CD35-493D-AED9-F3343CD4763F}" srcOrd="1" destOrd="0" presId="urn:microsoft.com/office/officeart/2005/8/layout/orgChart1"/>
    <dgm:cxn modelId="{5BB0A09C-EA64-480A-A36E-F18C31D5FCD1}" type="presOf" srcId="{39265419-6305-453F-8CB2-1BEAB8B23C27}" destId="{1A53F518-2114-4705-9699-59D334152B1D}" srcOrd="1" destOrd="0" presId="urn:microsoft.com/office/officeart/2005/8/layout/orgChart1"/>
    <dgm:cxn modelId="{B774E6E6-C48A-41FB-9D3D-3D62BA40B723}" type="presOf" srcId="{B69E0613-B65F-4BF5-A1E8-F28978E048FC}" destId="{F760202C-CEC1-489D-8177-9DDD536E2915}" srcOrd="0" destOrd="0" presId="urn:microsoft.com/office/officeart/2005/8/layout/orgChart1"/>
    <dgm:cxn modelId="{0B1ACF62-B8B1-4688-9BC6-57509EE313A4}" type="presOf" srcId="{9D5609DF-37AE-4A84-8061-1CD0C38CBA33}" destId="{99D4FA8C-A5BF-46F2-AD49-D5FEC95E2098}" srcOrd="1" destOrd="0" presId="urn:microsoft.com/office/officeart/2005/8/layout/orgChart1"/>
    <dgm:cxn modelId="{727A0524-BF12-4D3F-AEB2-762B25C7B496}" type="presOf" srcId="{9E9C2445-6359-4BDA-A3E3-4ECF49645BFA}" destId="{BFD680B3-62E8-44E3-8869-400C10AB9349}" srcOrd="0" destOrd="0" presId="urn:microsoft.com/office/officeart/2005/8/layout/orgChart1"/>
    <dgm:cxn modelId="{5F61AA92-4254-40B7-9E22-7AD36BA00D6F}" srcId="{76594C6A-5870-4375-8582-0FF11CDA5FC4}" destId="{C7745107-2FB4-4CD9-AA16-AD58AB10761E}" srcOrd="0" destOrd="0" parTransId="{948DE844-6A42-4443-A8FF-682571C7D214}" sibTransId="{49DCC26A-33D4-4039-AFD3-49E83BF5126E}"/>
    <dgm:cxn modelId="{5D8845F7-183B-4CA9-874D-816E18E7A913}" type="presOf" srcId="{C7745107-2FB4-4CD9-AA16-AD58AB10761E}" destId="{FFDE86D3-EC77-4018-B3C7-6738522D9FC1}" srcOrd="1" destOrd="0" presId="urn:microsoft.com/office/officeart/2005/8/layout/orgChart1"/>
    <dgm:cxn modelId="{76DB235A-341D-409E-B035-530B811B61E8}" type="presOf" srcId="{3E89E4F6-8633-4565-9DA7-8693858EBD70}" destId="{BD0DEDF9-F318-46ED-A8A6-ED6D88D3D2F5}" srcOrd="0" destOrd="0" presId="urn:microsoft.com/office/officeart/2005/8/layout/orgChart1"/>
    <dgm:cxn modelId="{CFCD473A-30C6-4444-80ED-E3B3BD90701A}" srcId="{CCCF4DF2-2358-4194-9E7F-B396EFDC7FFF}" destId="{76B8FBA0-B6B8-4021-BB66-DA8479F20119}" srcOrd="0" destOrd="0" parTransId="{4A174E90-C8F2-49B5-AA83-B4189A63A536}" sibTransId="{B9A5F286-41FC-4FA4-A196-CD12DCF72AE2}"/>
    <dgm:cxn modelId="{9C75D748-24E9-4EFD-B99C-C1E1DE2CCC5D}" srcId="{39265419-6305-453F-8CB2-1BEAB8B23C27}" destId="{3D44A5DA-AAEA-4963-9B03-57704EAE40C0}" srcOrd="2" destOrd="0" parTransId="{60C73A0D-3295-4393-BC11-34C284B75716}" sibTransId="{C9B7C6C9-FCEF-481D-B3AE-41165265CD70}"/>
    <dgm:cxn modelId="{90FA4F3F-1A7F-4739-8410-630FC70CDB27}" srcId="{429C02B9-5AA9-4794-BA1F-6DB36FDA33A9}" destId="{9D5609DF-37AE-4A84-8061-1CD0C38CBA33}" srcOrd="3" destOrd="0" parTransId="{4766BC48-955F-42EF-996E-5B371AB3A6E5}" sibTransId="{ED0A0FF8-11ED-4F03-B8EC-2FA1F734A24D}"/>
    <dgm:cxn modelId="{1942883C-5032-4A6B-B3C1-08FE8E86B0E7}" type="presOf" srcId="{BF5687DB-EDFE-4951-81DB-4DBFC17CCD06}" destId="{6E7235BA-E64F-4ACF-93DA-53C9A30C0DF0}" srcOrd="0" destOrd="0" presId="urn:microsoft.com/office/officeart/2005/8/layout/orgChart1"/>
    <dgm:cxn modelId="{F236198C-1F07-481C-A446-679AF41B8EA1}" srcId="{DDB0165E-8E34-4FAF-A0C9-7111CB66FC9C}" destId="{0228586B-D4D1-4FD1-8EC1-7B5C62D8E8E1}" srcOrd="1" destOrd="0" parTransId="{7548D9DB-E1D2-4F3C-88D8-9CDEF4D9535B}" sibTransId="{D183EA4B-0FC6-43A0-A291-9D0D26DAF1B1}"/>
    <dgm:cxn modelId="{29804ECC-C8BA-4B38-B771-F9568DFE93BB}" type="presOf" srcId="{429C02B9-5AA9-4794-BA1F-6DB36FDA33A9}" destId="{297861BD-5AD9-4A88-82A2-969D993BBE77}" srcOrd="0" destOrd="0" presId="urn:microsoft.com/office/officeart/2005/8/layout/orgChart1"/>
    <dgm:cxn modelId="{EEB7718C-55CF-4F3C-800A-0CF845213111}" type="presOf" srcId="{8ED8DD5C-0422-42C1-AA81-493FB65341FF}" destId="{F2985898-A351-4611-B204-93F5ED8B39B8}" srcOrd="0" destOrd="0" presId="urn:microsoft.com/office/officeart/2005/8/layout/orgChart1"/>
    <dgm:cxn modelId="{9806DE61-5AE4-423D-8B1A-3A6AADF7D792}" type="presOf" srcId="{527BFF2C-099A-4D88-B66A-16F6C966283C}" destId="{D3048BEC-D075-440E-9DF0-8C7805D9C740}" srcOrd="0" destOrd="0" presId="urn:microsoft.com/office/officeart/2005/8/layout/orgChart1"/>
    <dgm:cxn modelId="{7C9433AD-2B4F-4557-9647-E4927D1151DF}" type="presOf" srcId="{CFC5DF57-7C21-43E7-9643-742BC6B25E0E}" destId="{B2C2D123-1D25-4E0B-8CD2-B380314665E1}" srcOrd="1" destOrd="0" presId="urn:microsoft.com/office/officeart/2005/8/layout/orgChart1"/>
    <dgm:cxn modelId="{C2DFAA24-393C-422F-B7FC-3299E12EEEED}" type="presParOf" srcId="{F2985898-A351-4611-B204-93F5ED8B39B8}" destId="{91083929-D37D-433B-92B2-00502414CEA3}" srcOrd="0" destOrd="0" presId="urn:microsoft.com/office/officeart/2005/8/layout/orgChart1"/>
    <dgm:cxn modelId="{ADC52738-06C3-429C-B781-B474EC594E58}" type="presParOf" srcId="{91083929-D37D-433B-92B2-00502414CEA3}" destId="{2A58A03B-7E2E-490C-BD61-6C95410EC615}" srcOrd="0" destOrd="0" presId="urn:microsoft.com/office/officeart/2005/8/layout/orgChart1"/>
    <dgm:cxn modelId="{9CDE384E-0381-4C49-B558-F124632C504F}" type="presParOf" srcId="{2A58A03B-7E2E-490C-BD61-6C95410EC615}" destId="{586D73F2-3F67-4C19-B5F4-8E8C2E4E23A6}" srcOrd="0" destOrd="0" presId="urn:microsoft.com/office/officeart/2005/8/layout/orgChart1"/>
    <dgm:cxn modelId="{4696F12D-8E19-46B0-87A6-068A63B99566}" type="presParOf" srcId="{2A58A03B-7E2E-490C-BD61-6C95410EC615}" destId="{06B39343-D178-4DA5-AFD3-D6B37F9C967F}" srcOrd="1" destOrd="0" presId="urn:microsoft.com/office/officeart/2005/8/layout/orgChart1"/>
    <dgm:cxn modelId="{79DA67E7-EED8-4563-B9EC-C6475024735D}" type="presParOf" srcId="{91083929-D37D-433B-92B2-00502414CEA3}" destId="{9BCC921F-3E3A-4FB6-BC6E-981F595891B4}" srcOrd="1" destOrd="0" presId="urn:microsoft.com/office/officeart/2005/8/layout/orgChart1"/>
    <dgm:cxn modelId="{D280AECE-61A7-4BFD-83BD-BA085B1F49A9}" type="presParOf" srcId="{9BCC921F-3E3A-4FB6-BC6E-981F595891B4}" destId="{CAF8F5A2-7285-4D0C-8E7E-012A272FAECF}" srcOrd="0" destOrd="0" presId="urn:microsoft.com/office/officeart/2005/8/layout/orgChart1"/>
    <dgm:cxn modelId="{6C6259D4-07E1-4D1A-A5D3-F19F7C26592E}" type="presParOf" srcId="{9BCC921F-3E3A-4FB6-BC6E-981F595891B4}" destId="{0C3D3120-50DB-4517-A63D-4019251BDD63}" srcOrd="1" destOrd="0" presId="urn:microsoft.com/office/officeart/2005/8/layout/orgChart1"/>
    <dgm:cxn modelId="{AE4B78E8-4832-41F2-9794-91D21ED1CE41}" type="presParOf" srcId="{0C3D3120-50DB-4517-A63D-4019251BDD63}" destId="{CA0CFD85-4CFD-4C61-80E6-51D112A3077B}" srcOrd="0" destOrd="0" presId="urn:microsoft.com/office/officeart/2005/8/layout/orgChart1"/>
    <dgm:cxn modelId="{BD8636B8-BA77-4187-8A07-C257133ACCFA}" type="presParOf" srcId="{CA0CFD85-4CFD-4C61-80E6-51D112A3077B}" destId="{F60DCBEE-2224-4173-A909-7E0E60715EB1}" srcOrd="0" destOrd="0" presId="urn:microsoft.com/office/officeart/2005/8/layout/orgChart1"/>
    <dgm:cxn modelId="{594552CF-DE68-4CA8-B961-F3D9AEEA8B76}" type="presParOf" srcId="{CA0CFD85-4CFD-4C61-80E6-51D112A3077B}" destId="{170801C5-12A8-4C89-9BA4-1C330BD44190}" srcOrd="1" destOrd="0" presId="urn:microsoft.com/office/officeart/2005/8/layout/orgChart1"/>
    <dgm:cxn modelId="{D8B100A5-2B92-46E1-BE98-AF2F96D09665}" type="presParOf" srcId="{0C3D3120-50DB-4517-A63D-4019251BDD63}" destId="{159DEE8C-38E6-40E4-9F94-F9FF42096768}" srcOrd="1" destOrd="0" presId="urn:microsoft.com/office/officeart/2005/8/layout/orgChart1"/>
    <dgm:cxn modelId="{8E05D909-2481-4C76-A40B-8DE69D23C887}" type="presParOf" srcId="{159DEE8C-38E6-40E4-9F94-F9FF42096768}" destId="{EC6EA68C-E8B4-440E-A7DF-3E997CC8EBFD}" srcOrd="0" destOrd="0" presId="urn:microsoft.com/office/officeart/2005/8/layout/orgChart1"/>
    <dgm:cxn modelId="{DECEA40E-8E8C-4259-B1C3-E1B8B0B1660C}" type="presParOf" srcId="{159DEE8C-38E6-40E4-9F94-F9FF42096768}" destId="{941D4BAC-27BE-4043-B757-6090AA182456}" srcOrd="1" destOrd="0" presId="urn:microsoft.com/office/officeart/2005/8/layout/orgChart1"/>
    <dgm:cxn modelId="{D37CBD96-C5BB-490B-BDF2-C81CDDC3CD79}" type="presParOf" srcId="{941D4BAC-27BE-4043-B757-6090AA182456}" destId="{7879A271-1251-43D4-861A-BDF8263D79EA}" srcOrd="0" destOrd="0" presId="urn:microsoft.com/office/officeart/2005/8/layout/orgChart1"/>
    <dgm:cxn modelId="{5029A7A0-BDA2-4A86-8D42-531AA51A8444}" type="presParOf" srcId="{7879A271-1251-43D4-861A-BDF8263D79EA}" destId="{7551A19C-CA22-4E9F-B2E0-514AC512D6FD}" srcOrd="0" destOrd="0" presId="urn:microsoft.com/office/officeart/2005/8/layout/orgChart1"/>
    <dgm:cxn modelId="{214EB4F5-1B95-4779-BD3B-0B1CE0C4E52C}" type="presParOf" srcId="{7879A271-1251-43D4-861A-BDF8263D79EA}" destId="{289E09A8-D5F9-4483-BB08-6AB82A44CE47}" srcOrd="1" destOrd="0" presId="urn:microsoft.com/office/officeart/2005/8/layout/orgChart1"/>
    <dgm:cxn modelId="{7C4EC6C4-88FE-4B56-8FA8-C2F52ABE7846}" type="presParOf" srcId="{941D4BAC-27BE-4043-B757-6090AA182456}" destId="{14FC1F3C-97F3-4F3F-97B6-2CE2CB564574}" srcOrd="1" destOrd="0" presId="urn:microsoft.com/office/officeart/2005/8/layout/orgChart1"/>
    <dgm:cxn modelId="{3CC69300-C2AB-41F6-B860-1EC7AC47231E}" type="presParOf" srcId="{14FC1F3C-97F3-4F3F-97B6-2CE2CB564574}" destId="{66077B92-280D-4C4B-8E29-56E14174FDB7}" srcOrd="0" destOrd="0" presId="urn:microsoft.com/office/officeart/2005/8/layout/orgChart1"/>
    <dgm:cxn modelId="{9388AF3A-C945-455D-869D-FD679C25828B}" type="presParOf" srcId="{14FC1F3C-97F3-4F3F-97B6-2CE2CB564574}" destId="{4A3A8B38-9097-4E55-A445-E6090A20DE36}" srcOrd="1" destOrd="0" presId="urn:microsoft.com/office/officeart/2005/8/layout/orgChart1"/>
    <dgm:cxn modelId="{ABD2C24D-EC30-48B9-9670-46851D9F4D51}" type="presParOf" srcId="{4A3A8B38-9097-4E55-A445-E6090A20DE36}" destId="{4DF1214E-BDE1-46AF-A710-61F348BEABCE}" srcOrd="0" destOrd="0" presId="urn:microsoft.com/office/officeart/2005/8/layout/orgChart1"/>
    <dgm:cxn modelId="{E5CD54A5-B73B-4990-9F66-B80863D556F5}" type="presParOf" srcId="{4DF1214E-BDE1-46AF-A710-61F348BEABCE}" destId="{C8B9E5DC-63D5-4B12-BC14-56044E05BA47}" srcOrd="0" destOrd="0" presId="urn:microsoft.com/office/officeart/2005/8/layout/orgChart1"/>
    <dgm:cxn modelId="{7187206E-583D-4D4E-A9FE-CC9E45B49EA2}" type="presParOf" srcId="{4DF1214E-BDE1-46AF-A710-61F348BEABCE}" destId="{1A53F518-2114-4705-9699-59D334152B1D}" srcOrd="1" destOrd="0" presId="urn:microsoft.com/office/officeart/2005/8/layout/orgChart1"/>
    <dgm:cxn modelId="{7F96B243-258A-4B48-879E-8E10A0F818F9}" type="presParOf" srcId="{4A3A8B38-9097-4E55-A445-E6090A20DE36}" destId="{07ACB514-FCA9-4AD9-ABC2-432248A74C58}" srcOrd="1" destOrd="0" presId="urn:microsoft.com/office/officeart/2005/8/layout/orgChart1"/>
    <dgm:cxn modelId="{70B2347B-128F-4427-A8D4-9B0737D0EA57}" type="presParOf" srcId="{4A3A8B38-9097-4E55-A445-E6090A20DE36}" destId="{A81D42DF-3584-4F8A-9CFE-FA60F5DFF675}" srcOrd="2" destOrd="0" presId="urn:microsoft.com/office/officeart/2005/8/layout/orgChart1"/>
    <dgm:cxn modelId="{6CDF3058-F597-4448-87E9-66B865A6D289}" type="presParOf" srcId="{A81D42DF-3584-4F8A-9CFE-FA60F5DFF675}" destId="{D18497F4-12EC-45D3-81E9-A8256F6632A5}" srcOrd="0" destOrd="0" presId="urn:microsoft.com/office/officeart/2005/8/layout/orgChart1"/>
    <dgm:cxn modelId="{6B2AFE50-93B3-4E36-81B5-03F59496F184}" type="presParOf" srcId="{A81D42DF-3584-4F8A-9CFE-FA60F5DFF675}" destId="{134A3143-A219-46DD-A522-74F7B9FEBBBE}" srcOrd="1" destOrd="0" presId="urn:microsoft.com/office/officeart/2005/8/layout/orgChart1"/>
    <dgm:cxn modelId="{B7881A87-E15B-4FE8-95E7-C5840309D6D8}" type="presParOf" srcId="{134A3143-A219-46DD-A522-74F7B9FEBBBE}" destId="{8115E9CA-682D-4003-9467-7C4DF579D32C}" srcOrd="0" destOrd="0" presId="urn:microsoft.com/office/officeart/2005/8/layout/orgChart1"/>
    <dgm:cxn modelId="{870B35DE-6B9C-43FE-B56A-A8BBAD062A9D}" type="presParOf" srcId="{8115E9CA-682D-4003-9467-7C4DF579D32C}" destId="{CC7A70FC-7A3C-487F-B98D-CACED7B858A6}" srcOrd="0" destOrd="0" presId="urn:microsoft.com/office/officeart/2005/8/layout/orgChart1"/>
    <dgm:cxn modelId="{0DF11D99-8B3B-4131-94F8-4E1C63215450}" type="presParOf" srcId="{8115E9CA-682D-4003-9467-7C4DF579D32C}" destId="{B2C2D123-1D25-4E0B-8CD2-B380314665E1}" srcOrd="1" destOrd="0" presId="urn:microsoft.com/office/officeart/2005/8/layout/orgChart1"/>
    <dgm:cxn modelId="{379BCAA3-F0A6-4FEA-8A86-AA0EA61B2794}" type="presParOf" srcId="{134A3143-A219-46DD-A522-74F7B9FEBBBE}" destId="{3B63C71A-23E5-4BCC-BE2C-7427DA470309}" srcOrd="1" destOrd="0" presId="urn:microsoft.com/office/officeart/2005/8/layout/orgChart1"/>
    <dgm:cxn modelId="{7E111DBA-B311-45C8-A040-A8A0B6D1285B}" type="presParOf" srcId="{134A3143-A219-46DD-A522-74F7B9FEBBBE}" destId="{EE2A716E-E43D-444D-BA7D-433C94FE64B9}" srcOrd="2" destOrd="0" presId="urn:microsoft.com/office/officeart/2005/8/layout/orgChart1"/>
    <dgm:cxn modelId="{DCCE16D5-F429-475B-BEAE-CAD9386FECDC}" type="presParOf" srcId="{A81D42DF-3584-4F8A-9CFE-FA60F5DFF675}" destId="{AA3082ED-F6E8-4C60-9F8D-C52C33F27931}" srcOrd="2" destOrd="0" presId="urn:microsoft.com/office/officeart/2005/8/layout/orgChart1"/>
    <dgm:cxn modelId="{807B5C52-335F-4F77-BB21-CA7FD57CBD13}" type="presParOf" srcId="{A81D42DF-3584-4F8A-9CFE-FA60F5DFF675}" destId="{A72F5B7F-F454-4E47-A6F7-112930F2E463}" srcOrd="3" destOrd="0" presId="urn:microsoft.com/office/officeart/2005/8/layout/orgChart1"/>
    <dgm:cxn modelId="{778BF5DC-9317-4875-965A-8F463A4FE9B4}" type="presParOf" srcId="{A72F5B7F-F454-4E47-A6F7-112930F2E463}" destId="{6A68FC88-DFD7-4C5B-BCA0-EF8872735B6E}" srcOrd="0" destOrd="0" presId="urn:microsoft.com/office/officeart/2005/8/layout/orgChart1"/>
    <dgm:cxn modelId="{B531DA9C-AFC6-4AFB-B42A-A1DD8AD2F2C7}" type="presParOf" srcId="{6A68FC88-DFD7-4C5B-BCA0-EF8872735B6E}" destId="{5F89F265-F43F-45F7-BDFA-3597C32B4686}" srcOrd="0" destOrd="0" presId="urn:microsoft.com/office/officeart/2005/8/layout/orgChart1"/>
    <dgm:cxn modelId="{DA3F5A53-0952-4874-AEC7-10C1DAE3A2D7}" type="presParOf" srcId="{6A68FC88-DFD7-4C5B-BCA0-EF8872735B6E}" destId="{9DA41E07-218D-4897-A81F-711E9A6CE6F7}" srcOrd="1" destOrd="0" presId="urn:microsoft.com/office/officeart/2005/8/layout/orgChart1"/>
    <dgm:cxn modelId="{4DF3B234-7ECC-4D21-B524-86A74A781816}" type="presParOf" srcId="{A72F5B7F-F454-4E47-A6F7-112930F2E463}" destId="{9D8D36C1-AB9B-4E58-A846-903E325853BF}" srcOrd="1" destOrd="0" presId="urn:microsoft.com/office/officeart/2005/8/layout/orgChart1"/>
    <dgm:cxn modelId="{09D0D319-4C05-4158-AEA9-5C50203464F7}" type="presParOf" srcId="{A72F5B7F-F454-4E47-A6F7-112930F2E463}" destId="{5768F4CB-1BD7-43A0-AADE-63420E40C54E}" srcOrd="2" destOrd="0" presId="urn:microsoft.com/office/officeart/2005/8/layout/orgChart1"/>
    <dgm:cxn modelId="{DCB20668-2142-469C-B72A-0FC8E43F6F8E}" type="presParOf" srcId="{A81D42DF-3584-4F8A-9CFE-FA60F5DFF675}" destId="{98B0D901-9A66-4138-8D1C-D499B41F94A3}" srcOrd="4" destOrd="0" presId="urn:microsoft.com/office/officeart/2005/8/layout/orgChart1"/>
    <dgm:cxn modelId="{7D9C2C4F-07D2-483E-A28E-3927571D4728}" type="presParOf" srcId="{A81D42DF-3584-4F8A-9CFE-FA60F5DFF675}" destId="{117B52E5-8761-411F-AFA0-E311AB5AF393}" srcOrd="5" destOrd="0" presId="urn:microsoft.com/office/officeart/2005/8/layout/orgChart1"/>
    <dgm:cxn modelId="{D625E1FF-198F-4CCC-91C8-49FEE81F9CDA}" type="presParOf" srcId="{117B52E5-8761-411F-AFA0-E311AB5AF393}" destId="{A7325F60-23CA-4CBF-9640-9FA1F8F75CD0}" srcOrd="0" destOrd="0" presId="urn:microsoft.com/office/officeart/2005/8/layout/orgChart1"/>
    <dgm:cxn modelId="{DBCBF804-6581-4740-A3B0-7D2F5AADCD47}" type="presParOf" srcId="{A7325F60-23CA-4CBF-9640-9FA1F8F75CD0}" destId="{8189FE40-0166-4AD4-BEF0-6B6E13E0DD46}" srcOrd="0" destOrd="0" presId="urn:microsoft.com/office/officeart/2005/8/layout/orgChart1"/>
    <dgm:cxn modelId="{9AE0B922-514F-47F3-86AF-10369EC8D4F3}" type="presParOf" srcId="{A7325F60-23CA-4CBF-9640-9FA1F8F75CD0}" destId="{80B7D3F2-67A8-44E7-8F36-71205972A7A4}" srcOrd="1" destOrd="0" presId="urn:microsoft.com/office/officeart/2005/8/layout/orgChart1"/>
    <dgm:cxn modelId="{9881E00A-655C-4F5F-8956-9DB344300F37}" type="presParOf" srcId="{117B52E5-8761-411F-AFA0-E311AB5AF393}" destId="{B208217C-C3AC-4564-8DE5-834CBED74314}" srcOrd="1" destOrd="0" presId="urn:microsoft.com/office/officeart/2005/8/layout/orgChart1"/>
    <dgm:cxn modelId="{310877C6-22E7-4B06-87DE-B1B8C084ADB1}" type="presParOf" srcId="{117B52E5-8761-411F-AFA0-E311AB5AF393}" destId="{54AFC6A1-2FD5-4A39-8067-9CF014748E9F}" srcOrd="2" destOrd="0" presId="urn:microsoft.com/office/officeart/2005/8/layout/orgChart1"/>
    <dgm:cxn modelId="{E4B4B73D-D6CA-456F-A079-EF98B2C5F64C}" type="presParOf" srcId="{A81D42DF-3584-4F8A-9CFE-FA60F5DFF675}" destId="{F1E2088A-F272-40FB-8F70-A1A62FD457A1}" srcOrd="6" destOrd="0" presId="urn:microsoft.com/office/officeart/2005/8/layout/orgChart1"/>
    <dgm:cxn modelId="{D3F4F9EA-1BB7-40E8-80CA-D6B6A9043E0A}" type="presParOf" srcId="{A81D42DF-3584-4F8A-9CFE-FA60F5DFF675}" destId="{03866A7E-8419-4735-857F-EFC622428F70}" srcOrd="7" destOrd="0" presId="urn:microsoft.com/office/officeart/2005/8/layout/orgChart1"/>
    <dgm:cxn modelId="{56EFB637-2E16-4470-AA80-03F1D2C6EEDA}" type="presParOf" srcId="{03866A7E-8419-4735-857F-EFC622428F70}" destId="{35060805-285E-4DAA-B82A-239D614EDB1B}" srcOrd="0" destOrd="0" presId="urn:microsoft.com/office/officeart/2005/8/layout/orgChart1"/>
    <dgm:cxn modelId="{26EB2940-7342-419F-8217-ED99C0CFF58B}" type="presParOf" srcId="{35060805-285E-4DAA-B82A-239D614EDB1B}" destId="{B64E8B40-FD74-4C3B-BEBD-3BB8A1070C41}" srcOrd="0" destOrd="0" presId="urn:microsoft.com/office/officeart/2005/8/layout/orgChart1"/>
    <dgm:cxn modelId="{E99BC9B3-6472-4E02-A989-3AA7BD80B259}" type="presParOf" srcId="{35060805-285E-4DAA-B82A-239D614EDB1B}" destId="{2F8D66BF-ECF5-4D0A-A8A6-D540E5E83F0F}" srcOrd="1" destOrd="0" presId="urn:microsoft.com/office/officeart/2005/8/layout/orgChart1"/>
    <dgm:cxn modelId="{B8006AB3-03EB-407E-B299-372B3A027B08}" type="presParOf" srcId="{03866A7E-8419-4735-857F-EFC622428F70}" destId="{0DFB7D0A-CA60-44F6-A64D-3F2A540C9D89}" srcOrd="1" destOrd="0" presId="urn:microsoft.com/office/officeart/2005/8/layout/orgChart1"/>
    <dgm:cxn modelId="{49C650E1-8DF4-47E6-9115-20EDD1528396}" type="presParOf" srcId="{03866A7E-8419-4735-857F-EFC622428F70}" destId="{2F62C95C-6C1C-4E08-BD1D-5E7C6973CF50}" srcOrd="2" destOrd="0" presId="urn:microsoft.com/office/officeart/2005/8/layout/orgChart1"/>
    <dgm:cxn modelId="{B2CAA4E0-33FE-40FE-B188-60B38DC6B4DB}" type="presParOf" srcId="{A81D42DF-3584-4F8A-9CFE-FA60F5DFF675}" destId="{B7CB7F1F-35F4-4087-AE13-6DB848B4D380}" srcOrd="8" destOrd="0" presId="urn:microsoft.com/office/officeart/2005/8/layout/orgChart1"/>
    <dgm:cxn modelId="{2645C0C4-47B7-4369-825B-5F0BA1AFD4D8}" type="presParOf" srcId="{A81D42DF-3584-4F8A-9CFE-FA60F5DFF675}" destId="{8F72867C-5C65-4204-A303-5FE40F450DE1}" srcOrd="9" destOrd="0" presId="urn:microsoft.com/office/officeart/2005/8/layout/orgChart1"/>
    <dgm:cxn modelId="{15EACA31-98F4-422E-856F-86C3A94A451C}" type="presParOf" srcId="{8F72867C-5C65-4204-A303-5FE40F450DE1}" destId="{DC2CBC2D-73C5-4BBD-B55E-EB3AA69F771B}" srcOrd="0" destOrd="0" presId="urn:microsoft.com/office/officeart/2005/8/layout/orgChart1"/>
    <dgm:cxn modelId="{E40CAE7B-6450-4BBE-99CC-715E778D9294}" type="presParOf" srcId="{DC2CBC2D-73C5-4BBD-B55E-EB3AA69F771B}" destId="{9E45514C-A4DE-4341-8F7F-BA1EF4D5E72D}" srcOrd="0" destOrd="0" presId="urn:microsoft.com/office/officeart/2005/8/layout/orgChart1"/>
    <dgm:cxn modelId="{7A9A1CD9-74CB-47ED-B400-038D4589AC10}" type="presParOf" srcId="{DC2CBC2D-73C5-4BBD-B55E-EB3AA69F771B}" destId="{A5898A78-B2AC-4948-815C-4F6BD7031D75}" srcOrd="1" destOrd="0" presId="urn:microsoft.com/office/officeart/2005/8/layout/orgChart1"/>
    <dgm:cxn modelId="{0FBC5E62-DFF6-465B-B591-0DB679E6986A}" type="presParOf" srcId="{8F72867C-5C65-4204-A303-5FE40F450DE1}" destId="{2ABF2DD5-CFEF-42B2-B6C2-B23500F0EEFF}" srcOrd="1" destOrd="0" presId="urn:microsoft.com/office/officeart/2005/8/layout/orgChart1"/>
    <dgm:cxn modelId="{D35D5658-2649-4EA4-8340-BA44309AFE0F}" type="presParOf" srcId="{8F72867C-5C65-4204-A303-5FE40F450DE1}" destId="{2B364812-5CBA-49A0-8845-8C0079A3E5C9}" srcOrd="2" destOrd="0" presId="urn:microsoft.com/office/officeart/2005/8/layout/orgChart1"/>
    <dgm:cxn modelId="{62A637C4-AAE8-48DD-8867-20AE3F91AD23}" type="presParOf" srcId="{A81D42DF-3584-4F8A-9CFE-FA60F5DFF675}" destId="{7FF2EC51-DAAC-40CD-8062-BD7DDA413BB8}" srcOrd="10" destOrd="0" presId="urn:microsoft.com/office/officeart/2005/8/layout/orgChart1"/>
    <dgm:cxn modelId="{8C4072D6-B4E8-4543-973D-A796EE6FE1BB}" type="presParOf" srcId="{A81D42DF-3584-4F8A-9CFE-FA60F5DFF675}" destId="{568ED7EB-53E0-412F-920E-D21A6DD31550}" srcOrd="11" destOrd="0" presId="urn:microsoft.com/office/officeart/2005/8/layout/orgChart1"/>
    <dgm:cxn modelId="{51CBCDB0-DE63-493C-B598-848781FBF314}" type="presParOf" srcId="{568ED7EB-53E0-412F-920E-D21A6DD31550}" destId="{5EDAC543-A0FE-4CCC-82C4-2553BDE25C40}" srcOrd="0" destOrd="0" presId="urn:microsoft.com/office/officeart/2005/8/layout/orgChart1"/>
    <dgm:cxn modelId="{4FC8F551-5B33-4B07-8267-20B3FA4BFE43}" type="presParOf" srcId="{5EDAC543-A0FE-4CCC-82C4-2553BDE25C40}" destId="{D3048BEC-D075-440E-9DF0-8C7805D9C740}" srcOrd="0" destOrd="0" presId="urn:microsoft.com/office/officeart/2005/8/layout/orgChart1"/>
    <dgm:cxn modelId="{67533414-A9C6-42ED-BD2B-1FB612C52CEF}" type="presParOf" srcId="{5EDAC543-A0FE-4CCC-82C4-2553BDE25C40}" destId="{F0EAA960-CFFA-48F9-99A4-39DB05601DEB}" srcOrd="1" destOrd="0" presId="urn:microsoft.com/office/officeart/2005/8/layout/orgChart1"/>
    <dgm:cxn modelId="{181B962A-9176-48C0-A591-5AF888980DEE}" type="presParOf" srcId="{568ED7EB-53E0-412F-920E-D21A6DD31550}" destId="{2911FEA2-EB0F-47A6-8409-F5C0A963EED5}" srcOrd="1" destOrd="0" presId="urn:microsoft.com/office/officeart/2005/8/layout/orgChart1"/>
    <dgm:cxn modelId="{594BAB26-443E-4EE2-8424-C1E8F39EEDE5}" type="presParOf" srcId="{568ED7EB-53E0-412F-920E-D21A6DD31550}" destId="{E200983C-702A-495A-B48A-7D6A19639ED8}" srcOrd="2" destOrd="0" presId="urn:microsoft.com/office/officeart/2005/8/layout/orgChart1"/>
    <dgm:cxn modelId="{4B8F62DE-9813-4EC1-8210-558AB9E915B0}" type="presParOf" srcId="{14FC1F3C-97F3-4F3F-97B6-2CE2CB564574}" destId="{6B34CE22-5E93-49E6-BDF5-8F2B2B8C02DC}" srcOrd="2" destOrd="0" presId="urn:microsoft.com/office/officeart/2005/8/layout/orgChart1"/>
    <dgm:cxn modelId="{B61C12D5-F182-4DB7-995F-BBFD51BBD7C5}" type="presParOf" srcId="{14FC1F3C-97F3-4F3F-97B6-2CE2CB564574}" destId="{041E566A-56AC-41CB-8A78-E019E14A35E4}" srcOrd="3" destOrd="0" presId="urn:microsoft.com/office/officeart/2005/8/layout/orgChart1"/>
    <dgm:cxn modelId="{7F51A7B3-C196-410D-9A9A-E99C64F6F267}" type="presParOf" srcId="{041E566A-56AC-41CB-8A78-E019E14A35E4}" destId="{12D02FB7-ACA6-4E7A-918F-3A1F780EDCB0}" srcOrd="0" destOrd="0" presId="urn:microsoft.com/office/officeart/2005/8/layout/orgChart1"/>
    <dgm:cxn modelId="{D6B7E180-9FAC-4C58-A4D2-6BB03499E9B2}" type="presParOf" srcId="{12D02FB7-ACA6-4E7A-918F-3A1F780EDCB0}" destId="{8205F81A-2458-4A74-AF73-0583CB3D3644}" srcOrd="0" destOrd="0" presId="urn:microsoft.com/office/officeart/2005/8/layout/orgChart1"/>
    <dgm:cxn modelId="{7105B60C-1928-4D34-8E81-FC3781DE3DED}" type="presParOf" srcId="{12D02FB7-ACA6-4E7A-918F-3A1F780EDCB0}" destId="{B4217AD4-EBBC-4924-A577-ABDF8C8D445B}" srcOrd="1" destOrd="0" presId="urn:microsoft.com/office/officeart/2005/8/layout/orgChart1"/>
    <dgm:cxn modelId="{A7CD18EC-7AD6-459F-853F-EC89A58869FF}" type="presParOf" srcId="{041E566A-56AC-41CB-8A78-E019E14A35E4}" destId="{F1AB383B-6351-4CA5-8AD9-21F3FA45CD41}" srcOrd="1" destOrd="0" presId="urn:microsoft.com/office/officeart/2005/8/layout/orgChart1"/>
    <dgm:cxn modelId="{002467DF-AC09-4F19-8B8B-E1FFF279633D}" type="presParOf" srcId="{F1AB383B-6351-4CA5-8AD9-21F3FA45CD41}" destId="{076521B4-E0F3-4C35-AAC9-81303CD4FFEA}" srcOrd="0" destOrd="0" presId="urn:microsoft.com/office/officeart/2005/8/layout/orgChart1"/>
    <dgm:cxn modelId="{635D139F-780C-45A1-ADD2-1A3069B6C426}" type="presParOf" srcId="{F1AB383B-6351-4CA5-8AD9-21F3FA45CD41}" destId="{DB67CEE4-CA79-43CF-BCA0-3F0A96BAC178}" srcOrd="1" destOrd="0" presId="urn:microsoft.com/office/officeart/2005/8/layout/orgChart1"/>
    <dgm:cxn modelId="{3F024424-84F9-4598-96AD-9087F978C9AA}" type="presParOf" srcId="{DB67CEE4-CA79-43CF-BCA0-3F0A96BAC178}" destId="{C0B9A737-D9AD-443A-A089-701882A5D8D4}" srcOrd="0" destOrd="0" presId="urn:microsoft.com/office/officeart/2005/8/layout/orgChart1"/>
    <dgm:cxn modelId="{45BAB9FB-D4F3-42AB-8AAE-12966DBA5EF0}" type="presParOf" srcId="{C0B9A737-D9AD-443A-A089-701882A5D8D4}" destId="{DBB77AD9-E16F-4A2A-9388-A2D29154CEA0}" srcOrd="0" destOrd="0" presId="urn:microsoft.com/office/officeart/2005/8/layout/orgChart1"/>
    <dgm:cxn modelId="{620C1B77-9E08-46F3-87B1-6EEE3462BA06}" type="presParOf" srcId="{C0B9A737-D9AD-443A-A089-701882A5D8D4}" destId="{3ADD482F-E643-4F43-AE43-40D202129B87}" srcOrd="1" destOrd="0" presId="urn:microsoft.com/office/officeart/2005/8/layout/orgChart1"/>
    <dgm:cxn modelId="{2D8F3DB3-0D54-4F5D-9B3B-39F9ED1639D7}" type="presParOf" srcId="{DB67CEE4-CA79-43CF-BCA0-3F0A96BAC178}" destId="{77BAA780-9674-4740-A012-8B723FC058DA}" srcOrd="1" destOrd="0" presId="urn:microsoft.com/office/officeart/2005/8/layout/orgChart1"/>
    <dgm:cxn modelId="{AB9D5668-6E2E-424F-B52E-D3A0504B418C}" type="presParOf" srcId="{77BAA780-9674-4740-A012-8B723FC058DA}" destId="{1BF514C9-36F1-4463-8EF8-0DD4120DF221}" srcOrd="0" destOrd="0" presId="urn:microsoft.com/office/officeart/2005/8/layout/orgChart1"/>
    <dgm:cxn modelId="{FAE85BA4-08BE-4AD9-A7FF-0BA9CC7B26C7}" type="presParOf" srcId="{77BAA780-9674-4740-A012-8B723FC058DA}" destId="{E4506A16-F76D-45CE-8E20-ED38DD68A836}" srcOrd="1" destOrd="0" presId="urn:microsoft.com/office/officeart/2005/8/layout/orgChart1"/>
    <dgm:cxn modelId="{C8FC86DC-FB48-45E9-B258-9449FEB94375}" type="presParOf" srcId="{E4506A16-F76D-45CE-8E20-ED38DD68A836}" destId="{63846E88-72D3-4F43-BE03-76916947B466}" srcOrd="0" destOrd="0" presId="urn:microsoft.com/office/officeart/2005/8/layout/orgChart1"/>
    <dgm:cxn modelId="{F086B747-5ACB-4601-8C16-77DF43F6F73D}" type="presParOf" srcId="{63846E88-72D3-4F43-BE03-76916947B466}" destId="{56E24069-A348-406A-BB40-1044B8A801A7}" srcOrd="0" destOrd="0" presId="urn:microsoft.com/office/officeart/2005/8/layout/orgChart1"/>
    <dgm:cxn modelId="{7CADD3C4-23CE-44B1-B26E-6CDE8B22BE97}" type="presParOf" srcId="{63846E88-72D3-4F43-BE03-76916947B466}" destId="{D4D22DDF-3403-4961-9E76-A1C9C702A837}" srcOrd="1" destOrd="0" presId="urn:microsoft.com/office/officeart/2005/8/layout/orgChart1"/>
    <dgm:cxn modelId="{9DAFDEDC-AC9C-48B0-971B-31151A495F8C}" type="presParOf" srcId="{E4506A16-F76D-45CE-8E20-ED38DD68A836}" destId="{F1BA3835-8113-4AAD-9602-C5E7754035C5}" srcOrd="1" destOrd="0" presId="urn:microsoft.com/office/officeart/2005/8/layout/orgChart1"/>
    <dgm:cxn modelId="{0A168B9C-AA31-40EC-BA2C-F4B7B2BE1900}" type="presParOf" srcId="{E4506A16-F76D-45CE-8E20-ED38DD68A836}" destId="{B5943E0A-4A1D-4ACC-9A51-BFEF004C897E}" srcOrd="2" destOrd="0" presId="urn:microsoft.com/office/officeart/2005/8/layout/orgChart1"/>
    <dgm:cxn modelId="{4F8841EB-C74F-4E8A-81E4-08A3C1CC5334}" type="presParOf" srcId="{DB67CEE4-CA79-43CF-BCA0-3F0A96BAC178}" destId="{824581C4-D681-4183-B32C-DFB900A4394D}" srcOrd="2" destOrd="0" presId="urn:microsoft.com/office/officeart/2005/8/layout/orgChart1"/>
    <dgm:cxn modelId="{D9CB2C84-FABF-4910-8653-6C538312958C}" type="presParOf" srcId="{041E566A-56AC-41CB-8A78-E019E14A35E4}" destId="{49A113B0-3789-4F65-9FA1-7080F8BCD39E}" srcOrd="2" destOrd="0" presId="urn:microsoft.com/office/officeart/2005/8/layout/orgChart1"/>
    <dgm:cxn modelId="{B69DC355-E258-4A8B-B82C-53918F0DD8DE}" type="presParOf" srcId="{14FC1F3C-97F3-4F3F-97B6-2CE2CB564574}" destId="{5BF9E7F9-FFD5-419E-B8B5-313469CF314E}" srcOrd="4" destOrd="0" presId="urn:microsoft.com/office/officeart/2005/8/layout/orgChart1"/>
    <dgm:cxn modelId="{10E23D9F-A9C7-48F0-A922-D8BEE35145B7}" type="presParOf" srcId="{14FC1F3C-97F3-4F3F-97B6-2CE2CB564574}" destId="{F51754AB-1EF6-4931-B5AB-CD0D8D23797A}" srcOrd="5" destOrd="0" presId="urn:microsoft.com/office/officeart/2005/8/layout/orgChart1"/>
    <dgm:cxn modelId="{D69E106C-8570-4E91-B48D-3A39E6582CEE}" type="presParOf" srcId="{F51754AB-1EF6-4931-B5AB-CD0D8D23797A}" destId="{F01C638B-B242-40FC-816A-A2269AD6B1D3}" srcOrd="0" destOrd="0" presId="urn:microsoft.com/office/officeart/2005/8/layout/orgChart1"/>
    <dgm:cxn modelId="{5B6E9846-F7BF-486F-A68F-355111375BEC}" type="presParOf" srcId="{F01C638B-B242-40FC-816A-A2269AD6B1D3}" destId="{6106B56F-AF9B-4966-A6DF-CD98C1B2FA0A}" srcOrd="0" destOrd="0" presId="urn:microsoft.com/office/officeart/2005/8/layout/orgChart1"/>
    <dgm:cxn modelId="{1822F99D-4784-4B97-886F-F8898593C1D6}" type="presParOf" srcId="{F01C638B-B242-40FC-816A-A2269AD6B1D3}" destId="{423DF27C-2F31-4CD5-A4C6-0A9FEEC3C2DC}" srcOrd="1" destOrd="0" presId="urn:microsoft.com/office/officeart/2005/8/layout/orgChart1"/>
    <dgm:cxn modelId="{D5BD21EE-3527-4E53-9A87-5F339F6E8183}" type="presParOf" srcId="{F51754AB-1EF6-4931-B5AB-CD0D8D23797A}" destId="{6B0AF671-F899-403D-9D2E-8761AE732F29}" srcOrd="1" destOrd="0" presId="urn:microsoft.com/office/officeart/2005/8/layout/orgChart1"/>
    <dgm:cxn modelId="{8FF5DC59-1F4B-43CC-B48E-50CE32D267DF}" type="presParOf" srcId="{F51754AB-1EF6-4931-B5AB-CD0D8D23797A}" destId="{0FDAADD8-6715-48EE-B6E9-2B79E2343DED}" srcOrd="2" destOrd="0" presId="urn:microsoft.com/office/officeart/2005/8/layout/orgChart1"/>
    <dgm:cxn modelId="{80294EED-EF34-407E-882A-1FF287E5BC00}" type="presParOf" srcId="{0FDAADD8-6715-48EE-B6E9-2B79E2343DED}" destId="{BD0DEDF9-F318-46ED-A8A6-ED6D88D3D2F5}" srcOrd="0" destOrd="0" presId="urn:microsoft.com/office/officeart/2005/8/layout/orgChart1"/>
    <dgm:cxn modelId="{CC70324D-AA10-4306-B260-5FFC76F56D84}" type="presParOf" srcId="{0FDAADD8-6715-48EE-B6E9-2B79E2343DED}" destId="{6CC70D05-B60E-4776-97B9-D8AF1E637EC9}" srcOrd="1" destOrd="0" presId="urn:microsoft.com/office/officeart/2005/8/layout/orgChart1"/>
    <dgm:cxn modelId="{32F3B5DA-E75E-4524-9D27-D159C0A3272C}" type="presParOf" srcId="{6CC70D05-B60E-4776-97B9-D8AF1E637EC9}" destId="{4A832AD7-B79B-456E-998D-C9A1E6193B17}" srcOrd="0" destOrd="0" presId="urn:microsoft.com/office/officeart/2005/8/layout/orgChart1"/>
    <dgm:cxn modelId="{27CBECBB-24DA-45DC-8A4B-BFBBB2B6DD13}" type="presParOf" srcId="{4A832AD7-B79B-456E-998D-C9A1E6193B17}" destId="{041B63D6-9484-4D0A-8A69-DE5E6709E08A}" srcOrd="0" destOrd="0" presId="urn:microsoft.com/office/officeart/2005/8/layout/orgChart1"/>
    <dgm:cxn modelId="{5EDE4D11-8A23-4E52-82CB-748C604C7461}" type="presParOf" srcId="{4A832AD7-B79B-456E-998D-C9A1E6193B17}" destId="{5FDDCB76-6BD2-42DC-ACEE-F7F8EEA1F9A4}" srcOrd="1" destOrd="0" presId="urn:microsoft.com/office/officeart/2005/8/layout/orgChart1"/>
    <dgm:cxn modelId="{207D62BA-1B03-4D04-946E-D32D17EDC799}" type="presParOf" srcId="{6CC70D05-B60E-4776-97B9-D8AF1E637EC9}" destId="{589AA61A-C9F4-4629-93D5-192753CCCB53}" srcOrd="1" destOrd="0" presId="urn:microsoft.com/office/officeart/2005/8/layout/orgChart1"/>
    <dgm:cxn modelId="{CAFD529B-C574-4DE0-8B09-398371C87B5A}" type="presParOf" srcId="{6CC70D05-B60E-4776-97B9-D8AF1E637EC9}" destId="{A2685C72-8BA6-4EEB-B765-BCDCCCDA43D8}" srcOrd="2" destOrd="0" presId="urn:microsoft.com/office/officeart/2005/8/layout/orgChart1"/>
    <dgm:cxn modelId="{74ECBA6A-03E6-49FD-ACF5-A38D7977D651}" type="presParOf" srcId="{0FDAADD8-6715-48EE-B6E9-2B79E2343DED}" destId="{E2991B11-06ED-4CB6-A986-99C5A3D8EEF2}" srcOrd="2" destOrd="0" presId="urn:microsoft.com/office/officeart/2005/8/layout/orgChart1"/>
    <dgm:cxn modelId="{E66B446D-D3EE-417D-B069-0F44DA2F0802}" type="presParOf" srcId="{0FDAADD8-6715-48EE-B6E9-2B79E2343DED}" destId="{F9BA7EC9-B231-4A8E-8EE5-EDC04F77E68D}" srcOrd="3" destOrd="0" presId="urn:microsoft.com/office/officeart/2005/8/layout/orgChart1"/>
    <dgm:cxn modelId="{4CE6E753-B37F-452E-8BEC-567E446AA804}" type="presParOf" srcId="{F9BA7EC9-B231-4A8E-8EE5-EDC04F77E68D}" destId="{4CC2E82E-8327-4315-A9A7-CAC459726A02}" srcOrd="0" destOrd="0" presId="urn:microsoft.com/office/officeart/2005/8/layout/orgChart1"/>
    <dgm:cxn modelId="{F174348E-6F93-4613-8C6F-4FBDF84B8E21}" type="presParOf" srcId="{4CC2E82E-8327-4315-A9A7-CAC459726A02}" destId="{42686676-4903-4CC0-9202-FAF8D1ED051B}" srcOrd="0" destOrd="0" presId="urn:microsoft.com/office/officeart/2005/8/layout/orgChart1"/>
    <dgm:cxn modelId="{4D95136F-BD30-4938-8E92-BD795857372D}" type="presParOf" srcId="{4CC2E82E-8327-4315-A9A7-CAC459726A02}" destId="{932CFCA0-1C60-4C0E-9C7E-A83048458C19}" srcOrd="1" destOrd="0" presId="urn:microsoft.com/office/officeart/2005/8/layout/orgChart1"/>
    <dgm:cxn modelId="{9BF966F2-7BD6-4FDD-BFC8-DEF9BCBA7014}" type="presParOf" srcId="{F9BA7EC9-B231-4A8E-8EE5-EDC04F77E68D}" destId="{A3343D8A-4620-4DAE-8D1B-F4E7E9D05535}" srcOrd="1" destOrd="0" presId="urn:microsoft.com/office/officeart/2005/8/layout/orgChart1"/>
    <dgm:cxn modelId="{8B4CE232-6E4B-4127-8D0F-E89E67AA8996}" type="presParOf" srcId="{F9BA7EC9-B231-4A8E-8EE5-EDC04F77E68D}" destId="{C4F064EE-840B-4456-9324-057914E5B6F0}" srcOrd="2" destOrd="0" presId="urn:microsoft.com/office/officeart/2005/8/layout/orgChart1"/>
    <dgm:cxn modelId="{7B77D915-B791-4168-92D6-9B3577B6767E}" type="presParOf" srcId="{14FC1F3C-97F3-4F3F-97B6-2CE2CB564574}" destId="{53BA7049-58FE-4D9B-A4D1-20F14AE58A0E}" srcOrd="6" destOrd="0" presId="urn:microsoft.com/office/officeart/2005/8/layout/orgChart1"/>
    <dgm:cxn modelId="{DA93C77D-EA63-4163-A40D-4A92D4AD0292}" type="presParOf" srcId="{14FC1F3C-97F3-4F3F-97B6-2CE2CB564574}" destId="{B6FD78E5-B629-41C5-9835-8226ECD0D523}" srcOrd="7" destOrd="0" presId="urn:microsoft.com/office/officeart/2005/8/layout/orgChart1"/>
    <dgm:cxn modelId="{D231C548-C506-4494-80EE-76337F96AF0C}" type="presParOf" srcId="{B6FD78E5-B629-41C5-9835-8226ECD0D523}" destId="{79A8A6B7-099B-4CE7-94B2-16D00610A5B8}" srcOrd="0" destOrd="0" presId="urn:microsoft.com/office/officeart/2005/8/layout/orgChart1"/>
    <dgm:cxn modelId="{37468FD1-C897-425A-B116-624B854725F3}" type="presParOf" srcId="{79A8A6B7-099B-4CE7-94B2-16D00610A5B8}" destId="{297861BD-5AD9-4A88-82A2-969D993BBE77}" srcOrd="0" destOrd="0" presId="urn:microsoft.com/office/officeart/2005/8/layout/orgChart1"/>
    <dgm:cxn modelId="{3DB9DE45-1354-4101-AD13-2A2F5EF576B3}" type="presParOf" srcId="{79A8A6B7-099B-4CE7-94B2-16D00610A5B8}" destId="{F0ADB6DD-C3EA-4369-AFC6-75758E11C62B}" srcOrd="1" destOrd="0" presId="urn:microsoft.com/office/officeart/2005/8/layout/orgChart1"/>
    <dgm:cxn modelId="{C2AB10FC-BCD4-4730-A8E5-7C07235200AF}" type="presParOf" srcId="{B6FD78E5-B629-41C5-9835-8226ECD0D523}" destId="{5C02BF2C-8FDC-4092-9EC8-5A75895B3ED0}" srcOrd="1" destOrd="0" presId="urn:microsoft.com/office/officeart/2005/8/layout/orgChart1"/>
    <dgm:cxn modelId="{34DBDABC-CBD7-4066-86A7-A22E57A0AFBD}" type="presParOf" srcId="{5C02BF2C-8FDC-4092-9EC8-5A75895B3ED0}" destId="{BFD680B3-62E8-44E3-8869-400C10AB9349}" srcOrd="0" destOrd="0" presId="urn:microsoft.com/office/officeart/2005/8/layout/orgChart1"/>
    <dgm:cxn modelId="{9FA88EAA-ADFC-44C0-8993-D8076DA31DA6}" type="presParOf" srcId="{5C02BF2C-8FDC-4092-9EC8-5A75895B3ED0}" destId="{5E367261-5C30-43C2-9E63-8E3892A9B651}" srcOrd="1" destOrd="0" presId="urn:microsoft.com/office/officeart/2005/8/layout/orgChart1"/>
    <dgm:cxn modelId="{9E20F0C7-D710-4D00-B489-DE6CBA1E3481}" type="presParOf" srcId="{5E367261-5C30-43C2-9E63-8E3892A9B651}" destId="{C02A5462-9815-4BCE-A788-C6ED5BA117A5}" srcOrd="0" destOrd="0" presId="urn:microsoft.com/office/officeart/2005/8/layout/orgChart1"/>
    <dgm:cxn modelId="{DA8A3FA0-7ADF-4E40-BD19-174978AF21FF}" type="presParOf" srcId="{C02A5462-9815-4BCE-A788-C6ED5BA117A5}" destId="{CDE12574-FF65-4EBB-A428-186664AD7947}" srcOrd="0" destOrd="0" presId="urn:microsoft.com/office/officeart/2005/8/layout/orgChart1"/>
    <dgm:cxn modelId="{F8B4BD16-E6C5-4903-8228-D1AFB5AA1A3E}" type="presParOf" srcId="{C02A5462-9815-4BCE-A788-C6ED5BA117A5}" destId="{3CDACAEC-F71A-4AF4-AA14-16032593AA4B}" srcOrd="1" destOrd="0" presId="urn:microsoft.com/office/officeart/2005/8/layout/orgChart1"/>
    <dgm:cxn modelId="{BFC12112-8C4D-4B81-B669-8B9C241E245D}" type="presParOf" srcId="{5E367261-5C30-43C2-9E63-8E3892A9B651}" destId="{23A5DE82-BFDC-409F-A6C7-5EF14C9E4C83}" srcOrd="1" destOrd="0" presId="urn:microsoft.com/office/officeart/2005/8/layout/orgChart1"/>
    <dgm:cxn modelId="{320EE6DF-5325-410C-B97F-E287E53D9855}" type="presParOf" srcId="{5E367261-5C30-43C2-9E63-8E3892A9B651}" destId="{16FBCFEE-7AE6-490D-8918-9C2BC0B824F6}" srcOrd="2" destOrd="0" presId="urn:microsoft.com/office/officeart/2005/8/layout/orgChart1"/>
    <dgm:cxn modelId="{6F5F6C34-4757-467F-951B-002F4B8385EB}" type="presParOf" srcId="{5C02BF2C-8FDC-4092-9EC8-5A75895B3ED0}" destId="{1540E066-023B-4BCE-873B-EB75AE3926ED}" srcOrd="2" destOrd="0" presId="urn:microsoft.com/office/officeart/2005/8/layout/orgChart1"/>
    <dgm:cxn modelId="{8280A3F9-3837-411E-BAF4-3170C44B30B9}" type="presParOf" srcId="{5C02BF2C-8FDC-4092-9EC8-5A75895B3ED0}" destId="{AD77CDEF-982C-40EE-8CD3-6628FAF0215E}" srcOrd="3" destOrd="0" presId="urn:microsoft.com/office/officeart/2005/8/layout/orgChart1"/>
    <dgm:cxn modelId="{E9765ACA-4E83-4FA6-8D1B-AEC9832E6A66}" type="presParOf" srcId="{AD77CDEF-982C-40EE-8CD3-6628FAF0215E}" destId="{54E3D9FF-B60F-4C08-91F4-E49F1065A2DD}" srcOrd="0" destOrd="0" presId="urn:microsoft.com/office/officeart/2005/8/layout/orgChart1"/>
    <dgm:cxn modelId="{C4F3A002-6C29-4823-A185-3C43413E0339}" type="presParOf" srcId="{54E3D9FF-B60F-4C08-91F4-E49F1065A2DD}" destId="{DE52D785-67E2-4C64-9938-923A3C5C8251}" srcOrd="0" destOrd="0" presId="urn:microsoft.com/office/officeart/2005/8/layout/orgChart1"/>
    <dgm:cxn modelId="{BE728212-71A9-46AA-8F20-C9587CD1895C}" type="presParOf" srcId="{54E3D9FF-B60F-4C08-91F4-E49F1065A2DD}" destId="{A52A141C-8283-4C68-83F1-9710F9D640FD}" srcOrd="1" destOrd="0" presId="urn:microsoft.com/office/officeart/2005/8/layout/orgChart1"/>
    <dgm:cxn modelId="{1D37FA1D-2EAA-4B4E-BBFE-FB9EDDD30356}" type="presParOf" srcId="{AD77CDEF-982C-40EE-8CD3-6628FAF0215E}" destId="{7A852023-0D15-4905-83AE-836FA3C2F1BB}" srcOrd="1" destOrd="0" presId="urn:microsoft.com/office/officeart/2005/8/layout/orgChart1"/>
    <dgm:cxn modelId="{AAC932CC-6782-4A3D-8C71-E4A3E3D24B26}" type="presParOf" srcId="{7A852023-0D15-4905-83AE-836FA3C2F1BB}" destId="{6E7235BA-E64F-4ACF-93DA-53C9A30C0DF0}" srcOrd="0" destOrd="0" presId="urn:microsoft.com/office/officeart/2005/8/layout/orgChart1"/>
    <dgm:cxn modelId="{91D3D847-3784-4F22-9A18-4EC4DC44889E}" type="presParOf" srcId="{7A852023-0D15-4905-83AE-836FA3C2F1BB}" destId="{9BEB1D9E-BC27-4D51-9A08-A3A614ED3D69}" srcOrd="1" destOrd="0" presId="urn:microsoft.com/office/officeart/2005/8/layout/orgChart1"/>
    <dgm:cxn modelId="{D518FCE2-B306-4768-A10A-0C461AC4ABF3}" type="presParOf" srcId="{9BEB1D9E-BC27-4D51-9A08-A3A614ED3D69}" destId="{0BE2977A-834C-4C04-AA3B-2BAF71CA6876}" srcOrd="0" destOrd="0" presId="urn:microsoft.com/office/officeart/2005/8/layout/orgChart1"/>
    <dgm:cxn modelId="{9562B53A-D43A-48B0-AB95-9AC891756844}" type="presParOf" srcId="{0BE2977A-834C-4C04-AA3B-2BAF71CA6876}" destId="{D22DF760-EA1F-43A9-999D-ADC33FF3D20C}" srcOrd="0" destOrd="0" presId="urn:microsoft.com/office/officeart/2005/8/layout/orgChart1"/>
    <dgm:cxn modelId="{4E85FD0D-43E8-453E-8BFF-E9010C177157}" type="presParOf" srcId="{0BE2977A-834C-4C04-AA3B-2BAF71CA6876}" destId="{4535AEB2-C6E5-4759-A555-20B1D61185E9}" srcOrd="1" destOrd="0" presId="urn:microsoft.com/office/officeart/2005/8/layout/orgChart1"/>
    <dgm:cxn modelId="{63858F38-D75E-42F4-8DFD-6B2E34EA5295}" type="presParOf" srcId="{9BEB1D9E-BC27-4D51-9A08-A3A614ED3D69}" destId="{0D8E6F74-E71C-4900-9224-3B84A3CA64C6}" srcOrd="1" destOrd="0" presId="urn:microsoft.com/office/officeart/2005/8/layout/orgChart1"/>
    <dgm:cxn modelId="{CEDD00B1-C270-4E45-8175-64FA6BBB2966}" type="presParOf" srcId="{9BEB1D9E-BC27-4D51-9A08-A3A614ED3D69}" destId="{4EC0DD26-8961-49FD-AE87-DFD56E9103D2}" srcOrd="2" destOrd="0" presId="urn:microsoft.com/office/officeart/2005/8/layout/orgChart1"/>
    <dgm:cxn modelId="{927366F3-BC0B-4BB7-A137-E30CF80ECA07}" type="presParOf" srcId="{AD77CDEF-982C-40EE-8CD3-6628FAF0215E}" destId="{74C55781-4BAD-4D5F-A841-CA7A28002A63}" srcOrd="2" destOrd="0" presId="urn:microsoft.com/office/officeart/2005/8/layout/orgChart1"/>
    <dgm:cxn modelId="{8AC3DCCA-6588-4D9E-AC74-F8F998A8E068}" type="presParOf" srcId="{5C02BF2C-8FDC-4092-9EC8-5A75895B3ED0}" destId="{BE4A6311-5CD3-4356-B3ED-9AC94378D416}" srcOrd="4" destOrd="0" presId="urn:microsoft.com/office/officeart/2005/8/layout/orgChart1"/>
    <dgm:cxn modelId="{5A284A42-AEE0-4CB1-8F78-3441F84D08DD}" type="presParOf" srcId="{5C02BF2C-8FDC-4092-9EC8-5A75895B3ED0}" destId="{EF69AD55-6CD2-44D8-97C9-572FE527F76B}" srcOrd="5" destOrd="0" presId="urn:microsoft.com/office/officeart/2005/8/layout/orgChart1"/>
    <dgm:cxn modelId="{094CBEF3-7AE6-4E5C-AFB9-17FB92970DA8}" type="presParOf" srcId="{EF69AD55-6CD2-44D8-97C9-572FE527F76B}" destId="{7C2A2CAC-A3C9-46F5-8733-6F3ECA8E9AC0}" srcOrd="0" destOrd="0" presId="urn:microsoft.com/office/officeart/2005/8/layout/orgChart1"/>
    <dgm:cxn modelId="{A1DAB86A-AD9D-4598-8408-CE48C1C8E0E8}" type="presParOf" srcId="{7C2A2CAC-A3C9-46F5-8733-6F3ECA8E9AC0}" destId="{F7FEEBBF-B116-4681-AD4D-E46CEEDEF000}" srcOrd="0" destOrd="0" presId="urn:microsoft.com/office/officeart/2005/8/layout/orgChart1"/>
    <dgm:cxn modelId="{5D022B06-3943-461B-978E-98EBF1457A9B}" type="presParOf" srcId="{7C2A2CAC-A3C9-46F5-8733-6F3ECA8E9AC0}" destId="{928C1FD8-C2D2-4C10-86B3-22BB8BB9AEE2}" srcOrd="1" destOrd="0" presId="urn:microsoft.com/office/officeart/2005/8/layout/orgChart1"/>
    <dgm:cxn modelId="{2894CDD7-88FB-4CAF-B1AF-01C725CE03A4}" type="presParOf" srcId="{EF69AD55-6CD2-44D8-97C9-572FE527F76B}" destId="{97EB98A7-11DB-4667-B438-EA8D3F8D77D3}" srcOrd="1" destOrd="0" presId="urn:microsoft.com/office/officeart/2005/8/layout/orgChart1"/>
    <dgm:cxn modelId="{09791611-D9C2-4870-A1D3-7E9C4FC749F2}" type="presParOf" srcId="{EF69AD55-6CD2-44D8-97C9-572FE527F76B}" destId="{5AA81516-E61D-404F-9CB9-8B104F81DBF8}" srcOrd="2" destOrd="0" presId="urn:microsoft.com/office/officeart/2005/8/layout/orgChart1"/>
    <dgm:cxn modelId="{E76F9D12-3462-46D7-A176-6CB90C5C28AD}" type="presParOf" srcId="{5C02BF2C-8FDC-4092-9EC8-5A75895B3ED0}" destId="{3646DB48-26A6-484E-8CB0-C80213AED48D}" srcOrd="6" destOrd="0" presId="urn:microsoft.com/office/officeart/2005/8/layout/orgChart1"/>
    <dgm:cxn modelId="{F6DA1C54-B563-4A9A-A96D-7FB76C4694A2}" type="presParOf" srcId="{5C02BF2C-8FDC-4092-9EC8-5A75895B3ED0}" destId="{A5E1F5B1-4CB1-4AE6-9245-5AB0328BED7B}" srcOrd="7" destOrd="0" presId="urn:microsoft.com/office/officeart/2005/8/layout/orgChart1"/>
    <dgm:cxn modelId="{9115757F-A263-40D1-AA5B-8233CDEC76FF}" type="presParOf" srcId="{A5E1F5B1-4CB1-4AE6-9245-5AB0328BED7B}" destId="{8F0533C0-1DEC-475C-A3A6-1239BD854819}" srcOrd="0" destOrd="0" presId="urn:microsoft.com/office/officeart/2005/8/layout/orgChart1"/>
    <dgm:cxn modelId="{B55EBEF1-B5FA-4CFE-B266-28650CC5E322}" type="presParOf" srcId="{8F0533C0-1DEC-475C-A3A6-1239BD854819}" destId="{BD3F4E75-DB3E-4D3B-B57E-D2946A549AC5}" srcOrd="0" destOrd="0" presId="urn:microsoft.com/office/officeart/2005/8/layout/orgChart1"/>
    <dgm:cxn modelId="{C3016E24-46E0-4DDC-9689-E7E5D58018C0}" type="presParOf" srcId="{8F0533C0-1DEC-475C-A3A6-1239BD854819}" destId="{99D4FA8C-A5BF-46F2-AD49-D5FEC95E2098}" srcOrd="1" destOrd="0" presId="urn:microsoft.com/office/officeart/2005/8/layout/orgChart1"/>
    <dgm:cxn modelId="{C78AFB50-C1F3-4BD1-85A8-1D8122CF0C00}" type="presParOf" srcId="{A5E1F5B1-4CB1-4AE6-9245-5AB0328BED7B}" destId="{EDA8E7FE-5682-48BA-8D89-50D79E8524AA}" srcOrd="1" destOrd="0" presId="urn:microsoft.com/office/officeart/2005/8/layout/orgChart1"/>
    <dgm:cxn modelId="{F21288F8-C13E-4EE2-B501-0B2E6F6AABB6}" type="presParOf" srcId="{A5E1F5B1-4CB1-4AE6-9245-5AB0328BED7B}" destId="{89E33B49-5A67-4992-BA3F-4A51BF83C78C}" srcOrd="2" destOrd="0" presId="urn:microsoft.com/office/officeart/2005/8/layout/orgChart1"/>
    <dgm:cxn modelId="{CF2D7C66-1714-4240-83F4-76FB79C61D80}" type="presParOf" srcId="{B6FD78E5-B629-41C5-9835-8226ECD0D523}" destId="{7764C82B-401C-4972-896C-7884EF312DFB}" srcOrd="2" destOrd="0" presId="urn:microsoft.com/office/officeart/2005/8/layout/orgChart1"/>
    <dgm:cxn modelId="{3600D747-B94A-47D2-B3FE-1F753E77BD3A}" type="presParOf" srcId="{14FC1F3C-97F3-4F3F-97B6-2CE2CB564574}" destId="{FB8E704F-7F72-4C9A-81B3-9DA0C2BE95DF}" srcOrd="8" destOrd="0" presId="urn:microsoft.com/office/officeart/2005/8/layout/orgChart1"/>
    <dgm:cxn modelId="{96B91275-EAE2-4A24-9698-D4B38E26283A}" type="presParOf" srcId="{14FC1F3C-97F3-4F3F-97B6-2CE2CB564574}" destId="{AC875B9E-5C04-4FB2-884B-5F5CC43BD642}" srcOrd="9" destOrd="0" presId="urn:microsoft.com/office/officeart/2005/8/layout/orgChart1"/>
    <dgm:cxn modelId="{4B410B62-9224-4559-A0B0-A6F5E7AE8A17}" type="presParOf" srcId="{AC875B9E-5C04-4FB2-884B-5F5CC43BD642}" destId="{4DFB5969-AA01-4815-9CC7-67FE156C6E41}" srcOrd="0" destOrd="0" presId="urn:microsoft.com/office/officeart/2005/8/layout/orgChart1"/>
    <dgm:cxn modelId="{E2A88C7E-02D2-4383-961D-2F2F91D570DC}" type="presParOf" srcId="{4DFB5969-AA01-4815-9CC7-67FE156C6E41}" destId="{BB318610-DAA5-4712-B950-A48AC31018DF}" srcOrd="0" destOrd="0" presId="urn:microsoft.com/office/officeart/2005/8/layout/orgChart1"/>
    <dgm:cxn modelId="{EE15E4B5-58B4-41E8-9B33-87531F19CB24}" type="presParOf" srcId="{4DFB5969-AA01-4815-9CC7-67FE156C6E41}" destId="{23B68DD4-CD35-493D-AED9-F3343CD4763F}" srcOrd="1" destOrd="0" presId="urn:microsoft.com/office/officeart/2005/8/layout/orgChart1"/>
    <dgm:cxn modelId="{CD40AE87-31B1-4F72-83B2-D381A1C14B4F}" type="presParOf" srcId="{AC875B9E-5C04-4FB2-884B-5F5CC43BD642}" destId="{BAF812FC-63C8-4EF2-9297-4DA82FE5471B}" srcOrd="1" destOrd="0" presId="urn:microsoft.com/office/officeart/2005/8/layout/orgChart1"/>
    <dgm:cxn modelId="{CAF208DE-2B35-4A09-BAE9-F418FFE8AE7E}" type="presParOf" srcId="{AC875B9E-5C04-4FB2-884B-5F5CC43BD642}" destId="{87DC4A98-6A29-4F54-BE7F-7547578BCCF3}" srcOrd="2" destOrd="0" presId="urn:microsoft.com/office/officeart/2005/8/layout/orgChart1"/>
    <dgm:cxn modelId="{098EEA18-1650-4127-9B34-769027E0CF9F}" type="presParOf" srcId="{87DC4A98-6A29-4F54-BE7F-7547578BCCF3}" destId="{B3EF4526-E6C3-4E07-BDF4-76EFCAF3459F}" srcOrd="0" destOrd="0" presId="urn:microsoft.com/office/officeart/2005/8/layout/orgChart1"/>
    <dgm:cxn modelId="{1D9B5129-09F6-4FDA-8668-918ED9BD5E81}" type="presParOf" srcId="{87DC4A98-6A29-4F54-BE7F-7547578BCCF3}" destId="{BA08BB68-70F5-4985-A05B-479962160818}" srcOrd="1" destOrd="0" presId="urn:microsoft.com/office/officeart/2005/8/layout/orgChart1"/>
    <dgm:cxn modelId="{BEEF7570-1786-4FE8-B524-0B7843A27ED3}" type="presParOf" srcId="{BA08BB68-70F5-4985-A05B-479962160818}" destId="{2F0F7041-2FDC-43F1-B013-A7EE8C5BBD9C}" srcOrd="0" destOrd="0" presId="urn:microsoft.com/office/officeart/2005/8/layout/orgChart1"/>
    <dgm:cxn modelId="{3766281B-0D47-4146-A747-65F0EE9F14F8}" type="presParOf" srcId="{2F0F7041-2FDC-43F1-B013-A7EE8C5BBD9C}" destId="{78DCC123-45ED-4D6B-B8F8-DF5B34C7003A}" srcOrd="0" destOrd="0" presId="urn:microsoft.com/office/officeart/2005/8/layout/orgChart1"/>
    <dgm:cxn modelId="{0D189C7D-9B43-4721-8FB0-463C293BB9F9}" type="presParOf" srcId="{2F0F7041-2FDC-43F1-B013-A7EE8C5BBD9C}" destId="{FFDE86D3-EC77-4018-B3C7-6738522D9FC1}" srcOrd="1" destOrd="0" presId="urn:microsoft.com/office/officeart/2005/8/layout/orgChart1"/>
    <dgm:cxn modelId="{76E0A28E-9781-460D-B2B4-559F418BB4A0}" type="presParOf" srcId="{BA08BB68-70F5-4985-A05B-479962160818}" destId="{3A668BBF-9363-42A2-8FCC-2F2024AA91B3}" srcOrd="1" destOrd="0" presId="urn:microsoft.com/office/officeart/2005/8/layout/orgChart1"/>
    <dgm:cxn modelId="{06B0D519-C410-46AA-95DE-7FC1A1620E2F}" type="presParOf" srcId="{BA08BB68-70F5-4985-A05B-479962160818}" destId="{7D4F0051-D471-4A0B-85DA-07F147549EEE}" srcOrd="2" destOrd="0" presId="urn:microsoft.com/office/officeart/2005/8/layout/orgChart1"/>
    <dgm:cxn modelId="{AB9A5AF8-6081-43FB-98F2-0B09AF81CA8D}" type="presParOf" srcId="{87DC4A98-6A29-4F54-BE7F-7547578BCCF3}" destId="{B7BD27E3-396E-4E70-AD3E-8DE8FCBA0A80}" srcOrd="2" destOrd="0" presId="urn:microsoft.com/office/officeart/2005/8/layout/orgChart1"/>
    <dgm:cxn modelId="{08796E56-DE7C-4F14-82B7-422B8B98200F}" type="presParOf" srcId="{87DC4A98-6A29-4F54-BE7F-7547578BCCF3}" destId="{F0D42DB2-8563-4B19-A4A5-F48153C8C3FF}" srcOrd="3" destOrd="0" presId="urn:microsoft.com/office/officeart/2005/8/layout/orgChart1"/>
    <dgm:cxn modelId="{E8828235-46E3-4AC0-8A04-52718CD9EA7A}" type="presParOf" srcId="{F0D42DB2-8563-4B19-A4A5-F48153C8C3FF}" destId="{8DE1F96E-C38C-49D5-8210-ABD7F8F09087}" srcOrd="0" destOrd="0" presId="urn:microsoft.com/office/officeart/2005/8/layout/orgChart1"/>
    <dgm:cxn modelId="{C135CDCC-C9E1-4740-AF78-1923B1CD329D}" type="presParOf" srcId="{8DE1F96E-C38C-49D5-8210-ABD7F8F09087}" destId="{F760202C-CEC1-489D-8177-9DDD536E2915}" srcOrd="0" destOrd="0" presId="urn:microsoft.com/office/officeart/2005/8/layout/orgChart1"/>
    <dgm:cxn modelId="{434D23D0-B45B-4435-9204-6339F6E1C820}" type="presParOf" srcId="{8DE1F96E-C38C-49D5-8210-ABD7F8F09087}" destId="{D2AD0AE1-862D-44EA-B654-17C6BC174679}" srcOrd="1" destOrd="0" presId="urn:microsoft.com/office/officeart/2005/8/layout/orgChart1"/>
    <dgm:cxn modelId="{D7B80AD7-36C9-4619-B69C-5CF03768357E}" type="presParOf" srcId="{F0D42DB2-8563-4B19-A4A5-F48153C8C3FF}" destId="{B153C451-47CD-46F4-B4E1-C68F04437019}" srcOrd="1" destOrd="0" presId="urn:microsoft.com/office/officeart/2005/8/layout/orgChart1"/>
    <dgm:cxn modelId="{454C4DBF-7246-435F-B95B-7684DA036F4C}" type="presParOf" srcId="{F0D42DB2-8563-4B19-A4A5-F48153C8C3FF}" destId="{7C948C7B-4E78-47F7-AAA6-4F004C742A5A}" srcOrd="2" destOrd="0" presId="urn:microsoft.com/office/officeart/2005/8/layout/orgChart1"/>
    <dgm:cxn modelId="{AECE97C9-74A6-4CD5-91AB-A719F60D294A}" type="presParOf" srcId="{14FC1F3C-97F3-4F3F-97B6-2CE2CB564574}" destId="{97BD644E-1D09-45F0-AD78-5E9F809CDFCD}" srcOrd="10" destOrd="0" presId="urn:microsoft.com/office/officeart/2005/8/layout/orgChart1"/>
    <dgm:cxn modelId="{E3E438EB-0B43-4838-BCEF-F8C07553FB10}" type="presParOf" srcId="{14FC1F3C-97F3-4F3F-97B6-2CE2CB564574}" destId="{6564B431-2241-4521-8339-BD6A86507764}" srcOrd="11" destOrd="0" presId="urn:microsoft.com/office/officeart/2005/8/layout/orgChart1"/>
    <dgm:cxn modelId="{7F58C9CA-6672-42FA-A4D1-2EF56826C6E3}" type="presParOf" srcId="{6564B431-2241-4521-8339-BD6A86507764}" destId="{46B4E8BD-2EE6-40AF-9543-D8156CFEC7B9}" srcOrd="0" destOrd="0" presId="urn:microsoft.com/office/officeart/2005/8/layout/orgChart1"/>
    <dgm:cxn modelId="{241F4198-0991-46B6-9E61-B168DAAD2444}" type="presParOf" srcId="{46B4E8BD-2EE6-40AF-9543-D8156CFEC7B9}" destId="{8BE20630-F914-4237-A200-646CB00EF2C6}" srcOrd="0" destOrd="0" presId="urn:microsoft.com/office/officeart/2005/8/layout/orgChart1"/>
    <dgm:cxn modelId="{8186BF19-FDBC-42F8-95E5-56E47F01E77A}" type="presParOf" srcId="{46B4E8BD-2EE6-40AF-9543-D8156CFEC7B9}" destId="{073C86BE-FA26-4BB0-B369-3968F714299E}" srcOrd="1" destOrd="0" presId="urn:microsoft.com/office/officeart/2005/8/layout/orgChart1"/>
    <dgm:cxn modelId="{2CD4DC19-B29B-45A7-8114-19BC7BAEFE80}" type="presParOf" srcId="{6564B431-2241-4521-8339-BD6A86507764}" destId="{EF4805D2-6897-4DF4-A89D-27DF3F74A30F}" srcOrd="1" destOrd="0" presId="urn:microsoft.com/office/officeart/2005/8/layout/orgChart1"/>
    <dgm:cxn modelId="{C40B1EB8-D46C-49B6-ABF9-2E99A2883F8C}" type="presParOf" srcId="{EF4805D2-6897-4DF4-A89D-27DF3F74A30F}" destId="{3E03D74F-3CFD-4FAF-B55E-5F0F06EE883B}" srcOrd="0" destOrd="0" presId="urn:microsoft.com/office/officeart/2005/8/layout/orgChart1"/>
    <dgm:cxn modelId="{97ED5A48-5FCD-4CA3-BCB2-6735A54233B2}" type="presParOf" srcId="{EF4805D2-6897-4DF4-A89D-27DF3F74A30F}" destId="{E935252A-46A5-452B-9EB4-5B786F631A73}" srcOrd="1" destOrd="0" presId="urn:microsoft.com/office/officeart/2005/8/layout/orgChart1"/>
    <dgm:cxn modelId="{F84AB0F6-673E-4361-85AF-7DD5A1967C95}" type="presParOf" srcId="{E935252A-46A5-452B-9EB4-5B786F631A73}" destId="{D30B47A6-8F0E-4DB5-8D4F-08671264C2E9}" srcOrd="0" destOrd="0" presId="urn:microsoft.com/office/officeart/2005/8/layout/orgChart1"/>
    <dgm:cxn modelId="{F7CC2540-195A-488B-9573-25C047AF5BC0}" type="presParOf" srcId="{D30B47A6-8F0E-4DB5-8D4F-08671264C2E9}" destId="{F6752942-587C-4AB3-B577-39F1613F6CB1}" srcOrd="0" destOrd="0" presId="urn:microsoft.com/office/officeart/2005/8/layout/orgChart1"/>
    <dgm:cxn modelId="{F6A84DD5-B81D-483D-B4B2-23522C082AF4}" type="presParOf" srcId="{D30B47A6-8F0E-4DB5-8D4F-08671264C2E9}" destId="{6BDB1BA5-1AC7-4EA4-AF6F-4F483A05ABAF}" srcOrd="1" destOrd="0" presId="urn:microsoft.com/office/officeart/2005/8/layout/orgChart1"/>
    <dgm:cxn modelId="{EF25F6E2-76C2-4962-BF37-5AF7108BBBCC}" type="presParOf" srcId="{E935252A-46A5-452B-9EB4-5B786F631A73}" destId="{6106BB77-1BA5-4B9A-82E3-70C52436486B}" srcOrd="1" destOrd="0" presId="urn:microsoft.com/office/officeart/2005/8/layout/orgChart1"/>
    <dgm:cxn modelId="{4D87FA1A-ECBE-4EA6-BC90-3335BA109587}" type="presParOf" srcId="{E935252A-46A5-452B-9EB4-5B786F631A73}" destId="{4575FE1F-82A1-4CDD-A8AF-24ECCF1628D6}" srcOrd="2" destOrd="0" presId="urn:microsoft.com/office/officeart/2005/8/layout/orgChart1"/>
    <dgm:cxn modelId="{0186C8DA-2E00-433F-85AA-4DC49D011AA8}" type="presParOf" srcId="{6564B431-2241-4521-8339-BD6A86507764}" destId="{946DC61A-0D50-47C5-B39E-FF1AA9B80A1C}" srcOrd="2" destOrd="0" presId="urn:microsoft.com/office/officeart/2005/8/layout/orgChart1"/>
    <dgm:cxn modelId="{15CC0A67-861F-4CA0-940F-30AC7AF21637}" type="presParOf" srcId="{941D4BAC-27BE-4043-B757-6090AA182456}" destId="{9A67EFDD-BD8F-4395-B478-435D62199DC7}" srcOrd="2" destOrd="0" presId="urn:microsoft.com/office/officeart/2005/8/layout/orgChart1"/>
    <dgm:cxn modelId="{7DB1853F-1B03-437A-84D7-D7A7C6FCCE5B}" type="presParOf" srcId="{0C3D3120-50DB-4517-A63D-4019251BDD63}" destId="{3AA0A7CC-7BEA-4FF2-BD69-F4B68B455EB5}" srcOrd="2" destOrd="0" presId="urn:microsoft.com/office/officeart/2005/8/layout/orgChart1"/>
    <dgm:cxn modelId="{024A5596-2EAD-4089-9EDE-4A0AB97205C7}" type="presParOf" srcId="{91083929-D37D-433B-92B2-00502414CEA3}" destId="{C04D6228-8E70-48DA-9857-C9ECE62AA81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03D74F-3CFD-4FAF-B55E-5F0F06EE883B}">
      <dsp:nvSpPr>
        <dsp:cNvPr id="0" name=""/>
        <dsp:cNvSpPr/>
      </dsp:nvSpPr>
      <dsp:spPr>
        <a:xfrm>
          <a:off x="7575460" y="2277040"/>
          <a:ext cx="102541" cy="265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207"/>
              </a:lnTo>
              <a:lnTo>
                <a:pt x="102541" y="2652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BD644E-1D09-45F0-AD78-5E9F809CDFCD}">
      <dsp:nvSpPr>
        <dsp:cNvPr id="0" name=""/>
        <dsp:cNvSpPr/>
      </dsp:nvSpPr>
      <dsp:spPr>
        <a:xfrm>
          <a:off x="4271891" y="1867698"/>
          <a:ext cx="3577012" cy="121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36"/>
              </a:lnTo>
              <a:lnTo>
                <a:pt x="3577012" y="60536"/>
              </a:lnTo>
              <a:lnTo>
                <a:pt x="3577012" y="1210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D27E3-396E-4E70-AD3E-8DE8FCBA0A80}">
      <dsp:nvSpPr>
        <dsp:cNvPr id="0" name=""/>
        <dsp:cNvSpPr/>
      </dsp:nvSpPr>
      <dsp:spPr>
        <a:xfrm>
          <a:off x="6874133" y="2277040"/>
          <a:ext cx="91440" cy="2652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207"/>
              </a:lnTo>
              <a:lnTo>
                <a:pt x="106256" y="2652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F4526-E6C3-4E07-BDF4-76EFCAF3459F}">
      <dsp:nvSpPr>
        <dsp:cNvPr id="0" name=""/>
        <dsp:cNvSpPr/>
      </dsp:nvSpPr>
      <dsp:spPr>
        <a:xfrm>
          <a:off x="6813596" y="2277040"/>
          <a:ext cx="91440" cy="265207"/>
        </a:xfrm>
        <a:custGeom>
          <a:avLst/>
          <a:gdLst/>
          <a:ahLst/>
          <a:cxnLst/>
          <a:rect l="0" t="0" r="0" b="0"/>
          <a:pathLst>
            <a:path>
              <a:moveTo>
                <a:pt x="106256" y="0"/>
              </a:moveTo>
              <a:lnTo>
                <a:pt x="106256" y="265207"/>
              </a:lnTo>
              <a:lnTo>
                <a:pt x="45720" y="2652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E704F-7F72-4C9A-81B3-9DA0C2BE95DF}">
      <dsp:nvSpPr>
        <dsp:cNvPr id="0" name=""/>
        <dsp:cNvSpPr/>
      </dsp:nvSpPr>
      <dsp:spPr>
        <a:xfrm>
          <a:off x="4271891" y="1867698"/>
          <a:ext cx="2647961" cy="121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36"/>
              </a:lnTo>
              <a:lnTo>
                <a:pt x="2647961" y="60536"/>
              </a:lnTo>
              <a:lnTo>
                <a:pt x="2647961" y="1210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6DB48-26A6-484E-8CB0-C80213AED48D}">
      <dsp:nvSpPr>
        <dsp:cNvPr id="0" name=""/>
        <dsp:cNvSpPr/>
      </dsp:nvSpPr>
      <dsp:spPr>
        <a:xfrm>
          <a:off x="4827017" y="2277040"/>
          <a:ext cx="1046418" cy="121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36"/>
              </a:lnTo>
              <a:lnTo>
                <a:pt x="1046418" y="60536"/>
              </a:lnTo>
              <a:lnTo>
                <a:pt x="1046418" y="1210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4A6311-5CD3-4356-B3ED-9AC94378D416}">
      <dsp:nvSpPr>
        <dsp:cNvPr id="0" name=""/>
        <dsp:cNvSpPr/>
      </dsp:nvSpPr>
      <dsp:spPr>
        <a:xfrm>
          <a:off x="4827017" y="2277040"/>
          <a:ext cx="348806" cy="121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36"/>
              </a:lnTo>
              <a:lnTo>
                <a:pt x="348806" y="60536"/>
              </a:lnTo>
              <a:lnTo>
                <a:pt x="348806" y="1210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235BA-E64F-4ACF-93DA-53C9A30C0DF0}">
      <dsp:nvSpPr>
        <dsp:cNvPr id="0" name=""/>
        <dsp:cNvSpPr/>
      </dsp:nvSpPr>
      <dsp:spPr>
        <a:xfrm>
          <a:off x="4201875" y="2686383"/>
          <a:ext cx="91440" cy="2652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207"/>
              </a:lnTo>
              <a:lnTo>
                <a:pt x="132200" y="2652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0E066-023B-4BCE-873B-EB75AE3926ED}">
      <dsp:nvSpPr>
        <dsp:cNvPr id="0" name=""/>
        <dsp:cNvSpPr/>
      </dsp:nvSpPr>
      <dsp:spPr>
        <a:xfrm>
          <a:off x="4478211" y="2277040"/>
          <a:ext cx="348806" cy="121073"/>
        </a:xfrm>
        <a:custGeom>
          <a:avLst/>
          <a:gdLst/>
          <a:ahLst/>
          <a:cxnLst/>
          <a:rect l="0" t="0" r="0" b="0"/>
          <a:pathLst>
            <a:path>
              <a:moveTo>
                <a:pt x="348806" y="0"/>
              </a:moveTo>
              <a:lnTo>
                <a:pt x="348806" y="60536"/>
              </a:lnTo>
              <a:lnTo>
                <a:pt x="0" y="60536"/>
              </a:lnTo>
              <a:lnTo>
                <a:pt x="0" y="1210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680B3-62E8-44E3-8869-400C10AB9349}">
      <dsp:nvSpPr>
        <dsp:cNvPr id="0" name=""/>
        <dsp:cNvSpPr/>
      </dsp:nvSpPr>
      <dsp:spPr>
        <a:xfrm>
          <a:off x="3780598" y="2277040"/>
          <a:ext cx="1046418" cy="121073"/>
        </a:xfrm>
        <a:custGeom>
          <a:avLst/>
          <a:gdLst/>
          <a:ahLst/>
          <a:cxnLst/>
          <a:rect l="0" t="0" r="0" b="0"/>
          <a:pathLst>
            <a:path>
              <a:moveTo>
                <a:pt x="1046418" y="0"/>
              </a:moveTo>
              <a:lnTo>
                <a:pt x="1046418" y="60536"/>
              </a:lnTo>
              <a:lnTo>
                <a:pt x="0" y="60536"/>
              </a:lnTo>
              <a:lnTo>
                <a:pt x="0" y="1210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A7049-58FE-4D9B-A4D1-20F14AE58A0E}">
      <dsp:nvSpPr>
        <dsp:cNvPr id="0" name=""/>
        <dsp:cNvSpPr/>
      </dsp:nvSpPr>
      <dsp:spPr>
        <a:xfrm>
          <a:off x="4271891" y="1867698"/>
          <a:ext cx="555125" cy="121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36"/>
              </a:lnTo>
              <a:lnTo>
                <a:pt x="555125" y="60536"/>
              </a:lnTo>
              <a:lnTo>
                <a:pt x="555125" y="1210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91B11-06ED-4CB6-A986-99C5A3D8EEF2}">
      <dsp:nvSpPr>
        <dsp:cNvPr id="0" name=""/>
        <dsp:cNvSpPr/>
      </dsp:nvSpPr>
      <dsp:spPr>
        <a:xfrm>
          <a:off x="2688460" y="2277040"/>
          <a:ext cx="91440" cy="2652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207"/>
              </a:lnTo>
              <a:lnTo>
                <a:pt x="106256" y="2652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DEDF9-F318-46ED-A8A6-ED6D88D3D2F5}">
      <dsp:nvSpPr>
        <dsp:cNvPr id="0" name=""/>
        <dsp:cNvSpPr/>
      </dsp:nvSpPr>
      <dsp:spPr>
        <a:xfrm>
          <a:off x="2627924" y="2277040"/>
          <a:ext cx="91440" cy="265207"/>
        </a:xfrm>
        <a:custGeom>
          <a:avLst/>
          <a:gdLst/>
          <a:ahLst/>
          <a:cxnLst/>
          <a:rect l="0" t="0" r="0" b="0"/>
          <a:pathLst>
            <a:path>
              <a:moveTo>
                <a:pt x="106256" y="0"/>
              </a:moveTo>
              <a:lnTo>
                <a:pt x="106256" y="265207"/>
              </a:lnTo>
              <a:lnTo>
                <a:pt x="45720" y="2652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9E7F9-FFD5-419E-B8B5-313469CF314E}">
      <dsp:nvSpPr>
        <dsp:cNvPr id="0" name=""/>
        <dsp:cNvSpPr/>
      </dsp:nvSpPr>
      <dsp:spPr>
        <a:xfrm>
          <a:off x="2734180" y="1867698"/>
          <a:ext cx="1537710" cy="121073"/>
        </a:xfrm>
        <a:custGeom>
          <a:avLst/>
          <a:gdLst/>
          <a:ahLst/>
          <a:cxnLst/>
          <a:rect l="0" t="0" r="0" b="0"/>
          <a:pathLst>
            <a:path>
              <a:moveTo>
                <a:pt x="1537710" y="0"/>
              </a:moveTo>
              <a:lnTo>
                <a:pt x="1537710" y="60536"/>
              </a:lnTo>
              <a:lnTo>
                <a:pt x="0" y="60536"/>
              </a:lnTo>
              <a:lnTo>
                <a:pt x="0" y="1210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514C9-36F1-4463-8EF8-0DD4120DF221}">
      <dsp:nvSpPr>
        <dsp:cNvPr id="0" name=""/>
        <dsp:cNvSpPr/>
      </dsp:nvSpPr>
      <dsp:spPr>
        <a:xfrm>
          <a:off x="1411427" y="2686383"/>
          <a:ext cx="91440" cy="2652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207"/>
              </a:lnTo>
              <a:lnTo>
                <a:pt x="132200" y="2652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521B4-E0F3-4C35-AAC9-81303CD4FFEA}">
      <dsp:nvSpPr>
        <dsp:cNvPr id="0" name=""/>
        <dsp:cNvSpPr/>
      </dsp:nvSpPr>
      <dsp:spPr>
        <a:xfrm>
          <a:off x="1642042" y="2277040"/>
          <a:ext cx="91440" cy="121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0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4CE22-5E93-49E6-BDF5-8F2B2B8C02DC}">
      <dsp:nvSpPr>
        <dsp:cNvPr id="0" name=""/>
        <dsp:cNvSpPr/>
      </dsp:nvSpPr>
      <dsp:spPr>
        <a:xfrm>
          <a:off x="1687762" y="1867698"/>
          <a:ext cx="2584128" cy="121073"/>
        </a:xfrm>
        <a:custGeom>
          <a:avLst/>
          <a:gdLst/>
          <a:ahLst/>
          <a:cxnLst/>
          <a:rect l="0" t="0" r="0" b="0"/>
          <a:pathLst>
            <a:path>
              <a:moveTo>
                <a:pt x="2584128" y="0"/>
              </a:moveTo>
              <a:lnTo>
                <a:pt x="2584128" y="60536"/>
              </a:lnTo>
              <a:lnTo>
                <a:pt x="0" y="60536"/>
              </a:lnTo>
              <a:lnTo>
                <a:pt x="0" y="1210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F2EC51-DAAC-40CD-8062-BD7DDA413BB8}">
      <dsp:nvSpPr>
        <dsp:cNvPr id="0" name=""/>
        <dsp:cNvSpPr/>
      </dsp:nvSpPr>
      <dsp:spPr>
        <a:xfrm>
          <a:off x="595624" y="2277040"/>
          <a:ext cx="91440" cy="1083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3893"/>
              </a:lnTo>
              <a:lnTo>
                <a:pt x="106256" y="10838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B7F1F-35F4-4087-AE13-6DB848B4D380}">
      <dsp:nvSpPr>
        <dsp:cNvPr id="0" name=""/>
        <dsp:cNvSpPr/>
      </dsp:nvSpPr>
      <dsp:spPr>
        <a:xfrm>
          <a:off x="535087" y="2277040"/>
          <a:ext cx="91440" cy="1083893"/>
        </a:xfrm>
        <a:custGeom>
          <a:avLst/>
          <a:gdLst/>
          <a:ahLst/>
          <a:cxnLst/>
          <a:rect l="0" t="0" r="0" b="0"/>
          <a:pathLst>
            <a:path>
              <a:moveTo>
                <a:pt x="106256" y="0"/>
              </a:moveTo>
              <a:lnTo>
                <a:pt x="106256" y="1083893"/>
              </a:lnTo>
              <a:lnTo>
                <a:pt x="45720" y="10838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2088A-F272-40FB-8F70-A1A62FD457A1}">
      <dsp:nvSpPr>
        <dsp:cNvPr id="0" name=""/>
        <dsp:cNvSpPr/>
      </dsp:nvSpPr>
      <dsp:spPr>
        <a:xfrm>
          <a:off x="595624" y="2277040"/>
          <a:ext cx="91440" cy="6745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4550"/>
              </a:lnTo>
              <a:lnTo>
                <a:pt x="106256" y="6745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0D901-9A66-4138-8D1C-D499B41F94A3}">
      <dsp:nvSpPr>
        <dsp:cNvPr id="0" name=""/>
        <dsp:cNvSpPr/>
      </dsp:nvSpPr>
      <dsp:spPr>
        <a:xfrm>
          <a:off x="535087" y="2277040"/>
          <a:ext cx="91440" cy="674550"/>
        </a:xfrm>
        <a:custGeom>
          <a:avLst/>
          <a:gdLst/>
          <a:ahLst/>
          <a:cxnLst/>
          <a:rect l="0" t="0" r="0" b="0"/>
          <a:pathLst>
            <a:path>
              <a:moveTo>
                <a:pt x="106256" y="0"/>
              </a:moveTo>
              <a:lnTo>
                <a:pt x="106256" y="674550"/>
              </a:lnTo>
              <a:lnTo>
                <a:pt x="45720" y="6745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082ED-F6E8-4C60-9F8D-C52C33F27931}">
      <dsp:nvSpPr>
        <dsp:cNvPr id="0" name=""/>
        <dsp:cNvSpPr/>
      </dsp:nvSpPr>
      <dsp:spPr>
        <a:xfrm>
          <a:off x="595624" y="2277040"/>
          <a:ext cx="91440" cy="2652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207"/>
              </a:lnTo>
              <a:lnTo>
                <a:pt x="106256" y="2652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8497F4-12EC-45D3-81E9-A8256F6632A5}">
      <dsp:nvSpPr>
        <dsp:cNvPr id="0" name=""/>
        <dsp:cNvSpPr/>
      </dsp:nvSpPr>
      <dsp:spPr>
        <a:xfrm>
          <a:off x="535087" y="2277040"/>
          <a:ext cx="91440" cy="265207"/>
        </a:xfrm>
        <a:custGeom>
          <a:avLst/>
          <a:gdLst/>
          <a:ahLst/>
          <a:cxnLst/>
          <a:rect l="0" t="0" r="0" b="0"/>
          <a:pathLst>
            <a:path>
              <a:moveTo>
                <a:pt x="106256" y="0"/>
              </a:moveTo>
              <a:lnTo>
                <a:pt x="106256" y="265207"/>
              </a:lnTo>
              <a:lnTo>
                <a:pt x="45720" y="2652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77B92-280D-4C4B-8E29-56E14174FDB7}">
      <dsp:nvSpPr>
        <dsp:cNvPr id="0" name=""/>
        <dsp:cNvSpPr/>
      </dsp:nvSpPr>
      <dsp:spPr>
        <a:xfrm>
          <a:off x="641344" y="1867698"/>
          <a:ext cx="3630547" cy="121073"/>
        </a:xfrm>
        <a:custGeom>
          <a:avLst/>
          <a:gdLst/>
          <a:ahLst/>
          <a:cxnLst/>
          <a:rect l="0" t="0" r="0" b="0"/>
          <a:pathLst>
            <a:path>
              <a:moveTo>
                <a:pt x="3630547" y="0"/>
              </a:moveTo>
              <a:lnTo>
                <a:pt x="3630547" y="60536"/>
              </a:lnTo>
              <a:lnTo>
                <a:pt x="0" y="60536"/>
              </a:lnTo>
              <a:lnTo>
                <a:pt x="0" y="1210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EA68C-E8B4-440E-A7DF-3E997CC8EBFD}">
      <dsp:nvSpPr>
        <dsp:cNvPr id="0" name=""/>
        <dsp:cNvSpPr/>
      </dsp:nvSpPr>
      <dsp:spPr>
        <a:xfrm>
          <a:off x="4226171" y="1458355"/>
          <a:ext cx="91440" cy="121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0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8F5A2-7285-4D0C-8E7E-012A272FAECF}">
      <dsp:nvSpPr>
        <dsp:cNvPr id="0" name=""/>
        <dsp:cNvSpPr/>
      </dsp:nvSpPr>
      <dsp:spPr>
        <a:xfrm>
          <a:off x="4226171" y="1049012"/>
          <a:ext cx="91440" cy="121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07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D73F2-3F67-4C19-B5F4-8E8C2E4E23A6}">
      <dsp:nvSpPr>
        <dsp:cNvPr id="0" name=""/>
        <dsp:cNvSpPr/>
      </dsp:nvSpPr>
      <dsp:spPr>
        <a:xfrm>
          <a:off x="3983622" y="760743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Junta De Directores.</a:t>
          </a:r>
        </a:p>
      </dsp:txBody>
      <dsp:txXfrm>
        <a:off x="3983622" y="760743"/>
        <a:ext cx="576538" cy="288269"/>
      </dsp:txXfrm>
    </dsp:sp>
    <dsp:sp modelId="{F60DCBEE-2224-4173-A909-7E0E60715EB1}">
      <dsp:nvSpPr>
        <dsp:cNvPr id="0" name=""/>
        <dsp:cNvSpPr/>
      </dsp:nvSpPr>
      <dsp:spPr>
        <a:xfrm>
          <a:off x="3983622" y="1170085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Director.</a:t>
          </a:r>
        </a:p>
      </dsp:txBody>
      <dsp:txXfrm>
        <a:off x="3983622" y="1170085"/>
        <a:ext cx="576538" cy="288269"/>
      </dsp:txXfrm>
    </dsp:sp>
    <dsp:sp modelId="{7551A19C-CA22-4E9F-B2E0-514AC512D6FD}">
      <dsp:nvSpPr>
        <dsp:cNvPr id="0" name=""/>
        <dsp:cNvSpPr/>
      </dsp:nvSpPr>
      <dsp:spPr>
        <a:xfrm>
          <a:off x="3983622" y="1579428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Consejo Tecnico</a:t>
          </a:r>
        </a:p>
      </dsp:txBody>
      <dsp:txXfrm>
        <a:off x="3983622" y="1579428"/>
        <a:ext cx="576538" cy="288269"/>
      </dsp:txXfrm>
    </dsp:sp>
    <dsp:sp modelId="{C8B9E5DC-63D5-4B12-BC14-56044E05BA47}">
      <dsp:nvSpPr>
        <dsp:cNvPr id="0" name=""/>
        <dsp:cNvSpPr/>
      </dsp:nvSpPr>
      <dsp:spPr>
        <a:xfrm>
          <a:off x="353074" y="1988771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Direccion Medica</a:t>
          </a:r>
        </a:p>
      </dsp:txBody>
      <dsp:txXfrm>
        <a:off x="353074" y="1988771"/>
        <a:ext cx="576538" cy="288269"/>
      </dsp:txXfrm>
    </dsp:sp>
    <dsp:sp modelId="{CC7A70FC-7A3C-487F-B98D-CACED7B858A6}">
      <dsp:nvSpPr>
        <dsp:cNvPr id="0" name=""/>
        <dsp:cNvSpPr/>
      </dsp:nvSpPr>
      <dsp:spPr>
        <a:xfrm>
          <a:off x="4268" y="2398113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Ginecobstetra</a:t>
          </a:r>
        </a:p>
      </dsp:txBody>
      <dsp:txXfrm>
        <a:off x="4268" y="2398113"/>
        <a:ext cx="576538" cy="288269"/>
      </dsp:txXfrm>
    </dsp:sp>
    <dsp:sp modelId="{5F89F265-F43F-45F7-BDFA-3597C32B4686}">
      <dsp:nvSpPr>
        <dsp:cNvPr id="0" name=""/>
        <dsp:cNvSpPr/>
      </dsp:nvSpPr>
      <dsp:spPr>
        <a:xfrm>
          <a:off x="701881" y="2398113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Med. Interna</a:t>
          </a:r>
        </a:p>
      </dsp:txBody>
      <dsp:txXfrm>
        <a:off x="701881" y="2398113"/>
        <a:ext cx="576538" cy="288269"/>
      </dsp:txXfrm>
    </dsp:sp>
    <dsp:sp modelId="{8189FE40-0166-4AD4-BEF0-6B6E13E0DD46}">
      <dsp:nvSpPr>
        <dsp:cNvPr id="0" name=""/>
        <dsp:cNvSpPr/>
      </dsp:nvSpPr>
      <dsp:spPr>
        <a:xfrm>
          <a:off x="4268" y="2807456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Pediatria</a:t>
          </a:r>
        </a:p>
      </dsp:txBody>
      <dsp:txXfrm>
        <a:off x="4268" y="2807456"/>
        <a:ext cx="576538" cy="288269"/>
      </dsp:txXfrm>
    </dsp:sp>
    <dsp:sp modelId="{B64E8B40-FD74-4C3B-BEBD-3BB8A1070C41}">
      <dsp:nvSpPr>
        <dsp:cNvPr id="0" name=""/>
        <dsp:cNvSpPr/>
      </dsp:nvSpPr>
      <dsp:spPr>
        <a:xfrm>
          <a:off x="701881" y="2807456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Salud Mental</a:t>
          </a:r>
        </a:p>
      </dsp:txBody>
      <dsp:txXfrm>
        <a:off x="701881" y="2807456"/>
        <a:ext cx="576538" cy="288269"/>
      </dsp:txXfrm>
    </dsp:sp>
    <dsp:sp modelId="{9E45514C-A4DE-4341-8F7F-BA1EF4D5E72D}">
      <dsp:nvSpPr>
        <dsp:cNvPr id="0" name=""/>
        <dsp:cNvSpPr/>
      </dsp:nvSpPr>
      <dsp:spPr>
        <a:xfrm>
          <a:off x="4268" y="3216799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Cirugia</a:t>
          </a:r>
        </a:p>
      </dsp:txBody>
      <dsp:txXfrm>
        <a:off x="4268" y="3216799"/>
        <a:ext cx="576538" cy="288269"/>
      </dsp:txXfrm>
    </dsp:sp>
    <dsp:sp modelId="{D3048BEC-D075-440E-9DF0-8C7805D9C740}">
      <dsp:nvSpPr>
        <dsp:cNvPr id="0" name=""/>
        <dsp:cNvSpPr/>
      </dsp:nvSpPr>
      <dsp:spPr>
        <a:xfrm>
          <a:off x="701881" y="3216799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Urgencias</a:t>
          </a:r>
        </a:p>
      </dsp:txBody>
      <dsp:txXfrm>
        <a:off x="701881" y="3216799"/>
        <a:ext cx="576538" cy="288269"/>
      </dsp:txXfrm>
    </dsp:sp>
    <dsp:sp modelId="{8205F81A-2458-4A74-AF73-0583CB3D3644}">
      <dsp:nvSpPr>
        <dsp:cNvPr id="0" name=""/>
        <dsp:cNvSpPr/>
      </dsp:nvSpPr>
      <dsp:spPr>
        <a:xfrm>
          <a:off x="1399493" y="1988771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Direccion Enfermeria</a:t>
          </a:r>
        </a:p>
      </dsp:txBody>
      <dsp:txXfrm>
        <a:off x="1399493" y="1988771"/>
        <a:ext cx="576538" cy="288269"/>
      </dsp:txXfrm>
    </dsp:sp>
    <dsp:sp modelId="{DBB77AD9-E16F-4A2A-9388-A2D29154CEA0}">
      <dsp:nvSpPr>
        <dsp:cNvPr id="0" name=""/>
        <dsp:cNvSpPr/>
      </dsp:nvSpPr>
      <dsp:spPr>
        <a:xfrm>
          <a:off x="1399493" y="2398113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Supervisoras</a:t>
          </a:r>
        </a:p>
      </dsp:txBody>
      <dsp:txXfrm>
        <a:off x="1399493" y="2398113"/>
        <a:ext cx="576538" cy="288269"/>
      </dsp:txXfrm>
    </dsp:sp>
    <dsp:sp modelId="{56E24069-A348-406A-BB40-1044B8A801A7}">
      <dsp:nvSpPr>
        <dsp:cNvPr id="0" name=""/>
        <dsp:cNvSpPr/>
      </dsp:nvSpPr>
      <dsp:spPr>
        <a:xfrm>
          <a:off x="1543627" y="2807456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Auxiiares</a:t>
          </a:r>
        </a:p>
      </dsp:txBody>
      <dsp:txXfrm>
        <a:off x="1543627" y="2807456"/>
        <a:ext cx="576538" cy="288269"/>
      </dsp:txXfrm>
    </dsp:sp>
    <dsp:sp modelId="{6106B56F-AF9B-4966-A6DF-CD98C1B2FA0A}">
      <dsp:nvSpPr>
        <dsp:cNvPr id="0" name=""/>
        <dsp:cNvSpPr/>
      </dsp:nvSpPr>
      <dsp:spPr>
        <a:xfrm>
          <a:off x="2445911" y="1988771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Asistente Del Director</a:t>
          </a:r>
        </a:p>
      </dsp:txBody>
      <dsp:txXfrm>
        <a:off x="2445911" y="1988771"/>
        <a:ext cx="576538" cy="288269"/>
      </dsp:txXfrm>
    </dsp:sp>
    <dsp:sp modelId="{041B63D6-9484-4D0A-8A69-DE5E6709E08A}">
      <dsp:nvSpPr>
        <dsp:cNvPr id="0" name=""/>
        <dsp:cNvSpPr/>
      </dsp:nvSpPr>
      <dsp:spPr>
        <a:xfrm>
          <a:off x="2097105" y="2398113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Farmacia</a:t>
          </a:r>
        </a:p>
      </dsp:txBody>
      <dsp:txXfrm>
        <a:off x="2097105" y="2398113"/>
        <a:ext cx="576538" cy="288269"/>
      </dsp:txXfrm>
    </dsp:sp>
    <dsp:sp modelId="{42686676-4903-4CC0-9202-FAF8D1ED051B}">
      <dsp:nvSpPr>
        <dsp:cNvPr id="0" name=""/>
        <dsp:cNvSpPr/>
      </dsp:nvSpPr>
      <dsp:spPr>
        <a:xfrm>
          <a:off x="2794717" y="2398113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Servic. De Apoyo DX</a:t>
          </a:r>
        </a:p>
      </dsp:txBody>
      <dsp:txXfrm>
        <a:off x="2794717" y="2398113"/>
        <a:ext cx="576538" cy="288269"/>
      </dsp:txXfrm>
    </dsp:sp>
    <dsp:sp modelId="{297861BD-5AD9-4A88-82A2-969D993BBE77}">
      <dsp:nvSpPr>
        <dsp:cNvPr id="0" name=""/>
        <dsp:cNvSpPr/>
      </dsp:nvSpPr>
      <dsp:spPr>
        <a:xfrm>
          <a:off x="4538747" y="1988771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Administracion</a:t>
          </a:r>
        </a:p>
      </dsp:txBody>
      <dsp:txXfrm>
        <a:off x="4538747" y="1988771"/>
        <a:ext cx="576538" cy="288269"/>
      </dsp:txXfrm>
    </dsp:sp>
    <dsp:sp modelId="{CDE12574-FF65-4EBB-A428-186664AD7947}">
      <dsp:nvSpPr>
        <dsp:cNvPr id="0" name=""/>
        <dsp:cNvSpPr/>
      </dsp:nvSpPr>
      <dsp:spPr>
        <a:xfrm>
          <a:off x="3492329" y="2398113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Trabajo Social</a:t>
          </a:r>
        </a:p>
      </dsp:txBody>
      <dsp:txXfrm>
        <a:off x="3492329" y="2398113"/>
        <a:ext cx="576538" cy="288269"/>
      </dsp:txXfrm>
    </dsp:sp>
    <dsp:sp modelId="{DE52D785-67E2-4C64-9938-923A3C5C8251}">
      <dsp:nvSpPr>
        <dsp:cNvPr id="0" name=""/>
        <dsp:cNvSpPr/>
      </dsp:nvSpPr>
      <dsp:spPr>
        <a:xfrm>
          <a:off x="4189941" y="2398113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Contabilidad</a:t>
          </a:r>
        </a:p>
      </dsp:txBody>
      <dsp:txXfrm>
        <a:off x="4189941" y="2398113"/>
        <a:ext cx="576538" cy="288269"/>
      </dsp:txXfrm>
    </dsp:sp>
    <dsp:sp modelId="{D22DF760-EA1F-43A9-999D-ADC33FF3D20C}">
      <dsp:nvSpPr>
        <dsp:cNvPr id="0" name=""/>
        <dsp:cNvSpPr/>
      </dsp:nvSpPr>
      <dsp:spPr>
        <a:xfrm>
          <a:off x="4334076" y="2807456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Caja</a:t>
          </a:r>
        </a:p>
      </dsp:txBody>
      <dsp:txXfrm>
        <a:off x="4334076" y="2807456"/>
        <a:ext cx="576538" cy="288269"/>
      </dsp:txXfrm>
    </dsp:sp>
    <dsp:sp modelId="{F7FEEBBF-B116-4681-AD4D-E46CEEDEF000}">
      <dsp:nvSpPr>
        <dsp:cNvPr id="0" name=""/>
        <dsp:cNvSpPr/>
      </dsp:nvSpPr>
      <dsp:spPr>
        <a:xfrm>
          <a:off x="4887553" y="2398113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Nutricion</a:t>
          </a:r>
        </a:p>
      </dsp:txBody>
      <dsp:txXfrm>
        <a:off x="4887553" y="2398113"/>
        <a:ext cx="576538" cy="288269"/>
      </dsp:txXfrm>
    </dsp:sp>
    <dsp:sp modelId="{BD3F4E75-DB3E-4D3B-B57E-D2946A549AC5}">
      <dsp:nvSpPr>
        <dsp:cNvPr id="0" name=""/>
        <dsp:cNvSpPr/>
      </dsp:nvSpPr>
      <dsp:spPr>
        <a:xfrm>
          <a:off x="5585165" y="2398113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Mantenimiento</a:t>
          </a:r>
        </a:p>
      </dsp:txBody>
      <dsp:txXfrm>
        <a:off x="5585165" y="2398113"/>
        <a:ext cx="576538" cy="288269"/>
      </dsp:txXfrm>
    </dsp:sp>
    <dsp:sp modelId="{BB318610-DAA5-4712-B950-A48AC31018DF}">
      <dsp:nvSpPr>
        <dsp:cNvPr id="0" name=""/>
        <dsp:cNvSpPr/>
      </dsp:nvSpPr>
      <dsp:spPr>
        <a:xfrm>
          <a:off x="6631583" y="1988771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Sistema E Informacion</a:t>
          </a:r>
        </a:p>
      </dsp:txBody>
      <dsp:txXfrm>
        <a:off x="6631583" y="1988771"/>
        <a:ext cx="576538" cy="288269"/>
      </dsp:txXfrm>
    </dsp:sp>
    <dsp:sp modelId="{78DCC123-45ED-4D6B-B8F8-DF5B34C7003A}">
      <dsp:nvSpPr>
        <dsp:cNvPr id="0" name=""/>
        <dsp:cNvSpPr/>
      </dsp:nvSpPr>
      <dsp:spPr>
        <a:xfrm>
          <a:off x="6282777" y="2398113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Servicio Al Cliente</a:t>
          </a:r>
        </a:p>
      </dsp:txBody>
      <dsp:txXfrm>
        <a:off x="6282777" y="2398113"/>
        <a:ext cx="576538" cy="288269"/>
      </dsp:txXfrm>
    </dsp:sp>
    <dsp:sp modelId="{F760202C-CEC1-489D-8177-9DDD536E2915}">
      <dsp:nvSpPr>
        <dsp:cNvPr id="0" name=""/>
        <dsp:cNvSpPr/>
      </dsp:nvSpPr>
      <dsp:spPr>
        <a:xfrm>
          <a:off x="6980390" y="2398113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Archivo</a:t>
          </a:r>
        </a:p>
      </dsp:txBody>
      <dsp:txXfrm>
        <a:off x="6980390" y="2398113"/>
        <a:ext cx="576538" cy="288269"/>
      </dsp:txXfrm>
    </dsp:sp>
    <dsp:sp modelId="{8BE20630-F914-4237-A200-646CB00EF2C6}">
      <dsp:nvSpPr>
        <dsp:cNvPr id="0" name=""/>
        <dsp:cNvSpPr/>
      </dsp:nvSpPr>
      <dsp:spPr>
        <a:xfrm>
          <a:off x="7507100" y="1988771"/>
          <a:ext cx="683607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Educacion Para Salud</a:t>
          </a:r>
        </a:p>
      </dsp:txBody>
      <dsp:txXfrm>
        <a:off x="7507100" y="1988771"/>
        <a:ext cx="683607" cy="288269"/>
      </dsp:txXfrm>
    </dsp:sp>
    <dsp:sp modelId="{F6752942-587C-4AB3-B577-39F1613F6CB1}">
      <dsp:nvSpPr>
        <dsp:cNvPr id="0" name=""/>
        <dsp:cNvSpPr/>
      </dsp:nvSpPr>
      <dsp:spPr>
        <a:xfrm>
          <a:off x="7678002" y="2398113"/>
          <a:ext cx="576538" cy="2882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700" kern="1200"/>
            <a:t>Superv. De Salud</a:t>
          </a:r>
        </a:p>
      </dsp:txBody>
      <dsp:txXfrm>
        <a:off x="7678002" y="2398113"/>
        <a:ext cx="576538" cy="288269"/>
      </dsp:txXfrm>
    </dsp:sp>
  </dsp:spTree>
</dsp:drawing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7D904E5-EBDF-40D0-AA95-AD75D76C37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TC102786999[[fn=Espaciado simple]]</Template>
  <TotalTime>5</TotalTime>
  <Application>LibreOffice/6.1.4.2$Linux_X86_64 LibreOffice_project/10$Build-2</Application>
  <Pages>15</Pages>
  <Words>1687</Words>
  <Characters>8829</Characters>
  <CharactersWithSpaces>10280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2014-03-12T18:46:00Z</dcterms:created>
  <dc:creator/>
  <dc:description/>
  <dc:language>es-DO</dc:language>
  <cp:lastModifiedBy/>
  <dcterms:modified xsi:type="dcterms:W3CDTF">2019-02-12T09:30:27Z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TC027869999991</vt:lpwstr>
  </property>
</Properties>
</file>